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73362633" w:displacedByCustomXml="next"/>
    <w:bookmarkStart w:id="1" w:name="_Toc274055810" w:displacedByCustomXml="next"/>
    <w:sdt>
      <w:sdtPr>
        <w:id w:val="315737"/>
        <w:docPartObj>
          <w:docPartGallery w:val="Cover Pages"/>
          <w:docPartUnique/>
        </w:docPartObj>
      </w:sdtPr>
      <w:sdtEndPr>
        <w:rPr>
          <w:b/>
          <w:bCs/>
        </w:rPr>
      </w:sdtEndPr>
      <w:sdtContent>
        <w:p w:rsidR="006A4937" w:rsidRDefault="006A4937" w:rsidP="006A4937">
          <w:pPr>
            <w:jc w:val="center"/>
            <w:rPr>
              <w:rFonts w:ascii="Helvetica" w:hAnsi="Helvetica"/>
              <w:sz w:val="56"/>
            </w:rPr>
          </w:pPr>
          <w:proofErr w:type="spellStart"/>
          <w:r>
            <w:rPr>
              <w:rFonts w:ascii="Helvetica" w:hAnsi="Helvetica"/>
              <w:spacing w:val="40"/>
              <w:sz w:val="48"/>
            </w:rPr>
            <w:t>P</w:t>
          </w:r>
          <w:bookmarkStart w:id="2" w:name="_Ref36969636"/>
          <w:bookmarkEnd w:id="2"/>
          <w:r>
            <w:rPr>
              <w:rFonts w:ascii="Helvetica" w:hAnsi="Helvetica"/>
              <w:spacing w:val="40"/>
              <w:sz w:val="48"/>
            </w:rPr>
            <w:t>aradyn</w:t>
          </w:r>
          <w:proofErr w:type="spellEnd"/>
          <w:r>
            <w:rPr>
              <w:rFonts w:ascii="Helvetica" w:hAnsi="Helvetica"/>
              <w:spacing w:val="40"/>
              <w:sz w:val="48"/>
            </w:rPr>
            <w:t xml:space="preserve"> Parallel Performance Tools</w:t>
          </w: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b/>
              <w:sz w:val="28"/>
            </w:rPr>
          </w:pPr>
        </w:p>
        <w:p w:rsidR="006A4937" w:rsidRDefault="006A4937" w:rsidP="006A4937">
          <w:pPr>
            <w:jc w:val="left"/>
            <w:rPr>
              <w:rFonts w:ascii="Helvetica" w:hAnsi="Helvetica"/>
              <w:spacing w:val="46"/>
              <w:sz w:val="80"/>
            </w:rPr>
          </w:pPr>
          <w:r>
            <w:rPr>
              <w:rFonts w:ascii="Helvetica" w:hAnsi="Helvetica"/>
              <w:spacing w:val="46"/>
              <w:sz w:val="80"/>
            </w:rPr>
            <w:t>ProcControlAPI</w:t>
          </w:r>
        </w:p>
        <w:p w:rsidR="006A4937" w:rsidRDefault="006A4937" w:rsidP="006A4937">
          <w:pPr>
            <w:jc w:val="left"/>
            <w:rPr>
              <w:rFonts w:ascii="Helvetica" w:hAnsi="Helvetica"/>
              <w:sz w:val="72"/>
            </w:rPr>
          </w:pPr>
          <w:r>
            <w:rPr>
              <w:rFonts w:ascii="Helvetica" w:hAnsi="Helvetica"/>
              <w:spacing w:val="46"/>
              <w:sz w:val="80"/>
            </w:rPr>
            <w:t>Developer’s Guide</w:t>
          </w:r>
        </w:p>
        <w:p w:rsidR="006A4937" w:rsidRDefault="006A4937" w:rsidP="006A4937">
          <w:pPr>
            <w:jc w:val="left"/>
            <w:rPr>
              <w:rFonts w:ascii="Helvetica" w:hAnsi="Helvetica"/>
              <w:b/>
              <w:sz w:val="72"/>
            </w:rPr>
          </w:pPr>
        </w:p>
        <w:p w:rsidR="006A4937" w:rsidRDefault="006A4937" w:rsidP="006A4937">
          <w:pPr>
            <w:jc w:val="left"/>
            <w:rPr>
              <w:rFonts w:ascii="Helvetica" w:hAnsi="Helvetica"/>
              <w:b/>
              <w:sz w:val="72"/>
            </w:rPr>
          </w:pPr>
        </w:p>
        <w:p w:rsidR="006A4937" w:rsidRDefault="006A4937" w:rsidP="006A4937">
          <w:pPr>
            <w:jc w:val="left"/>
            <w:rPr>
              <w:rFonts w:ascii="Helvetica" w:hAnsi="Helvetica"/>
              <w:sz w:val="36"/>
            </w:rPr>
          </w:pPr>
          <w:r>
            <w:rPr>
              <w:rFonts w:ascii="Helvetica" w:hAnsi="Helvetica"/>
              <w:sz w:val="36"/>
            </w:rPr>
            <w:t>Release 1.0</w:t>
          </w:r>
        </w:p>
        <w:p w:rsidR="006A4937" w:rsidRDefault="006A4937" w:rsidP="006A4937">
          <w:pPr>
            <w:jc w:val="left"/>
            <w:rPr>
              <w:rFonts w:ascii="Helvetica" w:hAnsi="Helvetica"/>
              <w:b/>
              <w:sz w:val="36"/>
            </w:rPr>
          </w:pPr>
          <w:r>
            <w:rPr>
              <w:rFonts w:ascii="Helvetica" w:hAnsi="Helvetica"/>
              <w:sz w:val="36"/>
            </w:rPr>
            <w:t>Oct 2010</w:t>
          </w: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b/>
              <w:sz w:val="40"/>
            </w:rPr>
          </w:pPr>
        </w:p>
        <w:p w:rsidR="006A4937" w:rsidRDefault="006A4937" w:rsidP="006A4937">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simplePos x="0" y="0"/>
                <wp:positionH relativeFrom="column">
                  <wp:posOffset>3305175</wp:posOffset>
                </wp:positionH>
                <wp:positionV relativeFrom="paragraph">
                  <wp:posOffset>37465</wp:posOffset>
                </wp:positionV>
                <wp:extent cx="2695575" cy="1618615"/>
                <wp:effectExtent l="19050" t="0" r="0" b="0"/>
                <wp:wrapNone/>
                <wp:docPr id="8" name="Picture 8"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inst-big"/>
                        <pic:cNvPicPr>
                          <a:picLocks noChangeAspect="1" noChangeArrowheads="1"/>
                        </pic:cNvPicPr>
                      </pic:nvPicPr>
                      <pic:blipFill>
                        <a:blip r:embed="rId8" cstate="print"/>
                        <a:srcRect/>
                        <a:stretch>
                          <a:fillRect/>
                        </a:stretch>
                      </pic:blipFill>
                      <pic:spPr bwMode="auto">
                        <a:xfrm>
                          <a:off x="0" y="0"/>
                          <a:ext cx="2695575" cy="1618615"/>
                        </a:xfrm>
                        <a:prstGeom prst="rect">
                          <a:avLst/>
                        </a:prstGeom>
                        <a:noFill/>
                        <a:ln w="9525">
                          <a:noFill/>
                          <a:miter lim="800000"/>
                          <a:headEnd/>
                          <a:tailEnd/>
                        </a:ln>
                      </pic:spPr>
                    </pic:pic>
                  </a:graphicData>
                </a:graphic>
              </wp:anchor>
            </w:drawing>
          </w: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Wisconsin-Madison</w:t>
          </w:r>
        </w:p>
        <w:p w:rsidR="006A4937" w:rsidRDefault="006A4937" w:rsidP="006A4937">
          <w:pPr>
            <w:jc w:val="left"/>
            <w:rPr>
              <w:rFonts w:ascii="Helvetica" w:hAnsi="Helvetica"/>
            </w:rPr>
          </w:pPr>
          <w:r>
            <w:rPr>
              <w:rFonts w:ascii="Helvetica" w:hAnsi="Helvetica"/>
            </w:rPr>
            <w:t>Madison, WI 53711</w:t>
          </w:r>
        </w:p>
        <w:p w:rsidR="006A4937" w:rsidRDefault="006A4937" w:rsidP="006A4937">
          <w:pPr>
            <w:spacing w:before="120"/>
            <w:jc w:val="left"/>
            <w:rPr>
              <w:rFonts w:ascii="Helvetica" w:hAnsi="Helvetica"/>
            </w:rPr>
          </w:pPr>
        </w:p>
        <w:p w:rsidR="006A4937" w:rsidRDefault="006A4937" w:rsidP="006A4937">
          <w:pPr>
            <w:jc w:val="left"/>
            <w:rPr>
              <w:rFonts w:ascii="Helvetica" w:hAnsi="Helvetica"/>
            </w:rPr>
          </w:pPr>
          <w:r>
            <w:rPr>
              <w:rFonts w:ascii="Helvetica" w:hAnsi="Helvetica"/>
            </w:rPr>
            <w:t>Computer Science Department</w:t>
          </w:r>
        </w:p>
        <w:p w:rsidR="006A4937" w:rsidRDefault="006A4937" w:rsidP="006A4937">
          <w:pPr>
            <w:jc w:val="left"/>
            <w:rPr>
              <w:rFonts w:ascii="Helvetica" w:hAnsi="Helvetica"/>
            </w:rPr>
          </w:pPr>
          <w:r>
            <w:rPr>
              <w:rFonts w:ascii="Helvetica" w:hAnsi="Helvetica"/>
            </w:rPr>
            <w:t>University of Maryland</w:t>
          </w:r>
        </w:p>
        <w:p w:rsidR="006A4937" w:rsidRDefault="006A4937" w:rsidP="006A4937">
          <w:pPr>
            <w:jc w:val="left"/>
            <w:rPr>
              <w:rFonts w:ascii="Helvetica" w:hAnsi="Helvetica"/>
            </w:rPr>
          </w:pPr>
          <w:r>
            <w:rPr>
              <w:rFonts w:ascii="Helvetica" w:hAnsi="Helvetica"/>
            </w:rPr>
            <w:t>College Park, MD 20742</w:t>
          </w:r>
        </w:p>
        <w:p w:rsidR="006A4937" w:rsidRDefault="006A4937" w:rsidP="006A4937">
          <w:pPr>
            <w:spacing w:before="40"/>
            <w:jc w:val="left"/>
            <w:rPr>
              <w:rFonts w:ascii="Courier New" w:hAnsi="Courier New"/>
              <w:lang w:val="fr-FR"/>
            </w:rPr>
          </w:pPr>
          <w:r>
            <w:rPr>
              <w:rFonts w:ascii="Times" w:hAnsi="Times"/>
              <w:lang w:val="fr-FR"/>
            </w:rPr>
            <w:t>Email:</w:t>
          </w:r>
          <w:r>
            <w:rPr>
              <w:rFonts w:ascii="Courier New" w:hAnsi="Courier New"/>
              <w:lang w:val="fr-FR"/>
            </w:rPr>
            <w:t xml:space="preserve"> bugs@dyninst.org</w:t>
          </w:r>
        </w:p>
        <w:p w:rsidR="006A4937" w:rsidRDefault="006A4937" w:rsidP="00B91872">
          <w:pPr>
            <w:pStyle w:val="TOC1"/>
          </w:pPr>
          <w:r>
            <w:rPr>
              <w:rFonts w:ascii="Times" w:hAnsi="Times"/>
            </w:rPr>
            <w:t>Web:</w:t>
          </w:r>
          <w:r>
            <w:t xml:space="preserve"> www.dyninst.org</w:t>
          </w:r>
        </w:p>
        <w:p w:rsidR="005C4BEF" w:rsidRDefault="005C4BEF" w:rsidP="005C4BEF">
          <w:r>
            <w:br w:type="page"/>
          </w:r>
        </w:p>
        <w:p w:rsidR="005C4BEF" w:rsidRDefault="005C4BEF" w:rsidP="005C4BEF">
          <w:pPr>
            <w:pStyle w:val="Heading4"/>
            <w:sectPr w:rsidR="005C4BEF" w:rsidSect="006A4937">
              <w:footerReference w:type="default" r:id="rId9"/>
              <w:pgSz w:w="12240" w:h="15840"/>
              <w:pgMar w:top="1440" w:right="1440" w:bottom="1440" w:left="1440" w:header="720" w:footer="720" w:gutter="0"/>
              <w:pgNumType w:start="0"/>
              <w:cols w:space="720"/>
              <w:titlePg/>
              <w:docGrid w:linePitch="360"/>
            </w:sectPr>
          </w:pPr>
        </w:p>
        <w:p w:rsidR="005C4BEF" w:rsidRDefault="005C4BEF" w:rsidP="005C4BEF">
          <w:pPr>
            <w:pStyle w:val="TOC1"/>
            <w:rPr>
              <w:caps w:val="0"/>
              <w:sz w:val="24"/>
              <w:szCs w:val="22"/>
            </w:rPr>
          </w:pPr>
        </w:p>
      </w:sdtContent>
    </w:sdt>
    <w:p w:rsidR="005C4BEF" w:rsidRDefault="005C4BEF">
      <w:pPr>
        <w:pStyle w:val="TOC1"/>
        <w:tabs>
          <w:tab w:val="left" w:pos="960"/>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274129895" w:history="1">
        <w:r w:rsidRPr="007B79D2">
          <w:rPr>
            <w:rStyle w:val="Hyperlink"/>
            <w:noProof/>
          </w:rPr>
          <w:t>1.</w:t>
        </w:r>
        <w:r>
          <w:rPr>
            <w:rFonts w:eastAsiaTheme="minorEastAsia"/>
            <w:b w:val="0"/>
            <w:bCs w:val="0"/>
            <w:caps w:val="0"/>
            <w:noProof/>
            <w:sz w:val="22"/>
            <w:szCs w:val="22"/>
          </w:rPr>
          <w:tab/>
        </w:r>
        <w:r w:rsidRPr="007B79D2">
          <w:rPr>
            <w:rStyle w:val="Hyperlink"/>
            <w:noProof/>
          </w:rPr>
          <w:t>Introduction</w:t>
        </w:r>
        <w:r>
          <w:rPr>
            <w:noProof/>
            <w:webHidden/>
          </w:rPr>
          <w:tab/>
        </w:r>
        <w:r>
          <w:rPr>
            <w:noProof/>
            <w:webHidden/>
          </w:rPr>
          <w:fldChar w:fldCharType="begin"/>
        </w:r>
        <w:r>
          <w:rPr>
            <w:noProof/>
            <w:webHidden/>
          </w:rPr>
          <w:instrText xml:space="preserve"> PAGEREF _Toc274129895 \h </w:instrText>
        </w:r>
        <w:r>
          <w:rPr>
            <w:noProof/>
            <w:webHidden/>
          </w:rPr>
        </w:r>
        <w:r>
          <w:rPr>
            <w:noProof/>
            <w:webHidden/>
          </w:rPr>
          <w:fldChar w:fldCharType="separate"/>
        </w:r>
        <w:r>
          <w:rPr>
            <w:noProof/>
            <w:webHidden/>
          </w:rPr>
          <w:t>1</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896" w:history="1">
        <w:r w:rsidRPr="007B79D2">
          <w:rPr>
            <w:rStyle w:val="Hyperlink"/>
            <w:noProof/>
          </w:rPr>
          <w:t>1.1.</w:t>
        </w:r>
        <w:r>
          <w:rPr>
            <w:rFonts w:eastAsiaTheme="minorEastAsia"/>
            <w:smallCaps w:val="0"/>
            <w:noProof/>
            <w:sz w:val="22"/>
            <w:szCs w:val="22"/>
          </w:rPr>
          <w:tab/>
        </w:r>
        <w:r w:rsidRPr="007B79D2">
          <w:rPr>
            <w:rStyle w:val="Hyperlink"/>
            <w:noProof/>
          </w:rPr>
          <w:t>Simple Example</w:t>
        </w:r>
        <w:r>
          <w:rPr>
            <w:noProof/>
            <w:webHidden/>
          </w:rPr>
          <w:tab/>
        </w:r>
        <w:r>
          <w:rPr>
            <w:noProof/>
            <w:webHidden/>
          </w:rPr>
          <w:fldChar w:fldCharType="begin"/>
        </w:r>
        <w:r>
          <w:rPr>
            <w:noProof/>
            <w:webHidden/>
          </w:rPr>
          <w:instrText xml:space="preserve"> PAGEREF _Toc274129896 \h </w:instrText>
        </w:r>
        <w:r>
          <w:rPr>
            <w:noProof/>
            <w:webHidden/>
          </w:rPr>
        </w:r>
        <w:r>
          <w:rPr>
            <w:noProof/>
            <w:webHidden/>
          </w:rPr>
          <w:fldChar w:fldCharType="separate"/>
        </w:r>
        <w:r>
          <w:rPr>
            <w:noProof/>
            <w:webHidden/>
          </w:rPr>
          <w:t>2</w:t>
        </w:r>
        <w:r>
          <w:rPr>
            <w:noProof/>
            <w:webHidden/>
          </w:rPr>
          <w:fldChar w:fldCharType="end"/>
        </w:r>
      </w:hyperlink>
    </w:p>
    <w:p w:rsidR="005C4BEF" w:rsidRDefault="005C4BEF">
      <w:pPr>
        <w:pStyle w:val="TOC1"/>
        <w:tabs>
          <w:tab w:val="left" w:pos="960"/>
          <w:tab w:val="right" w:leader="dot" w:pos="9350"/>
        </w:tabs>
        <w:rPr>
          <w:rFonts w:eastAsiaTheme="minorEastAsia"/>
          <w:b w:val="0"/>
          <w:bCs w:val="0"/>
          <w:caps w:val="0"/>
          <w:noProof/>
          <w:sz w:val="22"/>
          <w:szCs w:val="22"/>
        </w:rPr>
      </w:pPr>
      <w:hyperlink w:anchor="_Toc274129897" w:history="1">
        <w:r w:rsidRPr="007B79D2">
          <w:rPr>
            <w:rStyle w:val="Hyperlink"/>
            <w:noProof/>
          </w:rPr>
          <w:t>2.</w:t>
        </w:r>
        <w:r>
          <w:rPr>
            <w:rFonts w:eastAsiaTheme="minorEastAsia"/>
            <w:b w:val="0"/>
            <w:bCs w:val="0"/>
            <w:caps w:val="0"/>
            <w:noProof/>
            <w:sz w:val="22"/>
            <w:szCs w:val="22"/>
          </w:rPr>
          <w:tab/>
        </w:r>
        <w:r w:rsidRPr="007B79D2">
          <w:rPr>
            <w:rStyle w:val="Hyperlink"/>
            <w:noProof/>
          </w:rPr>
          <w:t>Important Concepts</w:t>
        </w:r>
        <w:r>
          <w:rPr>
            <w:noProof/>
            <w:webHidden/>
          </w:rPr>
          <w:tab/>
        </w:r>
        <w:r>
          <w:rPr>
            <w:noProof/>
            <w:webHidden/>
          </w:rPr>
          <w:fldChar w:fldCharType="begin"/>
        </w:r>
        <w:r>
          <w:rPr>
            <w:noProof/>
            <w:webHidden/>
          </w:rPr>
          <w:instrText xml:space="preserve"> PAGEREF _Toc274129897 \h </w:instrText>
        </w:r>
        <w:r>
          <w:rPr>
            <w:noProof/>
            <w:webHidden/>
          </w:rPr>
        </w:r>
        <w:r>
          <w:rPr>
            <w:noProof/>
            <w:webHidden/>
          </w:rPr>
          <w:fldChar w:fldCharType="separate"/>
        </w:r>
        <w:r>
          <w:rPr>
            <w:noProof/>
            <w:webHidden/>
          </w:rPr>
          <w:t>5</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898" w:history="1">
        <w:r w:rsidRPr="007B79D2">
          <w:rPr>
            <w:rStyle w:val="Hyperlink"/>
            <w:noProof/>
          </w:rPr>
          <w:t>2.1.</w:t>
        </w:r>
        <w:r>
          <w:rPr>
            <w:rFonts w:eastAsiaTheme="minorEastAsia"/>
            <w:smallCaps w:val="0"/>
            <w:noProof/>
            <w:sz w:val="22"/>
            <w:szCs w:val="22"/>
          </w:rPr>
          <w:tab/>
        </w:r>
        <w:r w:rsidRPr="007B79D2">
          <w:rPr>
            <w:rStyle w:val="Hyperlink"/>
            <w:noProof/>
          </w:rPr>
          <w:t>Processes and Threads</w:t>
        </w:r>
        <w:r>
          <w:rPr>
            <w:noProof/>
            <w:webHidden/>
          </w:rPr>
          <w:tab/>
        </w:r>
        <w:r>
          <w:rPr>
            <w:noProof/>
            <w:webHidden/>
          </w:rPr>
          <w:fldChar w:fldCharType="begin"/>
        </w:r>
        <w:r>
          <w:rPr>
            <w:noProof/>
            <w:webHidden/>
          </w:rPr>
          <w:instrText xml:space="preserve"> PAGEREF _Toc274129898 \h </w:instrText>
        </w:r>
        <w:r>
          <w:rPr>
            <w:noProof/>
            <w:webHidden/>
          </w:rPr>
        </w:r>
        <w:r>
          <w:rPr>
            <w:noProof/>
            <w:webHidden/>
          </w:rPr>
          <w:fldChar w:fldCharType="separate"/>
        </w:r>
        <w:r>
          <w:rPr>
            <w:noProof/>
            <w:webHidden/>
          </w:rPr>
          <w:t>5</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899" w:history="1">
        <w:r w:rsidRPr="007B79D2">
          <w:rPr>
            <w:rStyle w:val="Hyperlink"/>
            <w:noProof/>
          </w:rPr>
          <w:t>2.2.</w:t>
        </w:r>
        <w:r>
          <w:rPr>
            <w:rFonts w:eastAsiaTheme="minorEastAsia"/>
            <w:smallCaps w:val="0"/>
            <w:noProof/>
            <w:sz w:val="22"/>
            <w:szCs w:val="22"/>
          </w:rPr>
          <w:tab/>
        </w:r>
        <w:r w:rsidRPr="007B79D2">
          <w:rPr>
            <w:rStyle w:val="Hyperlink"/>
            <w:noProof/>
          </w:rPr>
          <w:t>Callbacks</w:t>
        </w:r>
        <w:r>
          <w:rPr>
            <w:noProof/>
            <w:webHidden/>
          </w:rPr>
          <w:tab/>
        </w:r>
        <w:r>
          <w:rPr>
            <w:noProof/>
            <w:webHidden/>
          </w:rPr>
          <w:fldChar w:fldCharType="begin"/>
        </w:r>
        <w:r>
          <w:rPr>
            <w:noProof/>
            <w:webHidden/>
          </w:rPr>
          <w:instrText xml:space="preserve"> PAGEREF _Toc274129899 \h </w:instrText>
        </w:r>
        <w:r>
          <w:rPr>
            <w:noProof/>
            <w:webHidden/>
          </w:rPr>
        </w:r>
        <w:r>
          <w:rPr>
            <w:noProof/>
            <w:webHidden/>
          </w:rPr>
          <w:fldChar w:fldCharType="separate"/>
        </w:r>
        <w:r>
          <w:rPr>
            <w:noProof/>
            <w:webHidden/>
          </w:rPr>
          <w:t>5</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00" w:history="1">
        <w:r w:rsidRPr="007B79D2">
          <w:rPr>
            <w:rStyle w:val="Hyperlink"/>
            <w:noProof/>
          </w:rPr>
          <w:t>2.2.1.</w:t>
        </w:r>
        <w:r>
          <w:rPr>
            <w:rFonts w:eastAsiaTheme="minorEastAsia"/>
            <w:i w:val="0"/>
            <w:iCs w:val="0"/>
            <w:noProof/>
            <w:sz w:val="22"/>
            <w:szCs w:val="22"/>
          </w:rPr>
          <w:tab/>
        </w:r>
        <w:r w:rsidRPr="007B79D2">
          <w:rPr>
            <w:rStyle w:val="Hyperlink"/>
            <w:noProof/>
          </w:rPr>
          <w:t>Events</w:t>
        </w:r>
        <w:r>
          <w:rPr>
            <w:noProof/>
            <w:webHidden/>
          </w:rPr>
          <w:tab/>
        </w:r>
        <w:r>
          <w:rPr>
            <w:noProof/>
            <w:webHidden/>
          </w:rPr>
          <w:fldChar w:fldCharType="begin"/>
        </w:r>
        <w:r>
          <w:rPr>
            <w:noProof/>
            <w:webHidden/>
          </w:rPr>
          <w:instrText xml:space="preserve"> PAGEREF _Toc274129900 \h </w:instrText>
        </w:r>
        <w:r>
          <w:rPr>
            <w:noProof/>
            <w:webHidden/>
          </w:rPr>
        </w:r>
        <w:r>
          <w:rPr>
            <w:noProof/>
            <w:webHidden/>
          </w:rPr>
          <w:fldChar w:fldCharType="separate"/>
        </w:r>
        <w:r>
          <w:rPr>
            <w:noProof/>
            <w:webHidden/>
          </w:rPr>
          <w:t>5</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01" w:history="1">
        <w:r w:rsidRPr="007B79D2">
          <w:rPr>
            <w:rStyle w:val="Hyperlink"/>
            <w:noProof/>
          </w:rPr>
          <w:t>2.2.2.</w:t>
        </w:r>
        <w:r>
          <w:rPr>
            <w:rFonts w:eastAsiaTheme="minorEastAsia"/>
            <w:i w:val="0"/>
            <w:iCs w:val="0"/>
            <w:noProof/>
            <w:sz w:val="22"/>
            <w:szCs w:val="22"/>
          </w:rPr>
          <w:tab/>
        </w:r>
        <w:r w:rsidRPr="007B79D2">
          <w:rPr>
            <w:rStyle w:val="Hyperlink"/>
            <w:noProof/>
          </w:rPr>
          <w:t>Callback Functions</w:t>
        </w:r>
        <w:r>
          <w:rPr>
            <w:noProof/>
            <w:webHidden/>
          </w:rPr>
          <w:tab/>
        </w:r>
        <w:r>
          <w:rPr>
            <w:noProof/>
            <w:webHidden/>
          </w:rPr>
          <w:fldChar w:fldCharType="begin"/>
        </w:r>
        <w:r>
          <w:rPr>
            <w:noProof/>
            <w:webHidden/>
          </w:rPr>
          <w:instrText xml:space="preserve"> PAGEREF _Toc274129901 \h </w:instrText>
        </w:r>
        <w:r>
          <w:rPr>
            <w:noProof/>
            <w:webHidden/>
          </w:rPr>
        </w:r>
        <w:r>
          <w:rPr>
            <w:noProof/>
            <w:webHidden/>
          </w:rPr>
          <w:fldChar w:fldCharType="separate"/>
        </w:r>
        <w:r>
          <w:rPr>
            <w:noProof/>
            <w:webHidden/>
          </w:rPr>
          <w:t>7</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02" w:history="1">
        <w:r w:rsidRPr="007B79D2">
          <w:rPr>
            <w:rStyle w:val="Hyperlink"/>
            <w:noProof/>
          </w:rPr>
          <w:t>2.2.3.</w:t>
        </w:r>
        <w:r>
          <w:rPr>
            <w:rFonts w:eastAsiaTheme="minorEastAsia"/>
            <w:i w:val="0"/>
            <w:iCs w:val="0"/>
            <w:noProof/>
            <w:sz w:val="22"/>
            <w:szCs w:val="22"/>
          </w:rPr>
          <w:tab/>
        </w:r>
        <w:r w:rsidRPr="007B79D2">
          <w:rPr>
            <w:rStyle w:val="Hyperlink"/>
            <w:noProof/>
          </w:rPr>
          <w:t>Callback Delivery</w:t>
        </w:r>
        <w:r>
          <w:rPr>
            <w:noProof/>
            <w:webHidden/>
          </w:rPr>
          <w:tab/>
        </w:r>
        <w:r>
          <w:rPr>
            <w:noProof/>
            <w:webHidden/>
          </w:rPr>
          <w:fldChar w:fldCharType="begin"/>
        </w:r>
        <w:r>
          <w:rPr>
            <w:noProof/>
            <w:webHidden/>
          </w:rPr>
          <w:instrText xml:space="preserve"> PAGEREF _Toc274129902 \h </w:instrText>
        </w:r>
        <w:r>
          <w:rPr>
            <w:noProof/>
            <w:webHidden/>
          </w:rPr>
        </w:r>
        <w:r>
          <w:rPr>
            <w:noProof/>
            <w:webHidden/>
          </w:rPr>
          <w:fldChar w:fldCharType="separate"/>
        </w:r>
        <w:r>
          <w:rPr>
            <w:noProof/>
            <w:webHidden/>
          </w:rPr>
          <w:t>7</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03" w:history="1">
        <w:r w:rsidRPr="007B79D2">
          <w:rPr>
            <w:rStyle w:val="Hyperlink"/>
            <w:noProof/>
          </w:rPr>
          <w:t>2.3.</w:t>
        </w:r>
        <w:r>
          <w:rPr>
            <w:rFonts w:eastAsiaTheme="minorEastAsia"/>
            <w:smallCaps w:val="0"/>
            <w:noProof/>
            <w:sz w:val="22"/>
            <w:szCs w:val="22"/>
          </w:rPr>
          <w:tab/>
        </w:r>
        <w:r w:rsidRPr="007B79D2">
          <w:rPr>
            <w:rStyle w:val="Hyperlink"/>
            <w:noProof/>
          </w:rPr>
          <w:t>iRPCs</w:t>
        </w:r>
        <w:r>
          <w:rPr>
            <w:noProof/>
            <w:webHidden/>
          </w:rPr>
          <w:tab/>
        </w:r>
        <w:r>
          <w:rPr>
            <w:noProof/>
            <w:webHidden/>
          </w:rPr>
          <w:fldChar w:fldCharType="begin"/>
        </w:r>
        <w:r>
          <w:rPr>
            <w:noProof/>
            <w:webHidden/>
          </w:rPr>
          <w:instrText xml:space="preserve"> PAGEREF _Toc274129903 \h </w:instrText>
        </w:r>
        <w:r>
          <w:rPr>
            <w:noProof/>
            <w:webHidden/>
          </w:rPr>
        </w:r>
        <w:r>
          <w:rPr>
            <w:noProof/>
            <w:webHidden/>
          </w:rPr>
          <w:fldChar w:fldCharType="separate"/>
        </w:r>
        <w:r>
          <w:rPr>
            <w:noProof/>
            <w:webHidden/>
          </w:rPr>
          <w:t>8</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04" w:history="1">
        <w:r w:rsidRPr="007B79D2">
          <w:rPr>
            <w:rStyle w:val="Hyperlink"/>
            <w:noProof/>
          </w:rPr>
          <w:t>2.4.</w:t>
        </w:r>
        <w:r>
          <w:rPr>
            <w:rFonts w:eastAsiaTheme="minorEastAsia"/>
            <w:smallCaps w:val="0"/>
            <w:noProof/>
            <w:sz w:val="22"/>
            <w:szCs w:val="22"/>
          </w:rPr>
          <w:tab/>
        </w:r>
        <w:r w:rsidRPr="007B79D2">
          <w:rPr>
            <w:rStyle w:val="Hyperlink"/>
            <w:noProof/>
          </w:rPr>
          <w:t>Memory Management</w:t>
        </w:r>
        <w:r>
          <w:rPr>
            <w:noProof/>
            <w:webHidden/>
          </w:rPr>
          <w:tab/>
        </w:r>
        <w:r>
          <w:rPr>
            <w:noProof/>
            <w:webHidden/>
          </w:rPr>
          <w:fldChar w:fldCharType="begin"/>
        </w:r>
        <w:r>
          <w:rPr>
            <w:noProof/>
            <w:webHidden/>
          </w:rPr>
          <w:instrText xml:space="preserve"> PAGEREF _Toc274129904 \h </w:instrText>
        </w:r>
        <w:r>
          <w:rPr>
            <w:noProof/>
            <w:webHidden/>
          </w:rPr>
        </w:r>
        <w:r>
          <w:rPr>
            <w:noProof/>
            <w:webHidden/>
          </w:rPr>
          <w:fldChar w:fldCharType="separate"/>
        </w:r>
        <w:r>
          <w:rPr>
            <w:noProof/>
            <w:webHidden/>
          </w:rPr>
          <w:t>9</w:t>
        </w:r>
        <w:r>
          <w:rPr>
            <w:noProof/>
            <w:webHidden/>
          </w:rPr>
          <w:fldChar w:fldCharType="end"/>
        </w:r>
      </w:hyperlink>
    </w:p>
    <w:p w:rsidR="005C4BEF" w:rsidRDefault="005C4BEF">
      <w:pPr>
        <w:pStyle w:val="TOC1"/>
        <w:tabs>
          <w:tab w:val="left" w:pos="960"/>
          <w:tab w:val="right" w:leader="dot" w:pos="9350"/>
        </w:tabs>
        <w:rPr>
          <w:rFonts w:eastAsiaTheme="minorEastAsia"/>
          <w:b w:val="0"/>
          <w:bCs w:val="0"/>
          <w:caps w:val="0"/>
          <w:noProof/>
          <w:sz w:val="22"/>
          <w:szCs w:val="22"/>
        </w:rPr>
      </w:pPr>
      <w:hyperlink w:anchor="_Toc274129905" w:history="1">
        <w:r w:rsidRPr="007B79D2">
          <w:rPr>
            <w:rStyle w:val="Hyperlink"/>
            <w:noProof/>
          </w:rPr>
          <w:t>3.</w:t>
        </w:r>
        <w:r>
          <w:rPr>
            <w:rFonts w:eastAsiaTheme="minorEastAsia"/>
            <w:b w:val="0"/>
            <w:bCs w:val="0"/>
            <w:caps w:val="0"/>
            <w:noProof/>
            <w:sz w:val="22"/>
            <w:szCs w:val="22"/>
          </w:rPr>
          <w:tab/>
        </w:r>
        <w:r w:rsidRPr="007B79D2">
          <w:rPr>
            <w:rStyle w:val="Hyperlink"/>
            <w:noProof/>
          </w:rPr>
          <w:t>API Reference</w:t>
        </w:r>
        <w:r>
          <w:rPr>
            <w:noProof/>
            <w:webHidden/>
          </w:rPr>
          <w:tab/>
        </w:r>
        <w:r>
          <w:rPr>
            <w:noProof/>
            <w:webHidden/>
          </w:rPr>
          <w:fldChar w:fldCharType="begin"/>
        </w:r>
        <w:r>
          <w:rPr>
            <w:noProof/>
            <w:webHidden/>
          </w:rPr>
          <w:instrText xml:space="preserve"> PAGEREF _Toc274129905 \h </w:instrText>
        </w:r>
        <w:r>
          <w:rPr>
            <w:noProof/>
            <w:webHidden/>
          </w:rPr>
        </w:r>
        <w:r>
          <w:rPr>
            <w:noProof/>
            <w:webHidden/>
          </w:rPr>
          <w:fldChar w:fldCharType="separate"/>
        </w:r>
        <w:r>
          <w:rPr>
            <w:noProof/>
            <w:webHidden/>
          </w:rPr>
          <w:t>10</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06" w:history="1">
        <w:r w:rsidRPr="007B79D2">
          <w:rPr>
            <w:rStyle w:val="Hyperlink"/>
            <w:noProof/>
          </w:rPr>
          <w:t>3.1.</w:t>
        </w:r>
        <w:r>
          <w:rPr>
            <w:rFonts w:eastAsiaTheme="minorEastAsia"/>
            <w:smallCaps w:val="0"/>
            <w:noProof/>
            <w:sz w:val="22"/>
            <w:szCs w:val="22"/>
          </w:rPr>
          <w:tab/>
        </w:r>
        <w:r w:rsidRPr="007B79D2">
          <w:rPr>
            <w:rStyle w:val="Hyperlink"/>
            <w:noProof/>
          </w:rPr>
          <w:t>Process</w:t>
        </w:r>
        <w:r>
          <w:rPr>
            <w:noProof/>
            <w:webHidden/>
          </w:rPr>
          <w:tab/>
        </w:r>
        <w:r>
          <w:rPr>
            <w:noProof/>
            <w:webHidden/>
          </w:rPr>
          <w:fldChar w:fldCharType="begin"/>
        </w:r>
        <w:r>
          <w:rPr>
            <w:noProof/>
            <w:webHidden/>
          </w:rPr>
          <w:instrText xml:space="preserve"> PAGEREF _Toc274129906 \h </w:instrText>
        </w:r>
        <w:r>
          <w:rPr>
            <w:noProof/>
            <w:webHidden/>
          </w:rPr>
        </w:r>
        <w:r>
          <w:rPr>
            <w:noProof/>
            <w:webHidden/>
          </w:rPr>
          <w:fldChar w:fldCharType="separate"/>
        </w:r>
        <w:r>
          <w:rPr>
            <w:noProof/>
            <w:webHidden/>
          </w:rPr>
          <w:t>10</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07" w:history="1">
        <w:r w:rsidRPr="007B79D2">
          <w:rPr>
            <w:rStyle w:val="Hyperlink"/>
            <w:noProof/>
          </w:rPr>
          <w:t>3.2.</w:t>
        </w:r>
        <w:r>
          <w:rPr>
            <w:rFonts w:eastAsiaTheme="minorEastAsia"/>
            <w:smallCaps w:val="0"/>
            <w:noProof/>
            <w:sz w:val="22"/>
            <w:szCs w:val="22"/>
          </w:rPr>
          <w:tab/>
        </w:r>
        <w:r w:rsidRPr="007B79D2">
          <w:rPr>
            <w:rStyle w:val="Hyperlink"/>
            <w:noProof/>
          </w:rPr>
          <w:t>Thread</w:t>
        </w:r>
        <w:r>
          <w:rPr>
            <w:noProof/>
            <w:webHidden/>
          </w:rPr>
          <w:tab/>
        </w:r>
        <w:r>
          <w:rPr>
            <w:noProof/>
            <w:webHidden/>
          </w:rPr>
          <w:fldChar w:fldCharType="begin"/>
        </w:r>
        <w:r>
          <w:rPr>
            <w:noProof/>
            <w:webHidden/>
          </w:rPr>
          <w:instrText xml:space="preserve"> PAGEREF _Toc274129907 \h </w:instrText>
        </w:r>
        <w:r>
          <w:rPr>
            <w:noProof/>
            <w:webHidden/>
          </w:rPr>
        </w:r>
        <w:r>
          <w:rPr>
            <w:noProof/>
            <w:webHidden/>
          </w:rPr>
          <w:fldChar w:fldCharType="separate"/>
        </w:r>
        <w:r>
          <w:rPr>
            <w:noProof/>
            <w:webHidden/>
          </w:rPr>
          <w:t>17</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08" w:history="1">
        <w:r w:rsidRPr="007B79D2">
          <w:rPr>
            <w:rStyle w:val="Hyperlink"/>
            <w:noProof/>
          </w:rPr>
          <w:t>3.3.</w:t>
        </w:r>
        <w:r>
          <w:rPr>
            <w:rFonts w:eastAsiaTheme="minorEastAsia"/>
            <w:smallCaps w:val="0"/>
            <w:noProof/>
            <w:sz w:val="22"/>
            <w:szCs w:val="22"/>
          </w:rPr>
          <w:tab/>
        </w:r>
        <w:r w:rsidRPr="007B79D2">
          <w:rPr>
            <w:rStyle w:val="Hyperlink"/>
            <w:noProof/>
          </w:rPr>
          <w:t>Library</w:t>
        </w:r>
        <w:r>
          <w:rPr>
            <w:noProof/>
            <w:webHidden/>
          </w:rPr>
          <w:tab/>
        </w:r>
        <w:r>
          <w:rPr>
            <w:noProof/>
            <w:webHidden/>
          </w:rPr>
          <w:fldChar w:fldCharType="begin"/>
        </w:r>
        <w:r>
          <w:rPr>
            <w:noProof/>
            <w:webHidden/>
          </w:rPr>
          <w:instrText xml:space="preserve"> PAGEREF _Toc274129908 \h </w:instrText>
        </w:r>
        <w:r>
          <w:rPr>
            <w:noProof/>
            <w:webHidden/>
          </w:rPr>
        </w:r>
        <w:r>
          <w:rPr>
            <w:noProof/>
            <w:webHidden/>
          </w:rPr>
          <w:fldChar w:fldCharType="separate"/>
        </w:r>
        <w:r>
          <w:rPr>
            <w:noProof/>
            <w:webHidden/>
          </w:rPr>
          <w:t>20</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09" w:history="1">
        <w:r w:rsidRPr="007B79D2">
          <w:rPr>
            <w:rStyle w:val="Hyperlink"/>
            <w:noProof/>
          </w:rPr>
          <w:t>3.4.</w:t>
        </w:r>
        <w:r>
          <w:rPr>
            <w:rFonts w:eastAsiaTheme="minorEastAsia"/>
            <w:smallCaps w:val="0"/>
            <w:noProof/>
            <w:sz w:val="22"/>
            <w:szCs w:val="22"/>
          </w:rPr>
          <w:tab/>
        </w:r>
        <w:r w:rsidRPr="007B79D2">
          <w:rPr>
            <w:rStyle w:val="Hyperlink"/>
            <w:noProof/>
          </w:rPr>
          <w:t>Breakpoint</w:t>
        </w:r>
        <w:r>
          <w:rPr>
            <w:noProof/>
            <w:webHidden/>
          </w:rPr>
          <w:tab/>
        </w:r>
        <w:r>
          <w:rPr>
            <w:noProof/>
            <w:webHidden/>
          </w:rPr>
          <w:fldChar w:fldCharType="begin"/>
        </w:r>
        <w:r>
          <w:rPr>
            <w:noProof/>
            <w:webHidden/>
          </w:rPr>
          <w:instrText xml:space="preserve"> PAGEREF _Toc274129909 \h </w:instrText>
        </w:r>
        <w:r>
          <w:rPr>
            <w:noProof/>
            <w:webHidden/>
          </w:rPr>
        </w:r>
        <w:r>
          <w:rPr>
            <w:noProof/>
            <w:webHidden/>
          </w:rPr>
          <w:fldChar w:fldCharType="separate"/>
        </w:r>
        <w:r>
          <w:rPr>
            <w:noProof/>
            <w:webHidden/>
          </w:rPr>
          <w:t>21</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10" w:history="1">
        <w:r w:rsidRPr="007B79D2">
          <w:rPr>
            <w:rStyle w:val="Hyperlink"/>
            <w:noProof/>
          </w:rPr>
          <w:t>3.5.</w:t>
        </w:r>
        <w:r>
          <w:rPr>
            <w:rFonts w:eastAsiaTheme="minorEastAsia"/>
            <w:smallCaps w:val="0"/>
            <w:noProof/>
            <w:sz w:val="22"/>
            <w:szCs w:val="22"/>
          </w:rPr>
          <w:tab/>
        </w:r>
        <w:r w:rsidRPr="007B79D2">
          <w:rPr>
            <w:rStyle w:val="Hyperlink"/>
            <w:noProof/>
          </w:rPr>
          <w:t>IRPC</w:t>
        </w:r>
        <w:r>
          <w:rPr>
            <w:noProof/>
            <w:webHidden/>
          </w:rPr>
          <w:tab/>
        </w:r>
        <w:r>
          <w:rPr>
            <w:noProof/>
            <w:webHidden/>
          </w:rPr>
          <w:fldChar w:fldCharType="begin"/>
        </w:r>
        <w:r>
          <w:rPr>
            <w:noProof/>
            <w:webHidden/>
          </w:rPr>
          <w:instrText xml:space="preserve"> PAGEREF _Toc274129910 \h </w:instrText>
        </w:r>
        <w:r>
          <w:rPr>
            <w:noProof/>
            <w:webHidden/>
          </w:rPr>
        </w:r>
        <w:r>
          <w:rPr>
            <w:noProof/>
            <w:webHidden/>
          </w:rPr>
          <w:fldChar w:fldCharType="separate"/>
        </w:r>
        <w:r>
          <w:rPr>
            <w:noProof/>
            <w:webHidden/>
          </w:rPr>
          <w:t>22</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11" w:history="1">
        <w:r w:rsidRPr="007B79D2">
          <w:rPr>
            <w:rStyle w:val="Hyperlink"/>
            <w:noProof/>
          </w:rPr>
          <w:t>3.6.</w:t>
        </w:r>
        <w:r>
          <w:rPr>
            <w:rFonts w:eastAsiaTheme="minorEastAsia"/>
            <w:smallCaps w:val="0"/>
            <w:noProof/>
            <w:sz w:val="22"/>
            <w:szCs w:val="22"/>
          </w:rPr>
          <w:tab/>
        </w:r>
        <w:r w:rsidRPr="007B79D2">
          <w:rPr>
            <w:rStyle w:val="Hyperlink"/>
            <w:noProof/>
          </w:rPr>
          <w:t>ThreadPool</w:t>
        </w:r>
        <w:r>
          <w:rPr>
            <w:noProof/>
            <w:webHidden/>
          </w:rPr>
          <w:tab/>
        </w:r>
        <w:r>
          <w:rPr>
            <w:noProof/>
            <w:webHidden/>
          </w:rPr>
          <w:fldChar w:fldCharType="begin"/>
        </w:r>
        <w:r>
          <w:rPr>
            <w:noProof/>
            <w:webHidden/>
          </w:rPr>
          <w:instrText xml:space="preserve"> PAGEREF _Toc274129911 \h </w:instrText>
        </w:r>
        <w:r>
          <w:rPr>
            <w:noProof/>
            <w:webHidden/>
          </w:rPr>
        </w:r>
        <w:r>
          <w:rPr>
            <w:noProof/>
            <w:webHidden/>
          </w:rPr>
          <w:fldChar w:fldCharType="separate"/>
        </w:r>
        <w:r>
          <w:rPr>
            <w:noProof/>
            <w:webHidden/>
          </w:rPr>
          <w:t>24</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12" w:history="1">
        <w:r w:rsidRPr="007B79D2">
          <w:rPr>
            <w:rStyle w:val="Hyperlink"/>
            <w:noProof/>
          </w:rPr>
          <w:t>3.7.</w:t>
        </w:r>
        <w:r>
          <w:rPr>
            <w:rFonts w:eastAsiaTheme="minorEastAsia"/>
            <w:smallCaps w:val="0"/>
            <w:noProof/>
            <w:sz w:val="22"/>
            <w:szCs w:val="22"/>
          </w:rPr>
          <w:tab/>
        </w:r>
        <w:r w:rsidRPr="007B79D2">
          <w:rPr>
            <w:rStyle w:val="Hyperlink"/>
            <w:noProof/>
          </w:rPr>
          <w:t>LibraryPool</w:t>
        </w:r>
        <w:r>
          <w:rPr>
            <w:noProof/>
            <w:webHidden/>
          </w:rPr>
          <w:tab/>
        </w:r>
        <w:r>
          <w:rPr>
            <w:noProof/>
            <w:webHidden/>
          </w:rPr>
          <w:fldChar w:fldCharType="begin"/>
        </w:r>
        <w:r>
          <w:rPr>
            <w:noProof/>
            <w:webHidden/>
          </w:rPr>
          <w:instrText xml:space="preserve"> PAGEREF _Toc274129912 \h </w:instrText>
        </w:r>
        <w:r>
          <w:rPr>
            <w:noProof/>
            <w:webHidden/>
          </w:rPr>
        </w:r>
        <w:r>
          <w:rPr>
            <w:noProof/>
            <w:webHidden/>
          </w:rPr>
          <w:fldChar w:fldCharType="separate"/>
        </w:r>
        <w:r>
          <w:rPr>
            <w:noProof/>
            <w:webHidden/>
          </w:rPr>
          <w:t>26</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13" w:history="1">
        <w:r w:rsidRPr="007B79D2">
          <w:rPr>
            <w:rStyle w:val="Hyperlink"/>
            <w:noProof/>
          </w:rPr>
          <w:t>3.8.</w:t>
        </w:r>
        <w:r>
          <w:rPr>
            <w:rFonts w:eastAsiaTheme="minorEastAsia"/>
            <w:smallCaps w:val="0"/>
            <w:noProof/>
            <w:sz w:val="22"/>
            <w:szCs w:val="22"/>
          </w:rPr>
          <w:tab/>
        </w:r>
        <w:r w:rsidRPr="007B79D2">
          <w:rPr>
            <w:rStyle w:val="Hyperlink"/>
            <w:noProof/>
          </w:rPr>
          <w:t>RegisterPool</w:t>
        </w:r>
        <w:r>
          <w:rPr>
            <w:noProof/>
            <w:webHidden/>
          </w:rPr>
          <w:tab/>
        </w:r>
        <w:r>
          <w:rPr>
            <w:noProof/>
            <w:webHidden/>
          </w:rPr>
          <w:fldChar w:fldCharType="begin"/>
        </w:r>
        <w:r>
          <w:rPr>
            <w:noProof/>
            <w:webHidden/>
          </w:rPr>
          <w:instrText xml:space="preserve"> PAGEREF _Toc274129913 \h </w:instrText>
        </w:r>
        <w:r>
          <w:rPr>
            <w:noProof/>
            <w:webHidden/>
          </w:rPr>
        </w:r>
        <w:r>
          <w:rPr>
            <w:noProof/>
            <w:webHidden/>
          </w:rPr>
          <w:fldChar w:fldCharType="separate"/>
        </w:r>
        <w:r>
          <w:rPr>
            <w:noProof/>
            <w:webHidden/>
          </w:rPr>
          <w:t>27</w:t>
        </w:r>
        <w:r>
          <w:rPr>
            <w:noProof/>
            <w:webHidden/>
          </w:rPr>
          <w:fldChar w:fldCharType="end"/>
        </w:r>
      </w:hyperlink>
    </w:p>
    <w:p w:rsidR="005C4BEF" w:rsidRDefault="005C4BEF">
      <w:pPr>
        <w:pStyle w:val="TOC2"/>
        <w:tabs>
          <w:tab w:val="left" w:pos="1440"/>
          <w:tab w:val="right" w:leader="dot" w:pos="9350"/>
        </w:tabs>
        <w:rPr>
          <w:rFonts w:eastAsiaTheme="minorEastAsia"/>
          <w:smallCaps w:val="0"/>
          <w:noProof/>
          <w:sz w:val="22"/>
          <w:szCs w:val="22"/>
        </w:rPr>
      </w:pPr>
      <w:hyperlink w:anchor="_Toc274129914" w:history="1">
        <w:r w:rsidRPr="007B79D2">
          <w:rPr>
            <w:rStyle w:val="Hyperlink"/>
            <w:noProof/>
          </w:rPr>
          <w:t>3.9.</w:t>
        </w:r>
        <w:r>
          <w:rPr>
            <w:rFonts w:eastAsiaTheme="minorEastAsia"/>
            <w:smallCaps w:val="0"/>
            <w:noProof/>
            <w:sz w:val="22"/>
            <w:szCs w:val="22"/>
          </w:rPr>
          <w:tab/>
        </w:r>
        <w:r w:rsidRPr="007B79D2">
          <w:rPr>
            <w:rStyle w:val="Hyperlink"/>
            <w:noProof/>
          </w:rPr>
          <w:t>EventNotify</w:t>
        </w:r>
        <w:r>
          <w:rPr>
            <w:noProof/>
            <w:webHidden/>
          </w:rPr>
          <w:tab/>
        </w:r>
        <w:r>
          <w:rPr>
            <w:noProof/>
            <w:webHidden/>
          </w:rPr>
          <w:fldChar w:fldCharType="begin"/>
        </w:r>
        <w:r>
          <w:rPr>
            <w:noProof/>
            <w:webHidden/>
          </w:rPr>
          <w:instrText xml:space="preserve"> PAGEREF _Toc274129914 \h </w:instrText>
        </w:r>
        <w:r>
          <w:rPr>
            <w:noProof/>
            <w:webHidden/>
          </w:rPr>
        </w:r>
        <w:r>
          <w:rPr>
            <w:noProof/>
            <w:webHidden/>
          </w:rPr>
          <w:fldChar w:fldCharType="separate"/>
        </w:r>
        <w:r>
          <w:rPr>
            <w:noProof/>
            <w:webHidden/>
          </w:rPr>
          <w:t>28</w:t>
        </w:r>
        <w:r>
          <w:rPr>
            <w:noProof/>
            <w:webHidden/>
          </w:rPr>
          <w:fldChar w:fldCharType="end"/>
        </w:r>
      </w:hyperlink>
    </w:p>
    <w:p w:rsidR="005C4BEF" w:rsidRDefault="005C4BEF">
      <w:pPr>
        <w:pStyle w:val="TOC2"/>
        <w:tabs>
          <w:tab w:val="left" w:pos="1680"/>
          <w:tab w:val="right" w:leader="dot" w:pos="9350"/>
        </w:tabs>
        <w:rPr>
          <w:rFonts w:eastAsiaTheme="minorEastAsia"/>
          <w:smallCaps w:val="0"/>
          <w:noProof/>
          <w:sz w:val="22"/>
          <w:szCs w:val="22"/>
        </w:rPr>
      </w:pPr>
      <w:hyperlink w:anchor="_Toc274129915" w:history="1">
        <w:r w:rsidRPr="007B79D2">
          <w:rPr>
            <w:rStyle w:val="Hyperlink"/>
            <w:noProof/>
          </w:rPr>
          <w:t>3.10.</w:t>
        </w:r>
        <w:r>
          <w:rPr>
            <w:rFonts w:eastAsiaTheme="minorEastAsia"/>
            <w:smallCaps w:val="0"/>
            <w:noProof/>
            <w:sz w:val="22"/>
            <w:szCs w:val="22"/>
          </w:rPr>
          <w:tab/>
        </w:r>
        <w:r w:rsidRPr="007B79D2">
          <w:rPr>
            <w:rStyle w:val="Hyperlink"/>
            <w:noProof/>
          </w:rPr>
          <w:t>EventType</w:t>
        </w:r>
        <w:r>
          <w:rPr>
            <w:noProof/>
            <w:webHidden/>
          </w:rPr>
          <w:tab/>
        </w:r>
        <w:r>
          <w:rPr>
            <w:noProof/>
            <w:webHidden/>
          </w:rPr>
          <w:fldChar w:fldCharType="begin"/>
        </w:r>
        <w:r>
          <w:rPr>
            <w:noProof/>
            <w:webHidden/>
          </w:rPr>
          <w:instrText xml:space="preserve"> PAGEREF _Toc274129915 \h </w:instrText>
        </w:r>
        <w:r>
          <w:rPr>
            <w:noProof/>
            <w:webHidden/>
          </w:rPr>
        </w:r>
        <w:r>
          <w:rPr>
            <w:noProof/>
            <w:webHidden/>
          </w:rPr>
          <w:fldChar w:fldCharType="separate"/>
        </w:r>
        <w:r>
          <w:rPr>
            <w:noProof/>
            <w:webHidden/>
          </w:rPr>
          <w:t>29</w:t>
        </w:r>
        <w:r>
          <w:rPr>
            <w:noProof/>
            <w:webHidden/>
          </w:rPr>
          <w:fldChar w:fldCharType="end"/>
        </w:r>
      </w:hyperlink>
    </w:p>
    <w:p w:rsidR="005C4BEF" w:rsidRDefault="005C4BEF">
      <w:pPr>
        <w:pStyle w:val="TOC2"/>
        <w:tabs>
          <w:tab w:val="left" w:pos="1680"/>
          <w:tab w:val="right" w:leader="dot" w:pos="9350"/>
        </w:tabs>
        <w:rPr>
          <w:rFonts w:eastAsiaTheme="minorEastAsia"/>
          <w:smallCaps w:val="0"/>
          <w:noProof/>
          <w:sz w:val="22"/>
          <w:szCs w:val="22"/>
        </w:rPr>
      </w:pPr>
      <w:hyperlink w:anchor="_Toc274129916" w:history="1">
        <w:r w:rsidRPr="007B79D2">
          <w:rPr>
            <w:rStyle w:val="Hyperlink"/>
            <w:noProof/>
          </w:rPr>
          <w:t>3.11.</w:t>
        </w:r>
        <w:r>
          <w:rPr>
            <w:rFonts w:eastAsiaTheme="minorEastAsia"/>
            <w:smallCaps w:val="0"/>
            <w:noProof/>
            <w:sz w:val="22"/>
            <w:szCs w:val="22"/>
          </w:rPr>
          <w:tab/>
        </w:r>
        <w:r w:rsidRPr="007B79D2">
          <w:rPr>
            <w:rStyle w:val="Hyperlink"/>
            <w:noProof/>
          </w:rPr>
          <w:t>Event</w:t>
        </w:r>
        <w:r>
          <w:rPr>
            <w:noProof/>
            <w:webHidden/>
          </w:rPr>
          <w:tab/>
        </w:r>
        <w:r>
          <w:rPr>
            <w:noProof/>
            <w:webHidden/>
          </w:rPr>
          <w:fldChar w:fldCharType="begin"/>
        </w:r>
        <w:r>
          <w:rPr>
            <w:noProof/>
            <w:webHidden/>
          </w:rPr>
          <w:instrText xml:space="preserve"> PAGEREF _Toc274129916 \h </w:instrText>
        </w:r>
        <w:r>
          <w:rPr>
            <w:noProof/>
            <w:webHidden/>
          </w:rPr>
        </w:r>
        <w:r>
          <w:rPr>
            <w:noProof/>
            <w:webHidden/>
          </w:rPr>
          <w:fldChar w:fldCharType="separate"/>
        </w:r>
        <w:r>
          <w:rPr>
            <w:noProof/>
            <w:webHidden/>
          </w:rPr>
          <w:t>31</w:t>
        </w:r>
        <w:r>
          <w:rPr>
            <w:noProof/>
            <w:webHidden/>
          </w:rPr>
          <w:fldChar w:fldCharType="end"/>
        </w:r>
      </w:hyperlink>
    </w:p>
    <w:p w:rsidR="005C4BEF" w:rsidRDefault="005C4BEF">
      <w:pPr>
        <w:pStyle w:val="TOC2"/>
        <w:tabs>
          <w:tab w:val="left" w:pos="1680"/>
          <w:tab w:val="right" w:leader="dot" w:pos="9350"/>
        </w:tabs>
        <w:rPr>
          <w:rFonts w:eastAsiaTheme="minorEastAsia"/>
          <w:smallCaps w:val="0"/>
          <w:noProof/>
          <w:sz w:val="22"/>
          <w:szCs w:val="22"/>
        </w:rPr>
      </w:pPr>
      <w:hyperlink w:anchor="_Toc274129917" w:history="1">
        <w:r w:rsidRPr="007B79D2">
          <w:rPr>
            <w:rStyle w:val="Hyperlink"/>
            <w:noProof/>
          </w:rPr>
          <w:t>3.12.</w:t>
        </w:r>
        <w:r>
          <w:rPr>
            <w:rFonts w:eastAsiaTheme="minorEastAsia"/>
            <w:smallCaps w:val="0"/>
            <w:noProof/>
            <w:sz w:val="22"/>
            <w:szCs w:val="22"/>
          </w:rPr>
          <w:tab/>
        </w:r>
        <w:r w:rsidRPr="007B79D2">
          <w:rPr>
            <w:rStyle w:val="Hyperlink"/>
            <w:noProof/>
          </w:rPr>
          <w:t>Event Child Classes</w:t>
        </w:r>
        <w:r>
          <w:rPr>
            <w:noProof/>
            <w:webHidden/>
          </w:rPr>
          <w:tab/>
        </w:r>
        <w:r>
          <w:rPr>
            <w:noProof/>
            <w:webHidden/>
          </w:rPr>
          <w:fldChar w:fldCharType="begin"/>
        </w:r>
        <w:r>
          <w:rPr>
            <w:noProof/>
            <w:webHidden/>
          </w:rPr>
          <w:instrText xml:space="preserve"> PAGEREF _Toc274129917 \h </w:instrText>
        </w:r>
        <w:r>
          <w:rPr>
            <w:noProof/>
            <w:webHidden/>
          </w:rPr>
        </w:r>
        <w:r>
          <w:rPr>
            <w:noProof/>
            <w:webHidden/>
          </w:rPr>
          <w:fldChar w:fldCharType="separate"/>
        </w:r>
        <w:r>
          <w:rPr>
            <w:noProof/>
            <w:webHidden/>
          </w:rPr>
          <w:t>33</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18" w:history="1">
        <w:r w:rsidRPr="007B79D2">
          <w:rPr>
            <w:rStyle w:val="Hyperlink"/>
            <w:noProof/>
          </w:rPr>
          <w:t>3.12.1.</w:t>
        </w:r>
        <w:r>
          <w:rPr>
            <w:rFonts w:eastAsiaTheme="minorEastAsia"/>
            <w:i w:val="0"/>
            <w:iCs w:val="0"/>
            <w:noProof/>
            <w:sz w:val="22"/>
            <w:szCs w:val="22"/>
          </w:rPr>
          <w:tab/>
        </w:r>
        <w:r w:rsidRPr="007B79D2">
          <w:rPr>
            <w:rStyle w:val="Hyperlink"/>
            <w:noProof/>
          </w:rPr>
          <w:t>EventTerminate</w:t>
        </w:r>
        <w:r>
          <w:rPr>
            <w:noProof/>
            <w:webHidden/>
          </w:rPr>
          <w:tab/>
        </w:r>
        <w:r>
          <w:rPr>
            <w:noProof/>
            <w:webHidden/>
          </w:rPr>
          <w:fldChar w:fldCharType="begin"/>
        </w:r>
        <w:r>
          <w:rPr>
            <w:noProof/>
            <w:webHidden/>
          </w:rPr>
          <w:instrText xml:space="preserve"> PAGEREF _Toc274129918 \h </w:instrText>
        </w:r>
        <w:r>
          <w:rPr>
            <w:noProof/>
            <w:webHidden/>
          </w:rPr>
        </w:r>
        <w:r>
          <w:rPr>
            <w:noProof/>
            <w:webHidden/>
          </w:rPr>
          <w:fldChar w:fldCharType="separate"/>
        </w:r>
        <w:r>
          <w:rPr>
            <w:noProof/>
            <w:webHidden/>
          </w:rPr>
          <w:t>33</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19" w:history="1">
        <w:r w:rsidRPr="007B79D2">
          <w:rPr>
            <w:rStyle w:val="Hyperlink"/>
            <w:noProof/>
          </w:rPr>
          <w:t>3.12.2.</w:t>
        </w:r>
        <w:r>
          <w:rPr>
            <w:rFonts w:eastAsiaTheme="minorEastAsia"/>
            <w:i w:val="0"/>
            <w:iCs w:val="0"/>
            <w:noProof/>
            <w:sz w:val="22"/>
            <w:szCs w:val="22"/>
          </w:rPr>
          <w:tab/>
        </w:r>
        <w:r w:rsidRPr="007B79D2">
          <w:rPr>
            <w:rStyle w:val="Hyperlink"/>
            <w:noProof/>
          </w:rPr>
          <w:t>EventExit</w:t>
        </w:r>
        <w:r>
          <w:rPr>
            <w:noProof/>
            <w:webHidden/>
          </w:rPr>
          <w:tab/>
        </w:r>
        <w:r>
          <w:rPr>
            <w:noProof/>
            <w:webHidden/>
          </w:rPr>
          <w:fldChar w:fldCharType="begin"/>
        </w:r>
        <w:r>
          <w:rPr>
            <w:noProof/>
            <w:webHidden/>
          </w:rPr>
          <w:instrText xml:space="preserve"> PAGEREF _Toc274129919 \h </w:instrText>
        </w:r>
        <w:r>
          <w:rPr>
            <w:noProof/>
            <w:webHidden/>
          </w:rPr>
        </w:r>
        <w:r>
          <w:rPr>
            <w:noProof/>
            <w:webHidden/>
          </w:rPr>
          <w:fldChar w:fldCharType="separate"/>
        </w:r>
        <w:r>
          <w:rPr>
            <w:noProof/>
            <w:webHidden/>
          </w:rPr>
          <w:t>33</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0" w:history="1">
        <w:r w:rsidRPr="007B79D2">
          <w:rPr>
            <w:rStyle w:val="Hyperlink"/>
            <w:noProof/>
          </w:rPr>
          <w:t>3.12.3.</w:t>
        </w:r>
        <w:r>
          <w:rPr>
            <w:rFonts w:eastAsiaTheme="minorEastAsia"/>
            <w:i w:val="0"/>
            <w:iCs w:val="0"/>
            <w:noProof/>
            <w:sz w:val="22"/>
            <w:szCs w:val="22"/>
          </w:rPr>
          <w:tab/>
        </w:r>
        <w:r w:rsidRPr="007B79D2">
          <w:rPr>
            <w:rStyle w:val="Hyperlink"/>
            <w:noProof/>
          </w:rPr>
          <w:t>EventCrash</w:t>
        </w:r>
        <w:r>
          <w:rPr>
            <w:noProof/>
            <w:webHidden/>
          </w:rPr>
          <w:tab/>
        </w:r>
        <w:r>
          <w:rPr>
            <w:noProof/>
            <w:webHidden/>
          </w:rPr>
          <w:fldChar w:fldCharType="begin"/>
        </w:r>
        <w:r>
          <w:rPr>
            <w:noProof/>
            <w:webHidden/>
          </w:rPr>
          <w:instrText xml:space="preserve"> PAGEREF _Toc274129920 \h </w:instrText>
        </w:r>
        <w:r>
          <w:rPr>
            <w:noProof/>
            <w:webHidden/>
          </w:rPr>
        </w:r>
        <w:r>
          <w:rPr>
            <w:noProof/>
            <w:webHidden/>
          </w:rPr>
          <w:fldChar w:fldCharType="separate"/>
        </w:r>
        <w:r>
          <w:rPr>
            <w:noProof/>
            <w:webHidden/>
          </w:rPr>
          <w:t>34</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1" w:history="1">
        <w:r w:rsidRPr="007B79D2">
          <w:rPr>
            <w:rStyle w:val="Hyperlink"/>
            <w:noProof/>
          </w:rPr>
          <w:t>3.12.4.</w:t>
        </w:r>
        <w:r>
          <w:rPr>
            <w:rFonts w:eastAsiaTheme="minorEastAsia"/>
            <w:i w:val="0"/>
            <w:iCs w:val="0"/>
            <w:noProof/>
            <w:sz w:val="22"/>
            <w:szCs w:val="22"/>
          </w:rPr>
          <w:tab/>
        </w:r>
        <w:r w:rsidRPr="007B79D2">
          <w:rPr>
            <w:rStyle w:val="Hyperlink"/>
            <w:noProof/>
          </w:rPr>
          <w:t>EventExec</w:t>
        </w:r>
        <w:r>
          <w:rPr>
            <w:noProof/>
            <w:webHidden/>
          </w:rPr>
          <w:tab/>
        </w:r>
        <w:r>
          <w:rPr>
            <w:noProof/>
            <w:webHidden/>
          </w:rPr>
          <w:fldChar w:fldCharType="begin"/>
        </w:r>
        <w:r>
          <w:rPr>
            <w:noProof/>
            <w:webHidden/>
          </w:rPr>
          <w:instrText xml:space="preserve"> PAGEREF _Toc274129921 \h </w:instrText>
        </w:r>
        <w:r>
          <w:rPr>
            <w:noProof/>
            <w:webHidden/>
          </w:rPr>
        </w:r>
        <w:r>
          <w:rPr>
            <w:noProof/>
            <w:webHidden/>
          </w:rPr>
          <w:fldChar w:fldCharType="separate"/>
        </w:r>
        <w:r>
          <w:rPr>
            <w:noProof/>
            <w:webHidden/>
          </w:rPr>
          <w:t>34</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2" w:history="1">
        <w:r w:rsidRPr="007B79D2">
          <w:rPr>
            <w:rStyle w:val="Hyperlink"/>
            <w:noProof/>
          </w:rPr>
          <w:t>3.12.5.</w:t>
        </w:r>
        <w:r>
          <w:rPr>
            <w:rFonts w:eastAsiaTheme="minorEastAsia"/>
            <w:i w:val="0"/>
            <w:iCs w:val="0"/>
            <w:noProof/>
            <w:sz w:val="22"/>
            <w:szCs w:val="22"/>
          </w:rPr>
          <w:tab/>
        </w:r>
        <w:r w:rsidRPr="007B79D2">
          <w:rPr>
            <w:rStyle w:val="Hyperlink"/>
            <w:noProof/>
          </w:rPr>
          <w:t>EventStop</w:t>
        </w:r>
        <w:r>
          <w:rPr>
            <w:noProof/>
            <w:webHidden/>
          </w:rPr>
          <w:tab/>
        </w:r>
        <w:r>
          <w:rPr>
            <w:noProof/>
            <w:webHidden/>
          </w:rPr>
          <w:fldChar w:fldCharType="begin"/>
        </w:r>
        <w:r>
          <w:rPr>
            <w:noProof/>
            <w:webHidden/>
          </w:rPr>
          <w:instrText xml:space="preserve"> PAGEREF _Toc274129922 \h </w:instrText>
        </w:r>
        <w:r>
          <w:rPr>
            <w:noProof/>
            <w:webHidden/>
          </w:rPr>
        </w:r>
        <w:r>
          <w:rPr>
            <w:noProof/>
            <w:webHidden/>
          </w:rPr>
          <w:fldChar w:fldCharType="separate"/>
        </w:r>
        <w:r>
          <w:rPr>
            <w:noProof/>
            <w:webHidden/>
          </w:rPr>
          <w:t>34</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3" w:history="1">
        <w:r w:rsidRPr="007B79D2">
          <w:rPr>
            <w:rStyle w:val="Hyperlink"/>
            <w:noProof/>
          </w:rPr>
          <w:t>3.12.6.</w:t>
        </w:r>
        <w:r>
          <w:rPr>
            <w:rFonts w:eastAsiaTheme="minorEastAsia"/>
            <w:i w:val="0"/>
            <w:iCs w:val="0"/>
            <w:noProof/>
            <w:sz w:val="22"/>
            <w:szCs w:val="22"/>
          </w:rPr>
          <w:tab/>
        </w:r>
        <w:r w:rsidRPr="007B79D2">
          <w:rPr>
            <w:rStyle w:val="Hyperlink"/>
            <w:noProof/>
          </w:rPr>
          <w:t>EventBreakpoint</w:t>
        </w:r>
        <w:r>
          <w:rPr>
            <w:noProof/>
            <w:webHidden/>
          </w:rPr>
          <w:tab/>
        </w:r>
        <w:r>
          <w:rPr>
            <w:noProof/>
            <w:webHidden/>
          </w:rPr>
          <w:fldChar w:fldCharType="begin"/>
        </w:r>
        <w:r>
          <w:rPr>
            <w:noProof/>
            <w:webHidden/>
          </w:rPr>
          <w:instrText xml:space="preserve"> PAGEREF _Toc274129923 \h </w:instrText>
        </w:r>
        <w:r>
          <w:rPr>
            <w:noProof/>
            <w:webHidden/>
          </w:rPr>
        </w:r>
        <w:r>
          <w:rPr>
            <w:noProof/>
            <w:webHidden/>
          </w:rPr>
          <w:fldChar w:fldCharType="separate"/>
        </w:r>
        <w:r>
          <w:rPr>
            <w:noProof/>
            <w:webHidden/>
          </w:rPr>
          <w:t>34</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4" w:history="1">
        <w:r w:rsidRPr="007B79D2">
          <w:rPr>
            <w:rStyle w:val="Hyperlink"/>
            <w:noProof/>
          </w:rPr>
          <w:t>3.12.7.</w:t>
        </w:r>
        <w:r>
          <w:rPr>
            <w:rFonts w:eastAsiaTheme="minorEastAsia"/>
            <w:i w:val="0"/>
            <w:iCs w:val="0"/>
            <w:noProof/>
            <w:sz w:val="22"/>
            <w:szCs w:val="22"/>
          </w:rPr>
          <w:tab/>
        </w:r>
        <w:r w:rsidRPr="007B79D2">
          <w:rPr>
            <w:rStyle w:val="Hyperlink"/>
            <w:noProof/>
          </w:rPr>
          <w:t>EventNewThread</w:t>
        </w:r>
        <w:r>
          <w:rPr>
            <w:noProof/>
            <w:webHidden/>
          </w:rPr>
          <w:tab/>
        </w:r>
        <w:r>
          <w:rPr>
            <w:noProof/>
            <w:webHidden/>
          </w:rPr>
          <w:fldChar w:fldCharType="begin"/>
        </w:r>
        <w:r>
          <w:rPr>
            <w:noProof/>
            <w:webHidden/>
          </w:rPr>
          <w:instrText xml:space="preserve"> PAGEREF _Toc274129924 \h </w:instrText>
        </w:r>
        <w:r>
          <w:rPr>
            <w:noProof/>
            <w:webHidden/>
          </w:rPr>
        </w:r>
        <w:r>
          <w:rPr>
            <w:noProof/>
            <w:webHidden/>
          </w:rPr>
          <w:fldChar w:fldCharType="separate"/>
        </w:r>
        <w:r>
          <w:rPr>
            <w:noProof/>
            <w:webHidden/>
          </w:rPr>
          <w:t>35</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5" w:history="1">
        <w:r w:rsidRPr="007B79D2">
          <w:rPr>
            <w:rStyle w:val="Hyperlink"/>
            <w:noProof/>
          </w:rPr>
          <w:t>3.12.8.</w:t>
        </w:r>
        <w:r>
          <w:rPr>
            <w:rFonts w:eastAsiaTheme="minorEastAsia"/>
            <w:i w:val="0"/>
            <w:iCs w:val="0"/>
            <w:noProof/>
            <w:sz w:val="22"/>
            <w:szCs w:val="22"/>
          </w:rPr>
          <w:tab/>
        </w:r>
        <w:r w:rsidRPr="007B79D2">
          <w:rPr>
            <w:rStyle w:val="Hyperlink"/>
            <w:noProof/>
          </w:rPr>
          <w:t>EventThreadDestroy</w:t>
        </w:r>
        <w:r>
          <w:rPr>
            <w:noProof/>
            <w:webHidden/>
          </w:rPr>
          <w:tab/>
        </w:r>
        <w:r>
          <w:rPr>
            <w:noProof/>
            <w:webHidden/>
          </w:rPr>
          <w:fldChar w:fldCharType="begin"/>
        </w:r>
        <w:r>
          <w:rPr>
            <w:noProof/>
            <w:webHidden/>
          </w:rPr>
          <w:instrText xml:space="preserve"> PAGEREF _Toc274129925 \h </w:instrText>
        </w:r>
        <w:r>
          <w:rPr>
            <w:noProof/>
            <w:webHidden/>
          </w:rPr>
        </w:r>
        <w:r>
          <w:rPr>
            <w:noProof/>
            <w:webHidden/>
          </w:rPr>
          <w:fldChar w:fldCharType="separate"/>
        </w:r>
        <w:r>
          <w:rPr>
            <w:noProof/>
            <w:webHidden/>
          </w:rPr>
          <w:t>35</w:t>
        </w:r>
        <w:r>
          <w:rPr>
            <w:noProof/>
            <w:webHidden/>
          </w:rPr>
          <w:fldChar w:fldCharType="end"/>
        </w:r>
      </w:hyperlink>
    </w:p>
    <w:p w:rsidR="005C4BEF" w:rsidRDefault="005C4BEF">
      <w:pPr>
        <w:pStyle w:val="TOC3"/>
        <w:tabs>
          <w:tab w:val="left" w:pos="1920"/>
          <w:tab w:val="right" w:leader="dot" w:pos="9350"/>
        </w:tabs>
        <w:rPr>
          <w:rFonts w:eastAsiaTheme="minorEastAsia"/>
          <w:i w:val="0"/>
          <w:iCs w:val="0"/>
          <w:noProof/>
          <w:sz w:val="22"/>
          <w:szCs w:val="22"/>
        </w:rPr>
      </w:pPr>
      <w:hyperlink w:anchor="_Toc274129926" w:history="1">
        <w:r w:rsidRPr="007B79D2">
          <w:rPr>
            <w:rStyle w:val="Hyperlink"/>
            <w:noProof/>
          </w:rPr>
          <w:t>3.12.9.</w:t>
        </w:r>
        <w:r>
          <w:rPr>
            <w:rFonts w:eastAsiaTheme="minorEastAsia"/>
            <w:i w:val="0"/>
            <w:iCs w:val="0"/>
            <w:noProof/>
            <w:sz w:val="22"/>
            <w:szCs w:val="22"/>
          </w:rPr>
          <w:tab/>
        </w:r>
        <w:r w:rsidRPr="007B79D2">
          <w:rPr>
            <w:rStyle w:val="Hyperlink"/>
            <w:noProof/>
          </w:rPr>
          <w:t>EventFork</w:t>
        </w:r>
        <w:r>
          <w:rPr>
            <w:noProof/>
            <w:webHidden/>
          </w:rPr>
          <w:tab/>
        </w:r>
        <w:r>
          <w:rPr>
            <w:noProof/>
            <w:webHidden/>
          </w:rPr>
          <w:fldChar w:fldCharType="begin"/>
        </w:r>
        <w:r>
          <w:rPr>
            <w:noProof/>
            <w:webHidden/>
          </w:rPr>
          <w:instrText xml:space="preserve"> PAGEREF _Toc274129926 \h </w:instrText>
        </w:r>
        <w:r>
          <w:rPr>
            <w:noProof/>
            <w:webHidden/>
          </w:rPr>
        </w:r>
        <w:r>
          <w:rPr>
            <w:noProof/>
            <w:webHidden/>
          </w:rPr>
          <w:fldChar w:fldCharType="separate"/>
        </w:r>
        <w:r>
          <w:rPr>
            <w:noProof/>
            <w:webHidden/>
          </w:rPr>
          <w:t>35</w:t>
        </w:r>
        <w:r>
          <w:rPr>
            <w:noProof/>
            <w:webHidden/>
          </w:rPr>
          <w:fldChar w:fldCharType="end"/>
        </w:r>
      </w:hyperlink>
    </w:p>
    <w:p w:rsidR="005C4BEF" w:rsidRDefault="005C4BEF">
      <w:pPr>
        <w:pStyle w:val="TOC3"/>
        <w:tabs>
          <w:tab w:val="left" w:pos="1934"/>
          <w:tab w:val="right" w:leader="dot" w:pos="9350"/>
        </w:tabs>
        <w:rPr>
          <w:rFonts w:eastAsiaTheme="minorEastAsia"/>
          <w:i w:val="0"/>
          <w:iCs w:val="0"/>
          <w:noProof/>
          <w:sz w:val="22"/>
          <w:szCs w:val="22"/>
        </w:rPr>
      </w:pPr>
      <w:hyperlink w:anchor="_Toc274129927" w:history="1">
        <w:r w:rsidRPr="007B79D2">
          <w:rPr>
            <w:rStyle w:val="Hyperlink"/>
            <w:noProof/>
          </w:rPr>
          <w:t>3.12.10.</w:t>
        </w:r>
        <w:r>
          <w:rPr>
            <w:rFonts w:eastAsiaTheme="minorEastAsia"/>
            <w:i w:val="0"/>
            <w:iCs w:val="0"/>
            <w:noProof/>
            <w:sz w:val="22"/>
            <w:szCs w:val="22"/>
          </w:rPr>
          <w:tab/>
        </w:r>
        <w:r w:rsidRPr="007B79D2">
          <w:rPr>
            <w:rStyle w:val="Hyperlink"/>
            <w:noProof/>
          </w:rPr>
          <w:t>EventSignal</w:t>
        </w:r>
        <w:r>
          <w:rPr>
            <w:noProof/>
            <w:webHidden/>
          </w:rPr>
          <w:tab/>
        </w:r>
        <w:r>
          <w:rPr>
            <w:noProof/>
            <w:webHidden/>
          </w:rPr>
          <w:fldChar w:fldCharType="begin"/>
        </w:r>
        <w:r>
          <w:rPr>
            <w:noProof/>
            <w:webHidden/>
          </w:rPr>
          <w:instrText xml:space="preserve"> PAGEREF _Toc274129927 \h </w:instrText>
        </w:r>
        <w:r>
          <w:rPr>
            <w:noProof/>
            <w:webHidden/>
          </w:rPr>
        </w:r>
        <w:r>
          <w:rPr>
            <w:noProof/>
            <w:webHidden/>
          </w:rPr>
          <w:fldChar w:fldCharType="separate"/>
        </w:r>
        <w:r>
          <w:rPr>
            <w:noProof/>
            <w:webHidden/>
          </w:rPr>
          <w:t>36</w:t>
        </w:r>
        <w:r>
          <w:rPr>
            <w:noProof/>
            <w:webHidden/>
          </w:rPr>
          <w:fldChar w:fldCharType="end"/>
        </w:r>
      </w:hyperlink>
    </w:p>
    <w:p w:rsidR="005C4BEF" w:rsidRDefault="005C4BEF">
      <w:pPr>
        <w:pStyle w:val="TOC3"/>
        <w:tabs>
          <w:tab w:val="left" w:pos="1934"/>
          <w:tab w:val="right" w:leader="dot" w:pos="9350"/>
        </w:tabs>
        <w:rPr>
          <w:rFonts w:eastAsiaTheme="minorEastAsia"/>
          <w:i w:val="0"/>
          <w:iCs w:val="0"/>
          <w:noProof/>
          <w:sz w:val="22"/>
          <w:szCs w:val="22"/>
        </w:rPr>
      </w:pPr>
      <w:hyperlink w:anchor="_Toc274129928" w:history="1">
        <w:r w:rsidRPr="007B79D2">
          <w:rPr>
            <w:rStyle w:val="Hyperlink"/>
            <w:noProof/>
          </w:rPr>
          <w:t>3.12.11.</w:t>
        </w:r>
        <w:r>
          <w:rPr>
            <w:rFonts w:eastAsiaTheme="minorEastAsia"/>
            <w:i w:val="0"/>
            <w:iCs w:val="0"/>
            <w:noProof/>
            <w:sz w:val="22"/>
            <w:szCs w:val="22"/>
          </w:rPr>
          <w:tab/>
        </w:r>
        <w:r w:rsidRPr="007B79D2">
          <w:rPr>
            <w:rStyle w:val="Hyperlink"/>
            <w:noProof/>
          </w:rPr>
          <w:t>EventRPC</w:t>
        </w:r>
        <w:r>
          <w:rPr>
            <w:noProof/>
            <w:webHidden/>
          </w:rPr>
          <w:tab/>
        </w:r>
        <w:r>
          <w:rPr>
            <w:noProof/>
            <w:webHidden/>
          </w:rPr>
          <w:fldChar w:fldCharType="begin"/>
        </w:r>
        <w:r>
          <w:rPr>
            <w:noProof/>
            <w:webHidden/>
          </w:rPr>
          <w:instrText xml:space="preserve"> PAGEREF _Toc274129928 \h </w:instrText>
        </w:r>
        <w:r>
          <w:rPr>
            <w:noProof/>
            <w:webHidden/>
          </w:rPr>
        </w:r>
        <w:r>
          <w:rPr>
            <w:noProof/>
            <w:webHidden/>
          </w:rPr>
          <w:fldChar w:fldCharType="separate"/>
        </w:r>
        <w:r>
          <w:rPr>
            <w:noProof/>
            <w:webHidden/>
          </w:rPr>
          <w:t>36</w:t>
        </w:r>
        <w:r>
          <w:rPr>
            <w:noProof/>
            <w:webHidden/>
          </w:rPr>
          <w:fldChar w:fldCharType="end"/>
        </w:r>
      </w:hyperlink>
    </w:p>
    <w:p w:rsidR="005C4BEF" w:rsidRDefault="005C4BEF">
      <w:pPr>
        <w:pStyle w:val="TOC3"/>
        <w:tabs>
          <w:tab w:val="left" w:pos="1934"/>
          <w:tab w:val="right" w:leader="dot" w:pos="9350"/>
        </w:tabs>
        <w:rPr>
          <w:rFonts w:eastAsiaTheme="minorEastAsia"/>
          <w:i w:val="0"/>
          <w:iCs w:val="0"/>
          <w:noProof/>
          <w:sz w:val="22"/>
          <w:szCs w:val="22"/>
        </w:rPr>
      </w:pPr>
      <w:hyperlink w:anchor="_Toc274129929" w:history="1">
        <w:r w:rsidRPr="007B79D2">
          <w:rPr>
            <w:rStyle w:val="Hyperlink"/>
            <w:noProof/>
          </w:rPr>
          <w:t>3.12.12.</w:t>
        </w:r>
        <w:r>
          <w:rPr>
            <w:rFonts w:eastAsiaTheme="minorEastAsia"/>
            <w:i w:val="0"/>
            <w:iCs w:val="0"/>
            <w:noProof/>
            <w:sz w:val="22"/>
            <w:szCs w:val="22"/>
          </w:rPr>
          <w:tab/>
        </w:r>
        <w:r w:rsidRPr="007B79D2">
          <w:rPr>
            <w:rStyle w:val="Hyperlink"/>
            <w:noProof/>
          </w:rPr>
          <w:t>EventSingleStep</w:t>
        </w:r>
        <w:r>
          <w:rPr>
            <w:noProof/>
            <w:webHidden/>
          </w:rPr>
          <w:tab/>
        </w:r>
        <w:r>
          <w:rPr>
            <w:noProof/>
            <w:webHidden/>
          </w:rPr>
          <w:fldChar w:fldCharType="begin"/>
        </w:r>
        <w:r>
          <w:rPr>
            <w:noProof/>
            <w:webHidden/>
          </w:rPr>
          <w:instrText xml:space="preserve"> PAGEREF _Toc274129929 \h </w:instrText>
        </w:r>
        <w:r>
          <w:rPr>
            <w:noProof/>
            <w:webHidden/>
          </w:rPr>
        </w:r>
        <w:r>
          <w:rPr>
            <w:noProof/>
            <w:webHidden/>
          </w:rPr>
          <w:fldChar w:fldCharType="separate"/>
        </w:r>
        <w:r>
          <w:rPr>
            <w:noProof/>
            <w:webHidden/>
          </w:rPr>
          <w:t>36</w:t>
        </w:r>
        <w:r>
          <w:rPr>
            <w:noProof/>
            <w:webHidden/>
          </w:rPr>
          <w:fldChar w:fldCharType="end"/>
        </w:r>
      </w:hyperlink>
    </w:p>
    <w:p w:rsidR="005C4BEF" w:rsidRDefault="005C4BEF">
      <w:pPr>
        <w:pStyle w:val="TOC3"/>
        <w:tabs>
          <w:tab w:val="left" w:pos="1934"/>
          <w:tab w:val="right" w:leader="dot" w:pos="9350"/>
        </w:tabs>
        <w:rPr>
          <w:rFonts w:eastAsiaTheme="minorEastAsia"/>
          <w:i w:val="0"/>
          <w:iCs w:val="0"/>
          <w:noProof/>
          <w:sz w:val="22"/>
          <w:szCs w:val="22"/>
        </w:rPr>
      </w:pPr>
      <w:hyperlink w:anchor="_Toc274129930" w:history="1">
        <w:r w:rsidRPr="007B79D2">
          <w:rPr>
            <w:rStyle w:val="Hyperlink"/>
            <w:noProof/>
          </w:rPr>
          <w:t>3.12.13.</w:t>
        </w:r>
        <w:r>
          <w:rPr>
            <w:rFonts w:eastAsiaTheme="minorEastAsia"/>
            <w:i w:val="0"/>
            <w:iCs w:val="0"/>
            <w:noProof/>
            <w:sz w:val="22"/>
            <w:szCs w:val="22"/>
          </w:rPr>
          <w:tab/>
        </w:r>
        <w:r w:rsidRPr="007B79D2">
          <w:rPr>
            <w:rStyle w:val="Hyperlink"/>
            <w:noProof/>
          </w:rPr>
          <w:t>EventLibrary</w:t>
        </w:r>
        <w:r>
          <w:rPr>
            <w:noProof/>
            <w:webHidden/>
          </w:rPr>
          <w:tab/>
        </w:r>
        <w:r>
          <w:rPr>
            <w:noProof/>
            <w:webHidden/>
          </w:rPr>
          <w:fldChar w:fldCharType="begin"/>
        </w:r>
        <w:r>
          <w:rPr>
            <w:noProof/>
            <w:webHidden/>
          </w:rPr>
          <w:instrText xml:space="preserve"> PAGEREF _Toc274129930 \h </w:instrText>
        </w:r>
        <w:r>
          <w:rPr>
            <w:noProof/>
            <w:webHidden/>
          </w:rPr>
        </w:r>
        <w:r>
          <w:rPr>
            <w:noProof/>
            <w:webHidden/>
          </w:rPr>
          <w:fldChar w:fldCharType="separate"/>
        </w:r>
        <w:r>
          <w:rPr>
            <w:noProof/>
            <w:webHidden/>
          </w:rPr>
          <w:t>36</w:t>
        </w:r>
        <w:r>
          <w:rPr>
            <w:noProof/>
            <w:webHidden/>
          </w:rPr>
          <w:fldChar w:fldCharType="end"/>
        </w:r>
      </w:hyperlink>
    </w:p>
    <w:p w:rsidR="005C4BEF" w:rsidRDefault="005C4BEF">
      <w:pPr>
        <w:pStyle w:val="TOC1"/>
        <w:tabs>
          <w:tab w:val="left" w:pos="1920"/>
          <w:tab w:val="right" w:leader="dot" w:pos="9350"/>
        </w:tabs>
        <w:rPr>
          <w:rFonts w:eastAsiaTheme="minorEastAsia"/>
          <w:b w:val="0"/>
          <w:bCs w:val="0"/>
          <w:caps w:val="0"/>
          <w:noProof/>
          <w:sz w:val="22"/>
          <w:szCs w:val="22"/>
        </w:rPr>
      </w:pPr>
      <w:hyperlink w:anchor="_Toc274129931" w:history="1">
        <w:r w:rsidRPr="007B79D2">
          <w:rPr>
            <w:rStyle w:val="Hyperlink"/>
            <w:noProof/>
          </w:rPr>
          <w:t>Appendix A.</w:t>
        </w:r>
        <w:r>
          <w:rPr>
            <w:rFonts w:eastAsiaTheme="minorEastAsia"/>
            <w:b w:val="0"/>
            <w:bCs w:val="0"/>
            <w:caps w:val="0"/>
            <w:noProof/>
            <w:sz w:val="22"/>
            <w:szCs w:val="22"/>
          </w:rPr>
          <w:tab/>
        </w:r>
        <w:r w:rsidRPr="007B79D2">
          <w:rPr>
            <w:rStyle w:val="Hyperlink"/>
            <w:noProof/>
          </w:rPr>
          <w:t>Registers</w:t>
        </w:r>
        <w:r>
          <w:rPr>
            <w:noProof/>
            <w:webHidden/>
          </w:rPr>
          <w:tab/>
        </w:r>
        <w:r>
          <w:rPr>
            <w:noProof/>
            <w:webHidden/>
          </w:rPr>
          <w:fldChar w:fldCharType="begin"/>
        </w:r>
        <w:r>
          <w:rPr>
            <w:noProof/>
            <w:webHidden/>
          </w:rPr>
          <w:instrText xml:space="preserve"> PAGEREF _Toc274129931 \h </w:instrText>
        </w:r>
        <w:r>
          <w:rPr>
            <w:noProof/>
            <w:webHidden/>
          </w:rPr>
        </w:r>
        <w:r>
          <w:rPr>
            <w:noProof/>
            <w:webHidden/>
          </w:rPr>
          <w:fldChar w:fldCharType="separate"/>
        </w:r>
        <w:r>
          <w:rPr>
            <w:noProof/>
            <w:webHidden/>
          </w:rPr>
          <w:t>38</w:t>
        </w:r>
        <w:r>
          <w:rPr>
            <w:noProof/>
            <w:webHidden/>
          </w:rPr>
          <w:fldChar w:fldCharType="end"/>
        </w:r>
      </w:hyperlink>
    </w:p>
    <w:p w:rsidR="005C4BEF" w:rsidRDefault="005C4BEF" w:rsidP="005C4BEF">
      <w:r>
        <w:fldChar w:fldCharType="end"/>
      </w:r>
      <w:r>
        <w:br w:type="page"/>
      </w:r>
    </w:p>
    <w:p w:rsidR="005C4BEF" w:rsidRDefault="005C4BEF" w:rsidP="005C4BEF">
      <w:pPr>
        <w:pStyle w:val="Heading4"/>
        <w:sectPr w:rsidR="005C4BEF" w:rsidSect="006A4937">
          <w:footerReference w:type="default" r:id="rId10"/>
          <w:pgSz w:w="12240" w:h="15840"/>
          <w:pgMar w:top="1440" w:right="1440" w:bottom="1440" w:left="1440" w:header="720" w:footer="720" w:gutter="0"/>
          <w:pgNumType w:start="0"/>
          <w:cols w:space="720"/>
          <w:titlePg/>
          <w:docGrid w:linePitch="360"/>
        </w:sectPr>
      </w:pPr>
    </w:p>
    <w:p w:rsidR="00A2748D" w:rsidRDefault="00A2748D" w:rsidP="005F4970">
      <w:pPr>
        <w:pStyle w:val="Heading1"/>
      </w:pPr>
      <w:bookmarkStart w:id="3" w:name="_Toc274129895"/>
      <w:r w:rsidRPr="005F4970">
        <w:t>Introduction</w:t>
      </w:r>
      <w:bookmarkEnd w:id="1"/>
      <w:bookmarkEnd w:id="0"/>
      <w:bookmarkEnd w:id="3"/>
    </w:p>
    <w:p w:rsidR="00920438" w:rsidRPr="00AA30E0" w:rsidRDefault="0056038B" w:rsidP="0092043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B32ED0">
        <w:rPr>
          <w:i/>
        </w:rPr>
        <w:fldChar w:fldCharType="begin"/>
      </w:r>
      <w:r w:rsidR="00B777D6">
        <w:instrText xml:space="preserve"> XE "</w:instrText>
      </w:r>
      <w:r w:rsidR="00B777D6" w:rsidRPr="00E21802">
        <w:instrText>controller process</w:instrText>
      </w:r>
      <w:r w:rsidR="00B777D6">
        <w:instrText xml:space="preserve">" </w:instrText>
      </w:r>
      <w:r w:rsidR="00B32ED0">
        <w:rPr>
          <w:i/>
        </w:rPr>
        <w:fldChar w:fldCharType="end"/>
      </w:r>
      <w:r w:rsidRPr="00AA30E0">
        <w:rPr>
          <w:i/>
        </w:rPr>
        <w:t xml:space="preserve"> </w:t>
      </w:r>
      <w:r w:rsidRPr="00AA30E0">
        <w:t xml:space="preserve">and manages one or more </w:t>
      </w:r>
      <w:r w:rsidR="001F61BC" w:rsidRPr="00AA30E0">
        <w:rPr>
          <w:i/>
        </w:rPr>
        <w:t>target processes</w:t>
      </w:r>
      <w:r w:rsidR="00B32ED0">
        <w:rPr>
          <w:i/>
        </w:rPr>
        <w:fldChar w:fldCharType="begin"/>
      </w:r>
      <w:r w:rsidR="00B777D6">
        <w:instrText xml:space="preserve"> XE "</w:instrText>
      </w:r>
      <w:r w:rsidR="00B777D6" w:rsidRPr="00425653">
        <w:instrText>target processes</w:instrText>
      </w:r>
      <w:r w:rsidR="00B777D6">
        <w:instrText xml:space="preserve">" </w:instrText>
      </w:r>
      <w:r w:rsidR="00B32ED0">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a memory, stopping and running </w:t>
      </w:r>
      <w:r w:rsidR="00A52481">
        <w:t>threads</w:t>
      </w:r>
      <w:r w:rsidR="001F61BC" w:rsidRPr="00AA30E0">
        <w:t xml:space="preserve">, or receiving notice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rsidR="00B73CD4" w:rsidRPr="00AA30E0" w:rsidRDefault="0056038B" w:rsidP="00AA30E0">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strategies, while using ProcControlAPI </w:t>
      </w:r>
      <w:r w:rsidR="00A52481">
        <w:t>to</w:t>
      </w:r>
      <w:r w:rsidRPr="00AA30E0">
        <w:t xml:space="preserve"> </w:t>
      </w:r>
      <w:r w:rsidR="00A52481">
        <w:t>perform</w:t>
      </w:r>
      <w:r w:rsidR="001F61BC" w:rsidRPr="00AA30E0">
        <w:t xml:space="preserve"> operations such as</w:t>
      </w:r>
      <w:r w:rsidRPr="00AA30E0">
        <w:t xml:space="preserve"> creating</w:t>
      </w:r>
      <w:r w:rsidR="00EE2D12" w:rsidRPr="00AA30E0">
        <w:t xml:space="preserve"> process</w:t>
      </w:r>
      <w:r w:rsidRPr="00AA30E0">
        <w:t>, running</w:t>
      </w:r>
      <w:r w:rsidR="00EE2D12" w:rsidRPr="00AA30E0">
        <w:t xml:space="preserve"> threads</w:t>
      </w:r>
      <w:r w:rsidRPr="00AA30E0">
        <w:t>, and handling breakpoints.</w:t>
      </w:r>
    </w:p>
    <w:p w:rsidR="001F61BC" w:rsidRPr="00AA30E0" w:rsidRDefault="00EE2D12" w:rsidP="00AA30E0">
      <w:r w:rsidRPr="00AA30E0">
        <w:t xml:space="preserve">ProcControlAPI </w:t>
      </w:r>
      <w:r w:rsidR="00AA30E0" w:rsidRPr="00AA30E0">
        <w:t>exposes a C++ interface</w:t>
      </w:r>
      <w:r w:rsidRPr="00AA30E0">
        <w:t xml:space="preserve">.  </w:t>
      </w:r>
      <w:r w:rsidR="005E011A" w:rsidRPr="00AA30E0">
        <w:t xml:space="preserve">This document will assume some familiarity with </w:t>
      </w:r>
      <w:r w:rsidR="00AA30E0" w:rsidRPr="00AA30E0">
        <w:t>several</w:t>
      </w:r>
      <w:r w:rsidR="005E011A" w:rsidRPr="00AA30E0">
        <w:t xml:space="preserve"> concepts </w:t>
      </w:r>
      <w:r w:rsidR="00AA30E0" w:rsidRPr="00AA30E0">
        <w:t>from</w:t>
      </w:r>
      <w:r w:rsidR="005E011A" w:rsidRPr="00AA30E0">
        <w:t xml:space="preserve"> C++, such as </w:t>
      </w:r>
      <w:r w:rsidR="005E011A" w:rsidRPr="00AA30E0">
        <w:rPr>
          <w:rFonts w:cs="Courier New"/>
        </w:rPr>
        <w:t>const</w:t>
      </w:r>
      <w:r w:rsidR="005E011A" w:rsidRPr="00AA30E0">
        <w:t xml:space="preserve"> types, iterators, and inheritance.  </w:t>
      </w:r>
    </w:p>
    <w:p w:rsidR="00A52481" w:rsidRDefault="001F61BC" w:rsidP="00A52481">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4" w:name="_Toc273362634"/>
      <w:bookmarkStart w:id="5" w:name="_Toc274055811"/>
    </w:p>
    <w:p w:rsidR="00A2748D" w:rsidRDefault="00A2748D" w:rsidP="00A52481">
      <w:pPr>
        <w:pStyle w:val="Heading2"/>
      </w:pPr>
      <w:bookmarkStart w:id="6" w:name="_Toc274129896"/>
      <w:r>
        <w:t>Simple Example</w:t>
      </w:r>
      <w:bookmarkEnd w:id="4"/>
      <w:bookmarkEnd w:id="5"/>
      <w:bookmarkEnd w:id="6"/>
    </w:p>
    <w:p w:rsidR="00CB6D15" w:rsidRDefault="009466D5" w:rsidP="00AA30E0">
      <w:r>
        <w:t xml:space="preserve">As an example, consider the code </w:t>
      </w:r>
      <w:r w:rsidR="00FF700E">
        <w:t xml:space="preserve">in </w:t>
      </w:r>
      <w:r w:rsidR="00B32ED0">
        <w:fldChar w:fldCharType="begin"/>
      </w:r>
      <w:r w:rsidR="00507389">
        <w:instrText xml:space="preserve"> REF _Ref256177911 \h </w:instrText>
      </w:r>
      <w:r w:rsidR="00B32ED0">
        <w:fldChar w:fldCharType="separate"/>
      </w:r>
      <w:r w:rsidR="00C94004" w:rsidRPr="007420A4">
        <w:rPr>
          <w:szCs w:val="24"/>
        </w:rPr>
        <w:t xml:space="preserve">Figure </w:t>
      </w:r>
      <w:r w:rsidR="00C94004" w:rsidRPr="007420A4">
        <w:rPr>
          <w:noProof/>
          <w:szCs w:val="24"/>
        </w:rPr>
        <w:t>1</w:t>
      </w:r>
      <w:r w:rsidR="00B32ED0">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rsidR="00CB6D15" w:rsidRDefault="00CB6D15" w:rsidP="00CB6D15">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rsidR="00BD0B0C" w:rsidRDefault="00B32ED0" w:rsidP="00CB6D15">
      <w:pPr>
        <w:pStyle w:val="ListParagraph"/>
        <w:numPr>
          <w:ilvl w:val="0"/>
          <w:numId w:val="6"/>
        </w:numPr>
      </w:pPr>
      <w:r>
        <w:rPr>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6.3pt;margin-top:-6.75pt;width:500.7pt;height:465pt;z-index:251658240;mso-height-percent:200;mso-height-percent:200;mso-width-relative:margin;mso-height-relative:margin" stroked="f">
            <v:textbox style="mso-next-textbox:#_x0000_s1026;mso-fit-shape-to-text:t" inset="0,,0">
              <w:txbxContent>
                <w:p w:rsidR="00475278" w:rsidRPr="00F066AB" w:rsidRDefault="00475278" w:rsidP="00F066AB">
                  <w:pPr>
                    <w:pStyle w:val="Definition"/>
                    <w:rPr>
                      <w:sz w:val="20"/>
                      <w:szCs w:val="20"/>
                    </w:rPr>
                  </w:pPr>
                  <w:r>
                    <w:rPr>
                      <w:sz w:val="20"/>
                      <w:szCs w:val="20"/>
                    </w:rPr>
                    <w:t xml:space="preserve">   #include "Process.h"</w:t>
                  </w:r>
                </w:p>
                <w:p w:rsidR="00475278" w:rsidRPr="00F066AB" w:rsidRDefault="00475278"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rsidR="00475278" w:rsidRDefault="00475278" w:rsidP="00F066AB">
                  <w:pPr>
                    <w:pStyle w:val="Definition"/>
                    <w:rPr>
                      <w:sz w:val="20"/>
                      <w:szCs w:val="20"/>
                    </w:rPr>
                  </w:pPr>
                  <w:r>
                    <w:rPr>
                      <w:sz w:val="20"/>
                      <w:szCs w:val="20"/>
                    </w:rPr>
                    <w:t xml:space="preserve">   </w:t>
                  </w:r>
                  <w:r w:rsidRPr="00F066AB">
                    <w:rPr>
                      <w:sz w:val="20"/>
                      <w:szCs w:val="20"/>
                    </w:rPr>
                    <w:t>#include &lt;iostream&gt;</w:t>
                  </w:r>
                </w:p>
                <w:p w:rsidR="00475278" w:rsidRPr="00F066AB" w:rsidRDefault="00475278" w:rsidP="00F066AB">
                  <w:pPr>
                    <w:pStyle w:val="Definition"/>
                    <w:rPr>
                      <w:sz w:val="20"/>
                      <w:szCs w:val="20"/>
                    </w:rPr>
                  </w:pPr>
                  <w:r>
                    <w:rPr>
                      <w:sz w:val="20"/>
                      <w:szCs w:val="20"/>
                    </w:rPr>
                    <w:t xml:space="preserve">   #include &lt;string&gt;</w:t>
                  </w:r>
                </w:p>
                <w:p w:rsidR="00475278" w:rsidRPr="00F066AB" w:rsidRDefault="00475278" w:rsidP="00F066AB">
                  <w:pPr>
                    <w:pStyle w:val="Definition"/>
                    <w:rPr>
                      <w:sz w:val="20"/>
                      <w:szCs w:val="20"/>
                    </w:rPr>
                  </w:pPr>
                </w:p>
                <w:p w:rsidR="00475278" w:rsidRPr="00F066AB" w:rsidRDefault="00475278" w:rsidP="00F066AB">
                  <w:pPr>
                    <w:pStyle w:val="Definition"/>
                    <w:rPr>
                      <w:sz w:val="20"/>
                      <w:szCs w:val="20"/>
                    </w:rPr>
                  </w:pPr>
                  <w:r>
                    <w:rPr>
                      <w:sz w:val="20"/>
                      <w:szCs w:val="20"/>
                    </w:rPr>
                    <w:t xml:space="preserve">   </w:t>
                  </w:r>
                  <w:r w:rsidRPr="00F066AB">
                    <w:rPr>
                      <w:sz w:val="20"/>
                      <w:szCs w:val="20"/>
                    </w:rPr>
                    <w:t>using namespace Dyninst;</w:t>
                  </w:r>
                </w:p>
                <w:p w:rsidR="00475278" w:rsidRDefault="00475278" w:rsidP="00F066AB">
                  <w:pPr>
                    <w:pStyle w:val="Definition"/>
                    <w:rPr>
                      <w:sz w:val="20"/>
                      <w:szCs w:val="20"/>
                    </w:rPr>
                  </w:pPr>
                  <w:r>
                    <w:rPr>
                      <w:sz w:val="20"/>
                      <w:szCs w:val="20"/>
                    </w:rPr>
                    <w:t xml:space="preserve">   </w:t>
                  </w:r>
                  <w:r w:rsidRPr="00F066AB">
                    <w:rPr>
                      <w:sz w:val="20"/>
                      <w:szCs w:val="20"/>
                    </w:rPr>
                    <w:t>using namespace ProcControlAPI;</w:t>
                  </w:r>
                </w:p>
                <w:p w:rsidR="00475278" w:rsidRPr="00F066AB" w:rsidRDefault="00475278" w:rsidP="00F066AB">
                  <w:pPr>
                    <w:pStyle w:val="Definition"/>
                    <w:rPr>
                      <w:sz w:val="20"/>
                      <w:szCs w:val="20"/>
                    </w:rPr>
                  </w:pPr>
                  <w:r>
                    <w:rPr>
                      <w:sz w:val="20"/>
                      <w:szCs w:val="20"/>
                    </w:rPr>
                    <w:t xml:space="preserve">   using namespace std;</w:t>
                  </w:r>
                </w:p>
                <w:p w:rsidR="00475278" w:rsidRPr="00F066AB" w:rsidRDefault="00475278" w:rsidP="00F066AB">
                  <w:pPr>
                    <w:pStyle w:val="Definition"/>
                    <w:rPr>
                      <w:sz w:val="20"/>
                      <w:szCs w:val="20"/>
                    </w:rPr>
                  </w:pPr>
                </w:p>
                <w:p w:rsidR="00475278" w:rsidRDefault="00475278"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rsidR="00475278" w:rsidRDefault="00475278"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rsidR="00475278" w:rsidRDefault="00475278" w:rsidP="00F066AB">
                  <w:pPr>
                    <w:pStyle w:val="Definition"/>
                    <w:rPr>
                      <w:sz w:val="20"/>
                      <w:szCs w:val="20"/>
                    </w:rPr>
                  </w:pPr>
                  <w:r>
                    <w:rPr>
                      <w:sz w:val="20"/>
                      <w:szCs w:val="20"/>
                    </w:rPr>
                    <w:t xml:space="preserve">      Thread::const_ptr new_thrd = new_thrd_ev-&gt;getNewThread();</w:t>
                  </w:r>
                </w:p>
                <w:p w:rsidR="00475278" w:rsidRPr="00F066AB" w:rsidRDefault="00475278" w:rsidP="00F066AB">
                  <w:pPr>
                    <w:pStyle w:val="Definition"/>
                    <w:rPr>
                      <w:sz w:val="20"/>
                      <w:szCs w:val="20"/>
                    </w:rPr>
                  </w:pPr>
                </w:p>
                <w:p w:rsidR="00475278" w:rsidRPr="00F066AB" w:rsidRDefault="00475278"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rsidR="00475278" w:rsidRDefault="00475278"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rsidR="00475278" w:rsidRDefault="00475278" w:rsidP="00F066AB">
                  <w:pPr>
                    <w:pStyle w:val="Definition"/>
                    <w:rPr>
                      <w:sz w:val="20"/>
                      <w:szCs w:val="20"/>
                    </w:rPr>
                  </w:pPr>
                  <w:r>
                    <w:rPr>
                      <w:sz w:val="20"/>
                      <w:szCs w:val="20"/>
                    </w:rPr>
                    <w:t xml:space="preserve">   }</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int main(int argc, char *argv[]) {</w:t>
                  </w:r>
                </w:p>
                <w:p w:rsidR="00475278" w:rsidRDefault="00475278" w:rsidP="00F066AB">
                  <w:pPr>
                    <w:pStyle w:val="Definition"/>
                    <w:rPr>
                      <w:sz w:val="20"/>
                      <w:szCs w:val="20"/>
                    </w:rPr>
                  </w:pPr>
                  <w:r>
                    <w:rPr>
                      <w:sz w:val="20"/>
                      <w:szCs w:val="20"/>
                    </w:rPr>
                    <w:t xml:space="preserve">      vector&lt;string&gt; args;</w:t>
                  </w:r>
                </w:p>
                <w:p w:rsidR="00475278" w:rsidRDefault="00475278" w:rsidP="00F066AB">
                  <w:pPr>
                    <w:pStyle w:val="Definition"/>
                    <w:rPr>
                      <w:sz w:val="20"/>
                      <w:szCs w:val="20"/>
                    </w:rPr>
                  </w:pPr>
                </w:p>
                <w:p w:rsidR="00475278" w:rsidRDefault="00475278"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rsidR="00475278" w:rsidRDefault="00475278" w:rsidP="00F066AB">
                  <w:pPr>
                    <w:pStyle w:val="Definition"/>
                    <w:rPr>
                      <w:sz w:val="20"/>
                      <w:szCs w:val="20"/>
                    </w:rPr>
                  </w:pPr>
                  <w:r>
                    <w:rPr>
                      <w:sz w:val="20"/>
                      <w:szCs w:val="20"/>
                    </w:rPr>
                    <w:t xml:space="preserve">      string exec = argv[1];</w:t>
                  </w:r>
                </w:p>
                <w:p w:rsidR="00475278" w:rsidRDefault="00475278" w:rsidP="00F066AB">
                  <w:pPr>
                    <w:pStyle w:val="Definition"/>
                    <w:rPr>
                      <w:sz w:val="20"/>
                      <w:szCs w:val="20"/>
                    </w:rPr>
                  </w:pPr>
                  <w:r>
                    <w:rPr>
                      <w:sz w:val="20"/>
                      <w:szCs w:val="20"/>
                    </w:rPr>
                    <w:t xml:space="preserve">      for (unsigned i=1; i&lt;argc; i++)</w:t>
                  </w:r>
                </w:p>
                <w:p w:rsidR="00475278" w:rsidRDefault="00475278" w:rsidP="00F066AB">
                  <w:pPr>
                    <w:pStyle w:val="Definition"/>
                    <w:rPr>
                      <w:sz w:val="20"/>
                      <w:szCs w:val="20"/>
                    </w:rPr>
                  </w:pPr>
                  <w:r>
                    <w:rPr>
                      <w:sz w:val="20"/>
                      <w:szCs w:val="20"/>
                    </w:rPr>
                    <w:t xml:space="preserve">         args.push_back(std::string(argv[i]));</w:t>
                  </w:r>
                </w:p>
                <w:p w:rsidR="00475278" w:rsidRDefault="00475278"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//Tell ProcControlAPI about our callback function</w:t>
                  </w:r>
                </w:p>
                <w:p w:rsidR="00475278" w:rsidRDefault="00475278"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//Run the process and wait for it to terminate.</w:t>
                  </w:r>
                </w:p>
                <w:p w:rsidR="00475278" w:rsidRDefault="00475278"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rsidR="00475278" w:rsidRDefault="00475278"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rsidR="00475278" w:rsidRDefault="00475278" w:rsidP="00F066AB">
                  <w:pPr>
                    <w:pStyle w:val="Definition"/>
                    <w:rPr>
                      <w:sz w:val="20"/>
                      <w:szCs w:val="20"/>
                    </w:rPr>
                  </w:pPr>
                  <w:r>
                    <w:rPr>
                      <w:sz w:val="20"/>
                      <w:szCs w:val="20"/>
                    </w:rPr>
                    <w:t xml:space="preserve">         Process::handleEvents(true);</w:t>
                  </w:r>
                </w:p>
                <w:p w:rsidR="00475278" w:rsidRDefault="00475278" w:rsidP="00F066AB">
                  <w:pPr>
                    <w:pStyle w:val="Definition"/>
                    <w:rPr>
                      <w:sz w:val="20"/>
                      <w:szCs w:val="20"/>
                    </w:rPr>
                  </w:pPr>
                </w:p>
                <w:p w:rsidR="00475278" w:rsidRDefault="00475278" w:rsidP="00F066AB">
                  <w:pPr>
                    <w:pStyle w:val="Definition"/>
                    <w:rPr>
                      <w:sz w:val="20"/>
                      <w:szCs w:val="20"/>
                    </w:rPr>
                  </w:pPr>
                  <w:r>
                    <w:rPr>
                      <w:sz w:val="20"/>
                      <w:szCs w:val="20"/>
                    </w:rPr>
                    <w:t xml:space="preserve">      return 0;</w:t>
                  </w:r>
                </w:p>
                <w:p w:rsidR="00475278" w:rsidRDefault="00475278" w:rsidP="00F066AB">
                  <w:pPr>
                    <w:pStyle w:val="Definition"/>
                    <w:rPr>
                      <w:sz w:val="20"/>
                      <w:szCs w:val="20"/>
                    </w:rPr>
                  </w:pPr>
                  <w:r>
                    <w:rPr>
                      <w:sz w:val="20"/>
                      <w:szCs w:val="20"/>
                    </w:rPr>
                    <w:t xml:space="preserve">    }</w:t>
                  </w:r>
                </w:p>
                <w:p w:rsidR="00475278" w:rsidRPr="007420A4" w:rsidRDefault="00475278" w:rsidP="007420A4">
                  <w:pPr>
                    <w:pStyle w:val="Caption"/>
                    <w:jc w:val="center"/>
                    <w:rPr>
                      <w:sz w:val="24"/>
                      <w:szCs w:val="24"/>
                    </w:rPr>
                  </w:pPr>
                  <w:bookmarkStart w:id="7" w:name="_Ref256177911"/>
                  <w:r w:rsidRPr="007420A4">
                    <w:rPr>
                      <w:sz w:val="24"/>
                      <w:szCs w:val="24"/>
                    </w:rPr>
                    <w:t xml:space="preserve">Figure </w:t>
                  </w:r>
                  <w:r w:rsidRPr="007420A4">
                    <w:rPr>
                      <w:sz w:val="24"/>
                      <w:szCs w:val="24"/>
                    </w:rPr>
                    <w:fldChar w:fldCharType="begin"/>
                  </w:r>
                  <w:r w:rsidRPr="007420A4">
                    <w:rPr>
                      <w:sz w:val="24"/>
                      <w:szCs w:val="24"/>
                    </w:rPr>
                    <w:instrText xml:space="preserve"> SEQ Figure \* ARABIC </w:instrText>
                  </w:r>
                  <w:r w:rsidRPr="007420A4">
                    <w:rPr>
                      <w:sz w:val="24"/>
                      <w:szCs w:val="24"/>
                    </w:rPr>
                    <w:fldChar w:fldCharType="separate"/>
                  </w:r>
                  <w:r>
                    <w:rPr>
                      <w:noProof/>
                      <w:sz w:val="24"/>
                      <w:szCs w:val="24"/>
                    </w:rPr>
                    <w:t>1</w:t>
                  </w:r>
                  <w:r w:rsidRPr="007420A4">
                    <w:rPr>
                      <w:sz w:val="24"/>
                      <w:szCs w:val="24"/>
                    </w:rPr>
                    <w:fldChar w:fldCharType="end"/>
                  </w:r>
                  <w:bookmarkEnd w:id="7"/>
                </w:p>
              </w:txbxContent>
            </v:textbox>
            <w10:wrap type="square"/>
          </v:shape>
        </w:pict>
      </w:r>
      <w:r w:rsidR="00CB6D15">
        <w:t>W</w:t>
      </w:r>
      <w:r w:rsidR="00C02D7A">
        <w:t xml:space="preserve">e ask ProcControlAPI to create a new </w:t>
      </w:r>
      <w:r w:rsidR="00B777D6">
        <w:t>P</w:t>
      </w:r>
      <w:r w:rsidR="00C02D7A">
        <w:t>rocess</w:t>
      </w:r>
      <w:r>
        <w:fldChar w:fldCharType="begin"/>
      </w:r>
      <w:r w:rsidR="00906554">
        <w:instrText xml:space="preserve"> XE "</w:instrText>
      </w:r>
      <w:r w:rsidR="00906554" w:rsidRPr="008671F5">
        <w:instrText>Process</w:instrText>
      </w:r>
      <w:r w:rsidR="00906554">
        <w:instrText xml:space="preserve">" </w:instrText>
      </w:r>
      <w:r>
        <w:fldChar w:fldCharType="end"/>
      </w:r>
      <w:r w:rsidR="00C02D7A">
        <w:t xml:space="preserve"> using </w:t>
      </w:r>
      <w:r w:rsidR="00B777D6">
        <w:t>the given</w:t>
      </w:r>
      <w:r w:rsidR="00C02D7A">
        <w:t xml:space="preserve"> arguments</w:t>
      </w:r>
      <w:r w:rsidR="00CB6D15">
        <w:t>.  ProcControlAPI will spawn a new target process</w:t>
      </w:r>
      <w:r>
        <w:fldChar w:fldCharType="begin"/>
      </w:r>
      <w:r w:rsidR="00906554">
        <w:instrText xml:space="preserve"> XE "</w:instrText>
      </w:r>
      <w:r w:rsidR="00906554" w:rsidRPr="00F647B0">
        <w:instrText>target process</w:instrText>
      </w:r>
      <w:r w:rsidR="00906554">
        <w:instrText xml:space="preserve">" </w:instrText>
      </w:r>
      <w:r>
        <w:fldChar w:fldCharType="end"/>
      </w:r>
      <w:r w:rsidR="00CB6D15">
        <w:t xml:space="preserve"> and leave it in a stopped state to prevent it from executing.</w:t>
      </w:r>
    </w:p>
    <w:p w:rsidR="00CB6D15" w:rsidRDefault="00CB6D15" w:rsidP="00CB6D15">
      <w:pPr>
        <w:pStyle w:val="ListParagraph"/>
        <w:numPr>
          <w:ilvl w:val="0"/>
          <w:numId w:val="6"/>
        </w:numPr>
      </w:pPr>
      <w:r>
        <w:t>After creating the new target process we register a callback function</w:t>
      </w:r>
      <w:r w:rsidR="00B32ED0">
        <w:fldChar w:fldCharType="begin"/>
      </w:r>
      <w:r w:rsidR="00906554">
        <w:instrText xml:space="preserve"> XE "</w:instrText>
      </w:r>
      <w:r w:rsidR="00906554" w:rsidRPr="00E27A34">
        <w:instrText>callback function</w:instrText>
      </w:r>
      <w:r w:rsidR="00906554">
        <w:instrText xml:space="preserve">" </w:instrText>
      </w:r>
      <w:r w:rsidR="00B32ED0">
        <w:fldChar w:fldCharType="end"/>
      </w:r>
      <w:r>
        <w:t xml:space="preserve">.  We ask ProcControlAPI to call our function, </w:t>
      </w:r>
      <w:proofErr w:type="spellStart"/>
      <w:r w:rsidRPr="00CB6D15">
        <w:rPr>
          <w:rFonts w:ascii="Courier New" w:hAnsi="Courier New" w:cs="Courier New"/>
        </w:rPr>
        <w:t>on_thread_create</w:t>
      </w:r>
      <w:proofErr w:type="spellEnd"/>
      <w:r>
        <w:rPr>
          <w:rFonts w:ascii="Courier New" w:hAnsi="Courier New" w:cs="Courier New"/>
        </w:rPr>
        <w:t>,</w:t>
      </w:r>
      <w:r w:rsidRPr="00CB6D15">
        <w:rPr>
          <w:rFonts w:ascii="Courier New" w:hAnsi="Courier New" w:cs="Courier New"/>
        </w:rPr>
        <w:t xml:space="preserve"> </w:t>
      </w:r>
      <w:r>
        <w:t xml:space="preserve">when it an event of type </w:t>
      </w:r>
      <w:proofErr w:type="spellStart"/>
      <w:r w:rsidRPr="00CB6D15">
        <w:rPr>
          <w:rFonts w:ascii="Courier New" w:hAnsi="Courier New" w:cs="Courier New"/>
        </w:rPr>
        <w:t>EventType</w:t>
      </w:r>
      <w:proofErr w:type="spellEnd"/>
      <w:r w:rsidRPr="00CB6D15">
        <w:rPr>
          <w:rFonts w:ascii="Courier New" w:hAnsi="Courier New" w:cs="Courier New"/>
        </w:rPr>
        <w:t>::</w:t>
      </w:r>
      <w:proofErr w:type="spellStart"/>
      <w:r w:rsidRPr="00CB6D15">
        <w:rPr>
          <w:rFonts w:ascii="Courier New" w:hAnsi="Courier New" w:cs="Courier New"/>
        </w:rPr>
        <w:t>ThreadCreate</w:t>
      </w:r>
      <w:proofErr w:type="spellEnd"/>
      <w:r>
        <w:t xml:space="preserve"> occurs in the target process.  </w:t>
      </w:r>
    </w:p>
    <w:p w:rsidR="00CB6D15" w:rsidRDefault="00CB6D15" w:rsidP="00CB6D15">
      <w:pPr>
        <w:pStyle w:val="ListParagraph"/>
        <w:numPr>
          <w:ilvl w:val="0"/>
          <w:numId w:val="6"/>
        </w:numPr>
      </w:pPr>
      <w:r>
        <w:t xml:space="preserve">The </w:t>
      </w:r>
      <w:proofErr w:type="spellStart"/>
      <w:r w:rsidRPr="00CA617E">
        <w:rPr>
          <w:rFonts w:ascii="Courier New" w:hAnsi="Courier New" w:cs="Courier New"/>
        </w:rPr>
        <w:t>on_thread_create</w:t>
      </w:r>
      <w:proofErr w:type="spellEnd"/>
      <w:r>
        <w:t xml:space="preserve"> function takes a pointer to an object of type </w:t>
      </w:r>
      <w:r w:rsidRPr="00CA617E">
        <w:rPr>
          <w:rFonts w:ascii="Courier New" w:hAnsi="Courier New" w:cs="Courier New"/>
        </w:rPr>
        <w:t>Event</w:t>
      </w:r>
      <w:r w:rsidR="00B32ED0">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B32ED0">
        <w:rPr>
          <w:rFonts w:ascii="Courier New" w:hAnsi="Courier New" w:cs="Courier New"/>
        </w:rPr>
        <w:fldChar w:fldCharType="end"/>
      </w:r>
      <w:r>
        <w:t xml:space="preserve"> and returns a </w:t>
      </w:r>
      <w:r w:rsidRPr="00CA617E">
        <w:rPr>
          <w:rFonts w:ascii="Courier New" w:hAnsi="Courier New" w:cs="Courier New"/>
        </w:rPr>
        <w:t>Process::</w:t>
      </w:r>
      <w:proofErr w:type="spellStart"/>
      <w:r w:rsidRPr="00CA617E">
        <w:rPr>
          <w:rFonts w:ascii="Courier New" w:hAnsi="Courier New" w:cs="Courier New"/>
        </w:rPr>
        <w:t>cb_ret_t</w:t>
      </w:r>
      <w:proofErr w:type="spellEnd"/>
      <w:r w:rsidR="00B32ED0"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B32ED0" w:rsidRPr="00081331">
        <w:rPr>
          <w:rFonts w:cs="Courier New"/>
        </w:rPr>
        <w:fldChar w:fldCharType="end"/>
      </w:r>
      <w:r>
        <w:t xml:space="preserve">.  The </w:t>
      </w:r>
      <w:r w:rsidR="00CA617E">
        <w:t xml:space="preserve">Event describes the target process event that triggered this callback, in this case providing information about the new thread in the target process.  It is worth noting that </w:t>
      </w:r>
      <w:r w:rsidR="00CA617E" w:rsidRPr="00CA617E">
        <w:rPr>
          <w:rFonts w:ascii="Courier New" w:hAnsi="Courier New" w:cs="Courier New"/>
        </w:rPr>
        <w:t>Event::</w:t>
      </w:r>
      <w:proofErr w:type="spellStart"/>
      <w:r w:rsidR="00CA617E" w:rsidRPr="00CA617E">
        <w:rPr>
          <w:rFonts w:ascii="Courier New" w:hAnsi="Courier New" w:cs="Courier New"/>
        </w:rPr>
        <w:t>const_ptr</w:t>
      </w:r>
      <w:proofErr w:type="spellEnd"/>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w:t>
      </w:r>
      <w:proofErr w:type="spellStart"/>
      <w:r w:rsidR="00CA617E" w:rsidRPr="00CA617E">
        <w:rPr>
          <w:rFonts w:ascii="Courier New" w:hAnsi="Courier New" w:cs="Courier New"/>
        </w:rPr>
        <w:t>cb_ret_t</w:t>
      </w:r>
      <w:proofErr w:type="spellEnd"/>
      <w:r w:rsidR="00CA617E">
        <w:t xml:space="preserve"> describes what action should be taken on the process in response to this event, which is described in more detail in section 6.  </w:t>
      </w:r>
    </w:p>
    <w:p w:rsidR="00CA617E" w:rsidRPr="00CA617E" w:rsidRDefault="00CA617E" w:rsidP="00CB6D15">
      <w:pPr>
        <w:pStyle w:val="ListParagraph"/>
        <w:numPr>
          <w:ilvl w:val="0"/>
          <w:numId w:val="6"/>
        </w:numPr>
      </w:pPr>
      <w:r>
        <w:t xml:space="preserve">The </w:t>
      </w:r>
      <w:r w:rsidRPr="00CA617E">
        <w:rPr>
          <w:rFonts w:ascii="Courier New" w:hAnsi="Courier New" w:cs="Courier New"/>
        </w:rPr>
        <w:t>Event</w:t>
      </w:r>
      <w:r>
        <w:t xml:space="preserve"> class has several child classes, one of which is </w:t>
      </w:r>
      <w:proofErr w:type="spellStart"/>
      <w:r w:rsidRPr="00CA617E">
        <w:rPr>
          <w:rFonts w:ascii="Courier New" w:hAnsi="Courier New" w:cs="Courier New"/>
        </w:rPr>
        <w:t>EventNewThread</w:t>
      </w:r>
      <w:proofErr w:type="spellEnd"/>
      <w:r w:rsidRPr="00CA617E">
        <w:rPr>
          <w:rFonts w:cs="Courier New"/>
        </w:rPr>
        <w:t xml:space="preserve">.  We start by casting </w:t>
      </w:r>
      <w:r>
        <w:rPr>
          <w:rFonts w:cs="Courier New"/>
        </w:rPr>
        <w:t xml:space="preserve">the Event into </w:t>
      </w:r>
      <w:proofErr w:type="gramStart"/>
      <w:r>
        <w:rPr>
          <w:rFonts w:cs="Courier New"/>
        </w:rPr>
        <w:t>a</w:t>
      </w:r>
      <w:proofErr w:type="gramEnd"/>
      <w:r>
        <w:rPr>
          <w:rFonts w:cs="Courier New"/>
        </w:rPr>
        <w:t xml:space="preserve"> </w:t>
      </w:r>
      <w:proofErr w:type="spellStart"/>
      <w:r w:rsidRPr="00CA617E">
        <w:rPr>
          <w:rFonts w:ascii="Courier New" w:hAnsi="Courier New" w:cs="Courier New"/>
        </w:rPr>
        <w:t>EventNewThread</w:t>
      </w:r>
      <w:proofErr w:type="spellEnd"/>
      <w:r>
        <w:rPr>
          <w:rFonts w:cs="Courier New"/>
        </w:rPr>
        <w:t xml:space="preserve">, and then extract information about the new thread from the </w:t>
      </w:r>
      <w:proofErr w:type="spellStart"/>
      <w:r w:rsidRPr="00CA617E">
        <w:rPr>
          <w:rFonts w:ascii="Courier New" w:hAnsi="Courier New" w:cs="Courier New"/>
        </w:rPr>
        <w:t>EventNewThread</w:t>
      </w:r>
      <w:proofErr w:type="spellEnd"/>
      <w:r>
        <w:rPr>
          <w:rFonts w:cs="Courier New"/>
        </w:rPr>
        <w:t>.</w:t>
      </w:r>
    </w:p>
    <w:p w:rsidR="00CA617E" w:rsidRPr="00A2748D" w:rsidRDefault="00CA617E" w:rsidP="00CB6D15">
      <w:pPr>
        <w:pStyle w:val="ListParagraph"/>
        <w:numPr>
          <w:ilvl w:val="0"/>
          <w:numId w:val="6"/>
        </w:numPr>
      </w:pPr>
      <w:r>
        <w:rPr>
          <w:rFonts w:cs="Courier New"/>
        </w:rPr>
        <w:t>In step 6 we’ve finished handling the new thread event and need to tell ProcControlAPI what to do in response to this event.  For example, we could choose to stop the process from further execution by returning a value of Process::</w:t>
      </w:r>
      <w:proofErr w:type="spellStart"/>
      <w:r>
        <w:rPr>
          <w:rFonts w:cs="Courier New"/>
        </w:rPr>
        <w:t>cbProcStop</w:t>
      </w:r>
      <w:proofErr w:type="spellEnd"/>
      <w:r>
        <w:rPr>
          <w:rFonts w:cs="Courier New"/>
        </w:rPr>
        <w:t xml:space="preserve">.  Instead we choose let ProcControlAPI take its default action for an </w:t>
      </w:r>
      <w:proofErr w:type="spellStart"/>
      <w:r w:rsidR="00A2748D">
        <w:rPr>
          <w:rFonts w:cs="Courier New"/>
        </w:rPr>
        <w:t>EventNewThread</w:t>
      </w:r>
      <w:proofErr w:type="spellEnd"/>
      <w:r w:rsidR="00A2748D">
        <w:rPr>
          <w:rFonts w:cs="Courier New"/>
        </w:rPr>
        <w:t xml:space="preserve"> by returning Process::</w:t>
      </w:r>
      <w:proofErr w:type="spellStart"/>
      <w:r w:rsidR="00A2748D">
        <w:rPr>
          <w:rFonts w:cs="Courier New"/>
        </w:rPr>
        <w:t>cbDefault</w:t>
      </w:r>
      <w:proofErr w:type="spellEnd"/>
      <w:r w:rsidR="00A2748D">
        <w:rPr>
          <w:rFonts w:cs="Courier New"/>
        </w:rPr>
        <w:t>, which is to continue the process and its new thread (which were both stopped before delivery of the callback).</w:t>
      </w:r>
    </w:p>
    <w:p w:rsidR="00A2748D" w:rsidRPr="00A2748D" w:rsidRDefault="00A2748D" w:rsidP="00CB6D15">
      <w:pPr>
        <w:pStyle w:val="ListParagraph"/>
        <w:numPr>
          <w:ilvl w:val="0"/>
          <w:numId w:val="6"/>
        </w:numPr>
      </w:pPr>
      <w:r>
        <w:rPr>
          <w:rFonts w:cs="Courier New"/>
        </w:rP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rsidR="00A2748D" w:rsidRDefault="00A2748D" w:rsidP="00CB6D15">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w:t>
      </w:r>
      <w:proofErr w:type="spellStart"/>
      <w:r w:rsidRPr="00A2748D">
        <w:rPr>
          <w:rFonts w:ascii="Courier New" w:hAnsi="Courier New" w:cs="Courier New"/>
        </w:rPr>
        <w:t>handleEvents</w:t>
      </w:r>
      <w:proofErr w:type="spellEnd"/>
      <w:r w:rsidR="00B32ED0"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B32ED0" w:rsidRPr="00081331">
        <w:rPr>
          <w:rFonts w:cs="Courier New"/>
        </w:rPr>
        <w:fldChar w:fldCharType="end"/>
      </w:r>
      <w:r>
        <w:t xml:space="preserve"> blocks the controller process until an event occurs, allowing us to wait for events without needing to spin the controller process on the CPU.  </w:t>
      </w:r>
    </w:p>
    <w:p w:rsidR="00DC6B19" w:rsidRDefault="00DC6B19">
      <w:pPr>
        <w:ind w:firstLine="0"/>
        <w:jc w:val="left"/>
        <w:rPr>
          <w:rFonts w:asciiTheme="majorHAnsi" w:hAnsiTheme="majorHAnsi"/>
          <w:b/>
          <w:color w:val="365F91" w:themeColor="accent1" w:themeShade="BF"/>
          <w:sz w:val="32"/>
          <w:szCs w:val="32"/>
        </w:rPr>
      </w:pPr>
      <w:bookmarkStart w:id="8" w:name="_Toc273362635"/>
      <w:r>
        <w:br w:type="page"/>
      </w:r>
    </w:p>
    <w:p w:rsidR="00F066AB" w:rsidRDefault="00C64756" w:rsidP="00AB7FE1">
      <w:pPr>
        <w:pStyle w:val="Heading1"/>
      </w:pPr>
      <w:bookmarkStart w:id="9" w:name="_Toc274055812"/>
      <w:bookmarkStart w:id="10" w:name="_Toc274129897"/>
      <w:r>
        <w:t>Important Concepts</w:t>
      </w:r>
      <w:bookmarkEnd w:id="8"/>
      <w:bookmarkEnd w:id="9"/>
      <w:bookmarkEnd w:id="10"/>
    </w:p>
    <w:p w:rsidR="004E77A0" w:rsidRDefault="00F13EBB" w:rsidP="00AA30E0">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A52481">
        <w:fldChar w:fldCharType="begin"/>
      </w:r>
      <w:r w:rsidR="00A52481">
        <w:instrText xml:space="preserve"> REF _Ref274128335 \r \h </w:instrText>
      </w:r>
      <w:r w:rsidR="00A52481">
        <w:fldChar w:fldCharType="separate"/>
      </w:r>
      <w:r w:rsidR="00A52481">
        <w:t>3</w:t>
      </w:r>
      <w:r w:rsidR="00A52481">
        <w:fldChar w:fldCharType="end"/>
      </w:r>
      <w:r w:rsidR="00C64756">
        <w:t xml:space="preserve">.  </w:t>
      </w:r>
    </w:p>
    <w:p w:rsidR="00C64756" w:rsidRDefault="00C64756" w:rsidP="00AB7FE1">
      <w:pPr>
        <w:pStyle w:val="Heading2"/>
      </w:pPr>
      <w:bookmarkStart w:id="11" w:name="_Toc273362636"/>
      <w:bookmarkStart w:id="12" w:name="_Toc274055813"/>
      <w:bookmarkStart w:id="13" w:name="_Toc274129898"/>
      <w:r>
        <w:t>Processes and Threads</w:t>
      </w:r>
      <w:bookmarkEnd w:id="11"/>
      <w:bookmarkEnd w:id="12"/>
      <w:bookmarkEnd w:id="13"/>
    </w:p>
    <w:p w:rsidR="00C64756" w:rsidRDefault="00A961FE" w:rsidP="00F44BA9">
      <w:r>
        <w:t xml:space="preserve">There are two central classes to ProcControlAPI, </w:t>
      </w:r>
      <w:r w:rsidRPr="00F44BA9">
        <w:rPr>
          <w:rFonts w:ascii="Courier New" w:hAnsi="Courier New" w:cs="Courier New"/>
        </w:rPr>
        <w:t>Process</w:t>
      </w:r>
      <w:r w:rsidR="00B32ED0"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B32ED0" w:rsidRPr="00081331">
        <w:rPr>
          <w:rFonts w:cs="Courier New"/>
        </w:rPr>
        <w:fldChar w:fldCharType="end"/>
      </w:r>
      <w:r>
        <w:t xml:space="preserve"> and </w:t>
      </w:r>
      <w:r w:rsidRPr="00F44BA9">
        <w:rPr>
          <w:rFonts w:ascii="Courier New" w:hAnsi="Courier New" w:cs="Courier New"/>
        </w:rPr>
        <w:t>Thread</w:t>
      </w:r>
      <w:r w:rsidR="00B32ED0"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B32ED0"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 a ProcControlAPI user is able to affect the target process and its threads.</w:t>
      </w:r>
    </w:p>
    <w:p w:rsidR="00F44BA9" w:rsidRDefault="00F44BA9" w:rsidP="00F44BA9">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rsidR="00CA1E5D" w:rsidRDefault="00F44BA9" w:rsidP="00F44BA9">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B32ED0"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B32ED0" w:rsidRPr="00081331">
        <w:fldChar w:fldCharType="end"/>
      </w:r>
      <w:r>
        <w:t xml:space="preserve"> or a </w:t>
      </w:r>
      <w:r w:rsidRPr="00F44BA9">
        <w:rPr>
          <w:i/>
        </w:rPr>
        <w:t>running state</w:t>
      </w:r>
      <w:r w:rsidR="00B32ED0" w:rsidRPr="00081331">
        <w:fldChar w:fldCharType="begin"/>
      </w:r>
      <w:r w:rsidRPr="00081331">
        <w:instrText xml:space="preserve"> XE "running state" </w:instrText>
      </w:r>
      <w:r w:rsidR="00B32ED0"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w:t>
      </w:r>
      <w:proofErr w:type="spellStart"/>
      <w:r w:rsidR="00CA1E5D">
        <w:t>ProcControlAPI’s</w:t>
      </w:r>
      <w:proofErr w:type="spellEnd"/>
      <w:r w:rsidR="00CA1E5D">
        <w:t xml:space="preserve"> view of the thread state.  A thread is only in the stopped state if ProcControlAPI has explicitly stopped it.  </w:t>
      </w:r>
    </w:p>
    <w:p w:rsidR="00F44BA9" w:rsidRDefault="00CA1E5D" w:rsidP="00F44BA9">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simple triggers continue operations on each </w:t>
      </w:r>
      <w:r w:rsidRPr="00CA1E5D">
        <w:rPr>
          <w:rFonts w:ascii="Courier New" w:hAnsi="Courier New" w:cs="Courier New"/>
        </w:rPr>
        <w:t>Thread</w:t>
      </w:r>
      <w:r>
        <w:t>.</w:t>
      </w:r>
    </w:p>
    <w:p w:rsidR="00C64756" w:rsidRDefault="00C64756" w:rsidP="00AB7FE1">
      <w:pPr>
        <w:pStyle w:val="Heading2"/>
      </w:pPr>
      <w:bookmarkStart w:id="14" w:name="_Toc273362637"/>
      <w:bookmarkStart w:id="15" w:name="_Toc274055814"/>
      <w:bookmarkStart w:id="16" w:name="_Toc274129899"/>
      <w:r>
        <w:t>Callbacks</w:t>
      </w:r>
      <w:bookmarkEnd w:id="14"/>
      <w:bookmarkEnd w:id="15"/>
      <w:bookmarkEnd w:id="16"/>
    </w:p>
    <w:p w:rsidR="00CA1E5D" w:rsidRDefault="00CA1E5D" w:rsidP="00CA1E5D">
      <w:r>
        <w:t xml:space="preserve">In addition to controlling a target process through the Process and Thread objects, a ProcControlAPI user can also receive notice of events that happen in that process.  </w:t>
      </w:r>
      <w:r w:rsidR="00013976">
        <w:t>Examples of t</w:t>
      </w:r>
      <w:r>
        <w:t xml:space="preserve">hese events </w:t>
      </w:r>
      <w:r w:rsidR="00013976">
        <w:t>would be</w:t>
      </w:r>
      <w:r>
        <w:t xml:space="preserve"> a new thread being created, a breakpoint being executed, or a process exiting.</w:t>
      </w:r>
      <w:r w:rsidR="00B32ED0">
        <w:fldChar w:fldCharType="begin"/>
      </w:r>
      <w:r w:rsidR="00906554">
        <w:instrText xml:space="preserve"> XE "</w:instrText>
      </w:r>
      <w:r w:rsidR="00906554" w:rsidRPr="003058E1">
        <w:instrText>callback function</w:instrText>
      </w:r>
      <w:r w:rsidR="00906554">
        <w:instrText xml:space="preserve">" </w:instrText>
      </w:r>
      <w:r w:rsidR="00B32ED0">
        <w:fldChar w:fldCharType="end"/>
      </w:r>
    </w:p>
    <w:p w:rsidR="00C85B4B" w:rsidRDefault="00C85B4B" w:rsidP="00C85B4B">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rsidR="00465B52" w:rsidRDefault="00465B52" w:rsidP="00323E5E">
      <w:pPr>
        <w:pStyle w:val="Heading3"/>
      </w:pPr>
      <w:bookmarkStart w:id="17" w:name="_Toc273362638"/>
      <w:bookmarkStart w:id="18" w:name="_Ref273435580"/>
      <w:bookmarkStart w:id="19" w:name="_Ref274040489"/>
      <w:bookmarkStart w:id="20" w:name="_Toc274055815"/>
      <w:bookmarkStart w:id="21" w:name="_Toc274129900"/>
      <w:r>
        <w:t>Events</w:t>
      </w:r>
      <w:bookmarkEnd w:id="17"/>
      <w:bookmarkEnd w:id="18"/>
      <w:bookmarkEnd w:id="19"/>
      <w:bookmarkEnd w:id="20"/>
      <w:bookmarkEnd w:id="21"/>
    </w:p>
    <w:p w:rsidR="00465B52" w:rsidRDefault="00465B52" w:rsidP="00465B52">
      <w:r>
        <w:t xml:space="preserve">Each event can be broken up into an </w:t>
      </w:r>
      <w:proofErr w:type="spellStart"/>
      <w:r w:rsidRPr="00465B52">
        <w:rPr>
          <w:rFonts w:ascii="Courier New" w:hAnsi="Courier New" w:cs="Courier New"/>
        </w:rPr>
        <w:t>EventType</w:t>
      </w:r>
      <w:proofErr w:type="spellEnd"/>
      <w:r w:rsidR="00B32ED0">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B32ED0">
        <w:rPr>
          <w:rFonts w:ascii="Courier New" w:hAnsi="Courier New" w:cs="Courier New"/>
        </w:rPr>
        <w:fldChar w:fldCharType="end"/>
      </w:r>
      <w:r>
        <w:t xml:space="preserve"> object and an </w:t>
      </w:r>
      <w:r w:rsidRPr="00465B52">
        <w:rPr>
          <w:rFonts w:ascii="Courier New" w:hAnsi="Courier New" w:cs="Courier New"/>
        </w:rPr>
        <w:t>Event</w:t>
      </w:r>
      <w:r w:rsidR="00B32ED0">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B32ED0">
        <w:rPr>
          <w:rFonts w:ascii="Courier New" w:hAnsi="Courier New" w:cs="Courier New"/>
        </w:rPr>
        <w:fldChar w:fldCharType="end"/>
      </w:r>
      <w:r>
        <w:t xml:space="preserve"> object.  The </w:t>
      </w:r>
      <w:proofErr w:type="spellStart"/>
      <w:r w:rsidRPr="00465B52">
        <w:rPr>
          <w:rFonts w:ascii="Courier New" w:hAnsi="Courier New" w:cs="Courier New"/>
        </w:rPr>
        <w:t>EventType</w:t>
      </w:r>
      <w:proofErr w:type="spellEnd"/>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proofErr w:type="spellStart"/>
      <w:r w:rsidRPr="00465B52">
        <w:rPr>
          <w:rFonts w:ascii="Courier New" w:hAnsi="Courier New" w:cs="Courier New"/>
        </w:rPr>
        <w:t>EventType</w:t>
      </w:r>
      <w:proofErr w:type="spellEnd"/>
      <w:r>
        <w:t xml:space="preserve">.   </w:t>
      </w:r>
    </w:p>
    <w:p w:rsidR="007433C9" w:rsidRDefault="00465B52" w:rsidP="00465B52">
      <w:r>
        <w:t xml:space="preserve">Each </w:t>
      </w:r>
      <w:proofErr w:type="spellStart"/>
      <w:r w:rsidRPr="00465B52">
        <w:rPr>
          <w:rFonts w:ascii="Courier New" w:hAnsi="Courier New" w:cs="Courier New"/>
        </w:rPr>
        <w:t>EventType</w:t>
      </w:r>
      <w:proofErr w:type="spellEnd"/>
      <w:r>
        <w:t xml:space="preserve"> has two primary fields: its time and its code.  </w:t>
      </w:r>
      <w:r w:rsidR="00287588">
        <w:t xml:space="preserve">The code field of describes what type of event occurred, e.g. </w:t>
      </w:r>
      <w:proofErr w:type="spellStart"/>
      <w:r w:rsidR="00287588" w:rsidRPr="00287588">
        <w:rPr>
          <w:rFonts w:ascii="Courier New" w:hAnsi="Courier New" w:cs="Courier New"/>
        </w:rPr>
        <w:t>EventType</w:t>
      </w:r>
      <w:proofErr w:type="spellEnd"/>
      <w:r w:rsidR="00287588" w:rsidRPr="00287588">
        <w:rPr>
          <w:rFonts w:ascii="Courier New" w:hAnsi="Courier New" w:cs="Courier New"/>
        </w:rPr>
        <w:t>::</w:t>
      </w:r>
      <w:r w:rsidR="00287588">
        <w:rPr>
          <w:rFonts w:ascii="Courier New" w:hAnsi="Courier New" w:cs="Courier New"/>
        </w:rPr>
        <w:t>Exit</w:t>
      </w:r>
      <w:r w:rsidR="00287588">
        <w:t xml:space="preserve"> represents a target process exiting.  </w:t>
      </w:r>
      <w:r>
        <w:t xml:space="preserve">The time field of an </w:t>
      </w:r>
      <w:proofErr w:type="spellStart"/>
      <w:r w:rsidR="00287588" w:rsidRPr="00AC63A8">
        <w:rPr>
          <w:rFonts w:ascii="Courier New" w:hAnsi="Courier New" w:cs="Courier New"/>
        </w:rPr>
        <w:t>EventType</w:t>
      </w:r>
      <w:proofErr w:type="spellEnd"/>
      <w:r>
        <w:t xml:space="preserve"> </w:t>
      </w:r>
      <w:r w:rsidR="00287588">
        <w:t xml:space="preserve">represents whether the </w:t>
      </w:r>
      <w:proofErr w:type="spellStart"/>
      <w:r w:rsidR="00287588" w:rsidRPr="00AC63A8">
        <w:rPr>
          <w:rFonts w:ascii="Courier New" w:hAnsi="Courier New" w:cs="Courier New"/>
        </w:rPr>
        <w:t>EventType</w:t>
      </w:r>
      <w:proofErr w:type="spellEnd"/>
      <w:r w:rsidR="00287588">
        <w:t xml:space="preserve"> is happening before or after </w:t>
      </w:r>
      <w:r>
        <w:t xml:space="preserve">will have </w:t>
      </w:r>
      <w:r w:rsidR="00287588">
        <w:t>code and will have a value of</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::Pre</w:t>
      </w:r>
      <w:r>
        <w:t xml:space="preserve">, </w:t>
      </w:r>
      <w:proofErr w:type="spellStart"/>
      <w:r w:rsidRPr="00465B52">
        <w:rPr>
          <w:rFonts w:ascii="Courier New" w:hAnsi="Courier New" w:cs="Courier New"/>
        </w:rPr>
        <w:t>EventType</w:t>
      </w:r>
      <w:proofErr w:type="spellEnd"/>
      <w:r w:rsidRPr="00465B52">
        <w:rPr>
          <w:rFonts w:ascii="Courier New" w:hAnsi="Courier New" w:cs="Courier New"/>
        </w:rPr>
        <w:t>::Post</w:t>
      </w:r>
      <w:r>
        <w:t xml:space="preserve">, or </w:t>
      </w:r>
      <w:proofErr w:type="spellStart"/>
      <w:r w:rsidRPr="00465B52">
        <w:rPr>
          <w:rFonts w:ascii="Courier New" w:hAnsi="Courier New" w:cs="Courier New"/>
        </w:rPr>
        <w:t>EventType</w:t>
      </w:r>
      <w:proofErr w:type="spellEnd"/>
      <w:r w:rsidRPr="00465B52">
        <w:rPr>
          <w:rFonts w:ascii="Courier New" w:hAnsi="Courier New" w:cs="Courier New"/>
        </w:rPr>
        <w:t>::None</w:t>
      </w:r>
      <w:r w:rsidR="00287588">
        <w:t xml:space="preserve">.  </w:t>
      </w:r>
    </w:p>
    <w:p w:rsidR="00465B52" w:rsidRDefault="00287588" w:rsidP="00465B52">
      <w:r>
        <w:t xml:space="preserve">For example, an </w:t>
      </w:r>
      <w:proofErr w:type="spellStart"/>
      <w:r w:rsidRPr="00AC63A8">
        <w:rPr>
          <w:rFonts w:ascii="Courier New" w:hAnsi="Courier New" w:cs="Courier New"/>
        </w:rPr>
        <w:t>EventType</w:t>
      </w:r>
      <w:proofErr w:type="spellEnd"/>
      <w:r>
        <w:t xml:space="preserve"> with time and code of </w:t>
      </w:r>
      <w:proofErr w:type="spellStart"/>
      <w:r w:rsidRPr="00287588">
        <w:rPr>
          <w:rFonts w:ascii="Courier New" w:hAnsi="Courier New" w:cs="Courier New"/>
        </w:rPr>
        <w:t>EventType</w:t>
      </w:r>
      <w:proofErr w:type="spellEnd"/>
      <w:r w:rsidRPr="00287588">
        <w:rPr>
          <w:rFonts w:ascii="Courier New" w:hAnsi="Courier New" w:cs="Courier New"/>
        </w:rPr>
        <w:t>::Pre</w:t>
      </w:r>
      <w:r>
        <w:t xml:space="preserve"> and </w:t>
      </w:r>
      <w:proofErr w:type="spellStart"/>
      <w:r w:rsidRPr="00287588">
        <w:rPr>
          <w:rFonts w:ascii="Courier New" w:hAnsi="Courier New" w:cs="Courier New"/>
        </w:rPr>
        <w:t>EventType</w:t>
      </w:r>
      <w:proofErr w:type="spellEnd"/>
      <w:r w:rsidRPr="00287588">
        <w:rPr>
          <w:rFonts w:ascii="Courier New" w:hAnsi="Courier New" w:cs="Courier New"/>
        </w:rPr>
        <w:t>::Exit</w:t>
      </w:r>
      <w:r>
        <w:t xml:space="preserve"> will occur just before a target process exits, and a code of </w:t>
      </w:r>
      <w:proofErr w:type="spellStart"/>
      <w:r w:rsidRPr="007433C9">
        <w:rPr>
          <w:rFonts w:ascii="Courier New" w:hAnsi="Courier New" w:cs="Courier New"/>
        </w:rPr>
        <w:t>EventType</w:t>
      </w:r>
      <w:proofErr w:type="spellEnd"/>
      <w:r w:rsidRPr="007433C9">
        <w:rPr>
          <w:rFonts w:ascii="Courier New" w:hAnsi="Courier New" w:cs="Courier New"/>
        </w:rPr>
        <w:t>::Exec</w:t>
      </w:r>
      <w:r>
        <w:t xml:space="preserve"> with a time of </w:t>
      </w:r>
      <w:proofErr w:type="spellStart"/>
      <w:r w:rsidRPr="007433C9">
        <w:rPr>
          <w:rFonts w:ascii="Courier New" w:hAnsi="Courier New" w:cs="Courier New"/>
        </w:rPr>
        <w:t>EventType</w:t>
      </w:r>
      <w:proofErr w:type="spellEnd"/>
      <w:r w:rsidRPr="007433C9">
        <w:rPr>
          <w:rFonts w:ascii="Courier New" w:hAnsi="Courier New" w:cs="Courier New"/>
        </w:rPr>
        <w:t>::Post</w:t>
      </w:r>
      <w:r>
        <w:t xml:space="preserve"> will occur after </w:t>
      </w:r>
      <w:r w:rsidR="007433C9">
        <w:t xml:space="preserve">an exec system call occurs.  In this document we will abbreviate </w:t>
      </w:r>
      <w:proofErr w:type="spellStart"/>
      <w:r w:rsidR="007433C9" w:rsidRPr="007433C9">
        <w:rPr>
          <w:rFonts w:ascii="Courier New" w:hAnsi="Courier New" w:cs="Courier New"/>
        </w:rPr>
        <w:t>EventTypes</w:t>
      </w:r>
      <w:proofErr w:type="spellEnd"/>
      <w:r w:rsidR="007433C9">
        <w:t xml:space="preserve"> such as these as pre-exit and post-exec.  Some </w:t>
      </w:r>
      <w:proofErr w:type="spellStart"/>
      <w:r w:rsidR="007433C9" w:rsidRPr="007433C9">
        <w:rPr>
          <w:rFonts w:ascii="Courier New" w:hAnsi="Courier New" w:cs="Courier New"/>
        </w:rPr>
        <w:t>EventTypes</w:t>
      </w:r>
      <w:proofErr w:type="spellEnd"/>
      <w:r w:rsidR="007433C9">
        <w:t xml:space="preserve"> do not have a time associated with them, for example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::Breakpoint</w:t>
      </w:r>
      <w:r w:rsidR="007433C9">
        <w:t xml:space="preserve"> does not have a</w:t>
      </w:r>
      <w:r w:rsidR="00AC63A8">
        <w:t xml:space="preserve">n associated time and </w:t>
      </w:r>
      <w:r w:rsidR="00A52481">
        <w:t xml:space="preserve">thus </w:t>
      </w:r>
      <w:r w:rsidR="00AC63A8">
        <w:t xml:space="preserve">has a time value of </w:t>
      </w:r>
      <w:proofErr w:type="spellStart"/>
      <w:r w:rsidR="007433C9" w:rsidRPr="007433C9">
        <w:rPr>
          <w:rFonts w:ascii="Courier New" w:hAnsi="Courier New" w:cs="Courier New"/>
        </w:rPr>
        <w:t>EventType</w:t>
      </w:r>
      <w:proofErr w:type="spellEnd"/>
      <w:r w:rsidR="007433C9" w:rsidRPr="007433C9">
        <w:rPr>
          <w:rFonts w:ascii="Courier New" w:hAnsi="Courier New" w:cs="Courier New"/>
        </w:rPr>
        <w:t>::</w:t>
      </w:r>
      <w:r w:rsidR="00AC63A8">
        <w:rPr>
          <w:rFonts w:ascii="Courier New" w:hAnsi="Courier New" w:cs="Courier New"/>
        </w:rPr>
        <w:t>none</w:t>
      </w:r>
      <w:r w:rsidR="00AC63A8">
        <w:t>.</w:t>
      </w:r>
      <w:r w:rsidR="00032BD3">
        <w:t xml:space="preserve">  </w:t>
      </w:r>
    </w:p>
    <w:p w:rsidR="00AC63A8" w:rsidRDefault="00AC63A8" w:rsidP="00465B52">
      <w:r>
        <w:t xml:space="preserve">An </w:t>
      </w:r>
      <w:r w:rsidRPr="00AC63A8">
        <w:rPr>
          <w:rFonts w:ascii="Courier New" w:hAnsi="Courier New" w:cs="Courier New"/>
        </w:rPr>
        <w:t>Event</w:t>
      </w:r>
      <w:r>
        <w:t xml:space="preserve"> represents an instance of an </w:t>
      </w:r>
      <w:proofErr w:type="spellStart"/>
      <w:r w:rsidRPr="00AC63A8">
        <w:rPr>
          <w:rFonts w:ascii="Courier New" w:hAnsi="Courier New" w:cs="Courier New"/>
        </w:rPr>
        <w:t>EventType</w:t>
      </w:r>
      <w:proofErr w:type="spellEnd"/>
      <w:r>
        <w:t xml:space="preserve"> occurring.  </w:t>
      </w:r>
      <w:r w:rsidR="00F43F13">
        <w:t xml:space="preserve">In addition to </w:t>
      </w:r>
      <w:r w:rsidR="00E63E7A">
        <w:t xml:space="preserve">an </w:t>
      </w:r>
      <w:proofErr w:type="spellStart"/>
      <w:r w:rsidR="00E63E7A" w:rsidRPr="00E63E7A">
        <w:rPr>
          <w:rFonts w:ascii="Courier New" w:hAnsi="Courier New" w:cs="Courier New"/>
        </w:rPr>
        <w:t>EventType</w:t>
      </w:r>
      <w:proofErr w:type="spellEnd"/>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w:t>
      </w:r>
      <w:proofErr w:type="spellStart"/>
      <w:r w:rsidR="00032BD3">
        <w:t>EventType</w:t>
      </w:r>
      <w:proofErr w:type="spellEnd"/>
      <w:r w:rsidR="00032BD3">
        <w:t xml:space="preserve"> is associated with a specific sub-class of Event.  </w:t>
      </w:r>
    </w:p>
    <w:p w:rsidR="00032BD3" w:rsidRDefault="00032BD3" w:rsidP="00465B52">
      <w:r>
        <w:t xml:space="preserve">For example,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is used to signify a shared library being loaded into the target process.  When an </w:t>
      </w:r>
      <w:proofErr w:type="spellStart"/>
      <w:r w:rsidRPr="00032BD3">
        <w:rPr>
          <w:rFonts w:ascii="Courier New" w:hAnsi="Courier New" w:cs="Courier New"/>
        </w:rPr>
        <w:t>EventType</w:t>
      </w:r>
      <w:proofErr w:type="spellEnd"/>
      <w:r w:rsidRPr="00032BD3">
        <w:rPr>
          <w:rFonts w:ascii="Courier New" w:hAnsi="Courier New" w:cs="Courier New"/>
        </w:rPr>
        <w:t>::Library</w:t>
      </w:r>
      <w:r>
        <w:t xml:space="preserve"> occurs ProcControlAPI will deliver an object of type </w:t>
      </w:r>
      <w:proofErr w:type="spellStart"/>
      <w:r w:rsidRPr="00032BD3">
        <w:rPr>
          <w:rFonts w:ascii="Courier New" w:hAnsi="Courier New" w:cs="Courier New"/>
        </w:rPr>
        <w:t>EventLibrary</w:t>
      </w:r>
      <w:proofErr w:type="spellEnd"/>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proofErr w:type="spellStart"/>
      <w:r w:rsidRPr="00032BD3">
        <w:rPr>
          <w:rFonts w:ascii="Courier New" w:hAnsi="Courier New" w:cs="Courier New"/>
        </w:rPr>
        <w:t>EventLibrary</w:t>
      </w:r>
      <w:proofErr w:type="spellEnd"/>
      <w:r>
        <w:t xml:space="preserve"> will contain extra information about the library that was loaded into the target process.</w:t>
      </w:r>
    </w:p>
    <w:p w:rsidR="00032BD3" w:rsidRDefault="00B32ED0" w:rsidP="00465B52">
      <w:r>
        <w:fldChar w:fldCharType="begin"/>
      </w:r>
      <w:r w:rsidR="00A93A72">
        <w:instrText xml:space="preserve"> REF _Ref257231346 \h </w:instrText>
      </w:r>
      <w:r>
        <w:fldChar w:fldCharType="separate"/>
      </w:r>
      <w:r w:rsidR="00C94004" w:rsidRPr="00B14E83">
        <w:rPr>
          <w:szCs w:val="24"/>
        </w:rPr>
        <w:t xml:space="preserve">Table </w:t>
      </w:r>
      <w:r w:rsidR="00C94004">
        <w:rPr>
          <w:noProof/>
          <w:szCs w:val="24"/>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proofErr w:type="spellStart"/>
      <w:r w:rsidR="00032BD3" w:rsidRPr="009A77E0">
        <w:rPr>
          <w:rFonts w:ascii="Courier New" w:hAnsi="Courier New" w:cs="Courier New"/>
        </w:rPr>
        <w:t>EventType</w:t>
      </w:r>
      <w:proofErr w:type="spellEnd"/>
      <w:r w:rsidR="00032BD3">
        <w:t xml:space="preserve">.  Not all </w:t>
      </w:r>
      <w:proofErr w:type="spellStart"/>
      <w:r w:rsidR="00032BD3" w:rsidRPr="009A77E0">
        <w:rPr>
          <w:rFonts w:ascii="Courier New" w:hAnsi="Courier New" w:cs="Courier New"/>
        </w:rPr>
        <w:t>EventTypes</w:t>
      </w:r>
      <w:proofErr w:type="spellEnd"/>
      <w:r w:rsidR="00032BD3">
        <w:t xml:space="preserve"> are available on every platform—a checkmark </w:t>
      </w:r>
      <w:r w:rsidR="009A77E0">
        <w:t xml:space="preserve">under the specific OS column means that the </w:t>
      </w:r>
      <w:proofErr w:type="spellStart"/>
      <w:r w:rsidR="009A77E0" w:rsidRPr="009A77E0">
        <w:rPr>
          <w:rFonts w:ascii="Courier New" w:hAnsi="Courier New" w:cs="Courier New"/>
        </w:rPr>
        <w:t>EventType</w:t>
      </w:r>
      <w:proofErr w:type="spellEnd"/>
      <w:r w:rsidR="009A77E0">
        <w:t xml:space="preserve"> is available on that OS.</w:t>
      </w:r>
    </w:p>
    <w:tbl>
      <w:tblPr>
        <w:tblStyle w:val="TableGrid"/>
        <w:tblW w:w="0" w:type="auto"/>
        <w:jc w:val="center"/>
        <w:tblInd w:w="-268" w:type="dxa"/>
        <w:tblLook w:val="04A0"/>
      </w:tblPr>
      <w:tblGrid>
        <w:gridCol w:w="2378"/>
        <w:gridCol w:w="2215"/>
        <w:gridCol w:w="745"/>
        <w:gridCol w:w="1053"/>
      </w:tblGrid>
      <w:tr w:rsidR="00065BD2" w:rsidTr="007C7FDC">
        <w:trPr>
          <w:jc w:val="center"/>
        </w:trPr>
        <w:tc>
          <w:tcPr>
            <w:tcW w:w="2378" w:type="dxa"/>
          </w:tcPr>
          <w:p w:rsidR="00065BD2" w:rsidRPr="009A77E0" w:rsidRDefault="00065BD2" w:rsidP="00465B52">
            <w:pPr>
              <w:ind w:firstLine="0"/>
              <w:rPr>
                <w:b/>
              </w:rPr>
            </w:pPr>
            <w:proofErr w:type="spellStart"/>
            <w:r w:rsidRPr="009A77E0">
              <w:rPr>
                <w:b/>
              </w:rPr>
              <w:t>EventType</w:t>
            </w:r>
            <w:proofErr w:type="spellEnd"/>
          </w:p>
        </w:tc>
        <w:tc>
          <w:tcPr>
            <w:tcW w:w="2215" w:type="dxa"/>
          </w:tcPr>
          <w:p w:rsidR="00065BD2" w:rsidRPr="009A77E0" w:rsidRDefault="00065BD2" w:rsidP="00465B52">
            <w:pPr>
              <w:ind w:firstLine="0"/>
              <w:rPr>
                <w:b/>
              </w:rPr>
            </w:pPr>
            <w:r w:rsidRPr="009A77E0">
              <w:rPr>
                <w:b/>
              </w:rPr>
              <w:t>Event Subclass</w:t>
            </w:r>
          </w:p>
        </w:tc>
        <w:tc>
          <w:tcPr>
            <w:tcW w:w="745" w:type="dxa"/>
          </w:tcPr>
          <w:p w:rsidR="00065BD2" w:rsidRPr="009A77E0" w:rsidRDefault="00065BD2" w:rsidP="00465B52">
            <w:pPr>
              <w:ind w:firstLine="0"/>
              <w:rPr>
                <w:b/>
              </w:rPr>
            </w:pPr>
            <w:r w:rsidRPr="009A77E0">
              <w:rPr>
                <w:b/>
              </w:rPr>
              <w:t>Linux</w:t>
            </w:r>
          </w:p>
        </w:tc>
        <w:tc>
          <w:tcPr>
            <w:tcW w:w="1053" w:type="dxa"/>
          </w:tcPr>
          <w:p w:rsidR="00065BD2" w:rsidRPr="009A77E0" w:rsidRDefault="00065BD2" w:rsidP="00465B52">
            <w:pPr>
              <w:ind w:firstLine="0"/>
              <w:rPr>
                <w:b/>
              </w:rPr>
            </w:pPr>
            <w:r>
              <w:rPr>
                <w:b/>
              </w:rPr>
              <w:t>FreeBSD</w:t>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Stop</w:t>
            </w:r>
          </w:p>
        </w:tc>
        <w:tc>
          <w:tcPr>
            <w:tcW w:w="2215" w:type="dxa"/>
          </w:tcPr>
          <w:p w:rsidR="00065BD2" w:rsidRDefault="00065BD2" w:rsidP="00465B52">
            <w:pPr>
              <w:ind w:firstLine="0"/>
            </w:pPr>
            <w:proofErr w:type="spellStart"/>
            <w:r>
              <w:t>EventStop</w:t>
            </w:r>
            <w:proofErr w:type="spellEnd"/>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proofErr w:type="spellStart"/>
            <w:r>
              <w:t>EventBreakpoint</w:t>
            </w:r>
            <w:proofErr w:type="spellEnd"/>
          </w:p>
        </w:tc>
        <w:tc>
          <w:tcPr>
            <w:tcW w:w="745" w:type="dxa"/>
          </w:tcPr>
          <w:p w:rsidR="00065BD2" w:rsidRPr="00B14E83" w:rsidRDefault="00065BD2" w:rsidP="00B14E83">
            <w:pPr>
              <w:ind w:firstLine="0"/>
              <w:jc w:val="center"/>
              <w:rPr>
                <w:szCs w:val="24"/>
              </w:rP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Signal</w:t>
            </w:r>
          </w:p>
        </w:tc>
        <w:tc>
          <w:tcPr>
            <w:tcW w:w="2215" w:type="dxa"/>
          </w:tcPr>
          <w:p w:rsidR="00065BD2" w:rsidRDefault="00065BD2" w:rsidP="00465B52">
            <w:pPr>
              <w:ind w:firstLine="0"/>
            </w:pPr>
            <w:proofErr w:type="spellStart"/>
            <w:r>
              <w:t>EventSignal</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proofErr w:type="spellStart"/>
            <w:r w:rsidRPr="00B14E83">
              <w:rPr>
                <w:rFonts w:cs="Courier New"/>
              </w:rPr>
              <w:t>ThreadCreate</w:t>
            </w:r>
            <w:proofErr w:type="spellEnd"/>
          </w:p>
        </w:tc>
        <w:tc>
          <w:tcPr>
            <w:tcW w:w="2215" w:type="dxa"/>
          </w:tcPr>
          <w:p w:rsidR="00065BD2" w:rsidRDefault="00065BD2" w:rsidP="00465B52">
            <w:pPr>
              <w:ind w:firstLine="0"/>
            </w:pPr>
            <w:proofErr w:type="spellStart"/>
            <w:r>
              <w:t>EventNewThread</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w:t>
            </w:r>
            <w:proofErr w:type="spellStart"/>
            <w:r w:rsidRPr="00B14E83">
              <w:rPr>
                <w:rFonts w:cs="Courier New"/>
              </w:rPr>
              <w:t>ThreadDestroy</w:t>
            </w:r>
            <w:proofErr w:type="spellEnd"/>
          </w:p>
        </w:tc>
        <w:tc>
          <w:tcPr>
            <w:tcW w:w="2215" w:type="dxa"/>
          </w:tcPr>
          <w:p w:rsidR="00065BD2" w:rsidRDefault="00065BD2" w:rsidP="00465B52">
            <w:pPr>
              <w:ind w:firstLine="0"/>
            </w:pPr>
            <w:proofErr w:type="spellStart"/>
            <w:r>
              <w:t>EventThreadDestroy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w:t>
            </w:r>
            <w:proofErr w:type="spellStart"/>
            <w:r w:rsidRPr="00B14E83">
              <w:rPr>
                <w:rFonts w:cs="Courier New"/>
              </w:rPr>
              <w:t>ThreadDestroy</w:t>
            </w:r>
            <w:proofErr w:type="spellEnd"/>
          </w:p>
        </w:tc>
        <w:tc>
          <w:tcPr>
            <w:tcW w:w="2215" w:type="dxa"/>
          </w:tcPr>
          <w:p w:rsidR="00065BD2" w:rsidRDefault="00065BD2" w:rsidP="00465B52">
            <w:pPr>
              <w:ind w:firstLine="0"/>
            </w:pPr>
            <w:proofErr w:type="spellStart"/>
            <w:r>
              <w:t>EventThreadDestroy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Pre-Fork</w:t>
            </w:r>
          </w:p>
        </w:tc>
        <w:tc>
          <w:tcPr>
            <w:tcW w:w="2215" w:type="dxa"/>
          </w:tcPr>
          <w:p w:rsidR="00065BD2" w:rsidRDefault="00065BD2" w:rsidP="00465B52">
            <w:pPr>
              <w:ind w:firstLine="0"/>
            </w:pPr>
            <w:proofErr w:type="spellStart"/>
            <w:r>
              <w:t>EventFork</w:t>
            </w:r>
            <w:proofErr w:type="spellEnd"/>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Post-Fork</w:t>
            </w:r>
          </w:p>
        </w:tc>
        <w:tc>
          <w:tcPr>
            <w:tcW w:w="2215" w:type="dxa"/>
          </w:tcPr>
          <w:p w:rsidR="00065BD2" w:rsidRDefault="00065BD2" w:rsidP="00465B52">
            <w:pPr>
              <w:ind w:firstLine="0"/>
            </w:pPr>
            <w:proofErr w:type="spellStart"/>
            <w:r>
              <w:t>EventFork</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Pre-Exec</w:t>
            </w:r>
          </w:p>
        </w:tc>
        <w:tc>
          <w:tcPr>
            <w:tcW w:w="2215" w:type="dxa"/>
          </w:tcPr>
          <w:p w:rsidR="00065BD2" w:rsidRDefault="00065BD2" w:rsidP="00465B52">
            <w:pPr>
              <w:ind w:firstLine="0"/>
            </w:pPr>
            <w:proofErr w:type="spellStart"/>
            <w:r>
              <w:t>EventExec</w:t>
            </w:r>
            <w:proofErr w:type="spellEnd"/>
          </w:p>
        </w:tc>
        <w:tc>
          <w:tcPr>
            <w:tcW w:w="745" w:type="dxa"/>
          </w:tcPr>
          <w:p w:rsidR="00065BD2" w:rsidRDefault="00065BD2" w:rsidP="00B14E83">
            <w:pPr>
              <w:ind w:firstLine="0"/>
              <w:jc w:val="center"/>
            </w:pPr>
          </w:p>
        </w:tc>
        <w:tc>
          <w:tcPr>
            <w:tcW w:w="1053" w:type="dxa"/>
          </w:tcPr>
          <w:p w:rsidR="00065BD2" w:rsidRDefault="00065BD2" w:rsidP="00B14E83">
            <w:pPr>
              <w:ind w:firstLine="0"/>
              <w:jc w:val="cente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Post-Exec</w:t>
            </w:r>
          </w:p>
        </w:tc>
        <w:tc>
          <w:tcPr>
            <w:tcW w:w="2215" w:type="dxa"/>
          </w:tcPr>
          <w:p w:rsidR="00065BD2" w:rsidRDefault="00065BD2" w:rsidP="00465B52">
            <w:pPr>
              <w:ind w:firstLine="0"/>
            </w:pPr>
            <w:proofErr w:type="spellStart"/>
            <w:r>
              <w:t>EventExec</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RPC</w:t>
            </w:r>
          </w:p>
        </w:tc>
        <w:tc>
          <w:tcPr>
            <w:tcW w:w="2215" w:type="dxa"/>
          </w:tcPr>
          <w:p w:rsidR="00065BD2" w:rsidRDefault="00065BD2" w:rsidP="00465B52">
            <w:pPr>
              <w:ind w:firstLine="0"/>
            </w:pPr>
            <w:proofErr w:type="spellStart"/>
            <w:r>
              <w:t>EventRPC</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proofErr w:type="spellStart"/>
            <w:r w:rsidRPr="00B14E83">
              <w:rPr>
                <w:rFonts w:cs="Courier New"/>
              </w:rPr>
              <w:t>SingleStep</w:t>
            </w:r>
            <w:proofErr w:type="spellEnd"/>
          </w:p>
        </w:tc>
        <w:tc>
          <w:tcPr>
            <w:tcW w:w="2215" w:type="dxa"/>
          </w:tcPr>
          <w:p w:rsidR="00065BD2" w:rsidRDefault="00065BD2" w:rsidP="00465B52">
            <w:pPr>
              <w:ind w:firstLine="0"/>
            </w:pPr>
            <w:proofErr w:type="spellStart"/>
            <w:r>
              <w:t>EventSingleStep</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Breakpoint</w:t>
            </w:r>
          </w:p>
        </w:tc>
        <w:tc>
          <w:tcPr>
            <w:tcW w:w="2215" w:type="dxa"/>
          </w:tcPr>
          <w:p w:rsidR="00065BD2" w:rsidRDefault="00065BD2" w:rsidP="00465B52">
            <w:pPr>
              <w:ind w:firstLine="0"/>
            </w:pPr>
            <w:proofErr w:type="spellStart"/>
            <w:r>
              <w:t>EventBreakpoint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Library</w:t>
            </w:r>
          </w:p>
        </w:tc>
        <w:tc>
          <w:tcPr>
            <w:tcW w:w="2215" w:type="dxa"/>
          </w:tcPr>
          <w:p w:rsidR="00065BD2" w:rsidRDefault="00065BD2" w:rsidP="00465B52">
            <w:pPr>
              <w:ind w:firstLine="0"/>
            </w:pPr>
            <w:proofErr w:type="spellStart"/>
            <w:r>
              <w:t>EventLibrary</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Pre-Exit</w:t>
            </w:r>
          </w:p>
        </w:tc>
        <w:tc>
          <w:tcPr>
            <w:tcW w:w="2215" w:type="dxa"/>
          </w:tcPr>
          <w:p w:rsidR="00065BD2" w:rsidRDefault="00065BD2" w:rsidP="00465B52">
            <w:pPr>
              <w:ind w:firstLine="0"/>
            </w:pPr>
            <w:proofErr w:type="spellStart"/>
            <w:r>
              <w:t>EventExit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Post-Exit</w:t>
            </w:r>
          </w:p>
        </w:tc>
        <w:tc>
          <w:tcPr>
            <w:tcW w:w="2215" w:type="dxa"/>
          </w:tcPr>
          <w:p w:rsidR="00065BD2" w:rsidRDefault="00065BD2" w:rsidP="00465B52">
            <w:pPr>
              <w:ind w:firstLine="0"/>
            </w:pPr>
            <w:proofErr w:type="spellStart"/>
            <w:r>
              <w:t>EventExit</w:t>
            </w:r>
            <w:proofErr w:type="spellEnd"/>
          </w:p>
        </w:tc>
        <w:tc>
          <w:tcPr>
            <w:tcW w:w="745" w:type="dxa"/>
          </w:tcPr>
          <w:p w:rsidR="00065BD2" w:rsidRDefault="00065BD2" w:rsidP="00B14E83">
            <w:pPr>
              <w:ind w:firstLine="0"/>
              <w:jc w:val="center"/>
            </w:pPr>
            <w:r w:rsidRPr="00B14E83">
              <w:rPr>
                <w:szCs w:val="24"/>
              </w:rPr>
              <w:sym w:font="Wingdings" w:char="F0FC"/>
            </w:r>
          </w:p>
        </w:tc>
        <w:tc>
          <w:tcPr>
            <w:tcW w:w="1053" w:type="dxa"/>
          </w:tcPr>
          <w:p w:rsidR="00065BD2" w:rsidRPr="00B14E83" w:rsidRDefault="00065BD2" w:rsidP="00B14E83">
            <w:pPr>
              <w:ind w:firstLine="0"/>
              <w:jc w:val="center"/>
              <w:rPr>
                <w:szCs w:val="24"/>
              </w:rPr>
            </w:pPr>
            <w:r w:rsidRPr="00B14E83">
              <w:rPr>
                <w:szCs w:val="24"/>
              </w:rPr>
              <w:sym w:font="Wingdings" w:char="F0FC"/>
            </w:r>
          </w:p>
        </w:tc>
      </w:tr>
      <w:tr w:rsidR="00065BD2" w:rsidTr="007C7FDC">
        <w:trPr>
          <w:jc w:val="center"/>
        </w:trPr>
        <w:tc>
          <w:tcPr>
            <w:tcW w:w="2378" w:type="dxa"/>
          </w:tcPr>
          <w:p w:rsidR="00065BD2" w:rsidRPr="00B14E83" w:rsidRDefault="00065BD2" w:rsidP="009A77E0">
            <w:pPr>
              <w:ind w:firstLine="0"/>
              <w:rPr>
                <w:rFonts w:cs="Courier New"/>
              </w:rPr>
            </w:pPr>
            <w:r w:rsidRPr="00B14E83">
              <w:rPr>
                <w:rFonts w:cs="Courier New"/>
              </w:rPr>
              <w:t>Crash</w:t>
            </w:r>
          </w:p>
        </w:tc>
        <w:tc>
          <w:tcPr>
            <w:tcW w:w="2215" w:type="dxa"/>
          </w:tcPr>
          <w:p w:rsidR="00065BD2" w:rsidRDefault="00065BD2" w:rsidP="00465B52">
            <w:pPr>
              <w:ind w:firstLine="0"/>
            </w:pPr>
            <w:proofErr w:type="spellStart"/>
            <w:r>
              <w:t>EventCrash</w:t>
            </w:r>
            <w:proofErr w:type="spellEnd"/>
          </w:p>
        </w:tc>
        <w:tc>
          <w:tcPr>
            <w:tcW w:w="745" w:type="dxa"/>
          </w:tcPr>
          <w:p w:rsidR="00065BD2" w:rsidRDefault="00065BD2" w:rsidP="00B14E83">
            <w:pPr>
              <w:keepNext/>
              <w:ind w:firstLine="0"/>
              <w:jc w:val="center"/>
            </w:pPr>
            <w:r w:rsidRPr="00B14E83">
              <w:rPr>
                <w:szCs w:val="24"/>
              </w:rPr>
              <w:sym w:font="Wingdings" w:char="F0FC"/>
            </w:r>
          </w:p>
        </w:tc>
        <w:tc>
          <w:tcPr>
            <w:tcW w:w="1053" w:type="dxa"/>
          </w:tcPr>
          <w:p w:rsidR="00065BD2" w:rsidRPr="00B14E83" w:rsidRDefault="00065BD2" w:rsidP="00B14E83">
            <w:pPr>
              <w:keepNext/>
              <w:ind w:firstLine="0"/>
              <w:jc w:val="center"/>
              <w:rPr>
                <w:szCs w:val="24"/>
              </w:rPr>
            </w:pPr>
            <w:r w:rsidRPr="00B14E83">
              <w:rPr>
                <w:szCs w:val="24"/>
              </w:rPr>
              <w:sym w:font="Wingdings" w:char="F0FC"/>
            </w:r>
          </w:p>
        </w:tc>
      </w:tr>
    </w:tbl>
    <w:p w:rsidR="009A77E0" w:rsidRDefault="00B14E83" w:rsidP="00B14E83">
      <w:pPr>
        <w:pStyle w:val="Caption"/>
        <w:jc w:val="center"/>
        <w:rPr>
          <w:sz w:val="24"/>
          <w:szCs w:val="24"/>
        </w:rPr>
      </w:pPr>
      <w:bookmarkStart w:id="22" w:name="_Ref257231346"/>
      <w:r w:rsidRPr="00B14E83">
        <w:rPr>
          <w:sz w:val="24"/>
          <w:szCs w:val="24"/>
        </w:rPr>
        <w:t xml:space="preserve">Table </w:t>
      </w:r>
      <w:r w:rsidR="00B32ED0" w:rsidRPr="00B14E83">
        <w:rPr>
          <w:sz w:val="24"/>
          <w:szCs w:val="24"/>
        </w:rPr>
        <w:fldChar w:fldCharType="begin"/>
      </w:r>
      <w:r w:rsidRPr="00B14E83">
        <w:rPr>
          <w:sz w:val="24"/>
          <w:szCs w:val="24"/>
        </w:rPr>
        <w:instrText xml:space="preserve"> SEQ Table \* ARABIC </w:instrText>
      </w:r>
      <w:r w:rsidR="00B32ED0" w:rsidRPr="00B14E83">
        <w:rPr>
          <w:sz w:val="24"/>
          <w:szCs w:val="24"/>
        </w:rPr>
        <w:fldChar w:fldCharType="separate"/>
      </w:r>
      <w:r w:rsidR="00C94004">
        <w:rPr>
          <w:noProof/>
          <w:sz w:val="24"/>
          <w:szCs w:val="24"/>
        </w:rPr>
        <w:t>1</w:t>
      </w:r>
      <w:r w:rsidR="00B32ED0" w:rsidRPr="00B14E83">
        <w:rPr>
          <w:sz w:val="24"/>
          <w:szCs w:val="24"/>
        </w:rPr>
        <w:fldChar w:fldCharType="end"/>
      </w:r>
      <w:bookmarkEnd w:id="22"/>
      <w:r>
        <w:rPr>
          <w:sz w:val="24"/>
          <w:szCs w:val="24"/>
        </w:rPr>
        <w:t xml:space="preserve"> – </w:t>
      </w:r>
      <w:proofErr w:type="spellStart"/>
      <w:r>
        <w:rPr>
          <w:sz w:val="24"/>
          <w:szCs w:val="24"/>
        </w:rPr>
        <w:t>EventTypes</w:t>
      </w:r>
      <w:proofErr w:type="spellEnd"/>
      <w:r>
        <w:rPr>
          <w:sz w:val="24"/>
          <w:szCs w:val="24"/>
        </w:rPr>
        <w:t xml:space="preserve"> and Events</w:t>
      </w:r>
      <w:r w:rsidR="00B32ED0">
        <w:rPr>
          <w:sz w:val="24"/>
          <w:szCs w:val="24"/>
        </w:rPr>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B32ED0">
        <w:rPr>
          <w:sz w:val="24"/>
          <w:szCs w:val="24"/>
        </w:rPr>
        <w:fldChar w:fldCharType="end"/>
      </w:r>
      <w:r w:rsidR="00B32ED0">
        <w:rPr>
          <w:sz w:val="24"/>
          <w:szCs w:val="24"/>
        </w:rPr>
        <w:fldChar w:fldCharType="begin"/>
      </w:r>
      <w:r w:rsidR="00E800D5">
        <w:instrText xml:space="preserve"> XE "</w:instrText>
      </w:r>
      <w:r w:rsidR="00E800D5" w:rsidRPr="005A17A8">
        <w:instrText>Event</w:instrText>
      </w:r>
      <w:r w:rsidR="00E800D5">
        <w:instrText xml:space="preserve">" </w:instrText>
      </w:r>
      <w:r w:rsidR="00B32ED0">
        <w:rPr>
          <w:sz w:val="24"/>
          <w:szCs w:val="24"/>
        </w:rPr>
        <w:fldChar w:fldCharType="end"/>
      </w:r>
    </w:p>
    <w:p w:rsidR="00A93A72" w:rsidRPr="00A93A72" w:rsidRDefault="00251F3A" w:rsidP="00A93A72">
      <w:r>
        <w:t>D</w:t>
      </w:r>
      <w:r w:rsidR="00A93A72">
        <w:t xml:space="preserve">etails about </w:t>
      </w:r>
      <w:r>
        <w:t xml:space="preserve">specific </w:t>
      </w:r>
      <w:r w:rsidR="00A93A72">
        <w:t xml:space="preserve">events can be found in Section </w:t>
      </w:r>
      <w:r w:rsidR="00B32ED0">
        <w:fldChar w:fldCharType="begin"/>
      </w:r>
      <w:r w:rsidR="00A93A72">
        <w:instrText xml:space="preserve"> REF _Ref257231563 \r \h </w:instrText>
      </w:r>
      <w:r w:rsidR="00B32ED0">
        <w:fldChar w:fldCharType="separate"/>
      </w:r>
      <w:r w:rsidR="00C94004">
        <w:t>3.11</w:t>
      </w:r>
      <w:r w:rsidR="00B32ED0">
        <w:fldChar w:fldCharType="end"/>
      </w:r>
      <w:r w:rsidR="00A93A72">
        <w:t xml:space="preserve">.  </w:t>
      </w:r>
    </w:p>
    <w:p w:rsidR="00A93A72" w:rsidRDefault="00013976" w:rsidP="00323E5E">
      <w:pPr>
        <w:pStyle w:val="Heading3"/>
      </w:pPr>
      <w:bookmarkStart w:id="23" w:name="_Toc273362639"/>
      <w:bookmarkStart w:id="24" w:name="_Ref274040451"/>
      <w:bookmarkStart w:id="25" w:name="_Ref274048539"/>
      <w:bookmarkStart w:id="26" w:name="_Toc274055816"/>
      <w:bookmarkStart w:id="27" w:name="_Toc274129901"/>
      <w:r>
        <w:t>Callback Functions</w:t>
      </w:r>
      <w:bookmarkEnd w:id="23"/>
      <w:bookmarkEnd w:id="24"/>
      <w:bookmarkEnd w:id="25"/>
      <w:bookmarkEnd w:id="26"/>
      <w:bookmarkEnd w:id="27"/>
    </w:p>
    <w:p w:rsidR="00584D42" w:rsidRDefault="00584D42" w:rsidP="00584D42">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proofErr w:type="spellStart"/>
      <w:r w:rsidR="00013976" w:rsidRPr="00C70C61">
        <w:rPr>
          <w:rFonts w:ascii="Courier New" w:hAnsi="Courier New" w:cs="Courier New"/>
        </w:rPr>
        <w:t>EventType</w:t>
      </w:r>
      <w:proofErr w:type="spellEnd"/>
      <w:r w:rsidR="00013976">
        <w:t xml:space="preserve"> using the </w:t>
      </w:r>
      <w:r w:rsidR="00013976" w:rsidRPr="00C70C61">
        <w:rPr>
          <w:rFonts w:ascii="Courier New" w:hAnsi="Courier New" w:cs="Courier New"/>
        </w:rPr>
        <w:t>Process::</w:t>
      </w:r>
      <w:proofErr w:type="spellStart"/>
      <w:r w:rsidR="00013976" w:rsidRPr="00C70C61">
        <w:rPr>
          <w:rFonts w:ascii="Courier New" w:hAnsi="Courier New" w:cs="Courier New"/>
        </w:rPr>
        <w:t>registerEventCallback</w:t>
      </w:r>
      <w:proofErr w:type="spellEnd"/>
      <w:r w:rsidR="00013976">
        <w:t xml:space="preserve"> func</w:t>
      </w:r>
      <w:r w:rsidR="00C70C61">
        <w:t xml:space="preserve">tion.  </w:t>
      </w:r>
      <w:r>
        <w:t>All callback functions must be declared using the signature:</w:t>
      </w:r>
    </w:p>
    <w:p w:rsidR="00584D42" w:rsidRDefault="00584D42" w:rsidP="00584D42">
      <w:pPr>
        <w:pStyle w:val="Definition"/>
      </w:pPr>
      <w:r>
        <w:t>Process::cb_ret_t callback_func_name(Event::ptr ev)</w:t>
      </w:r>
      <w:r w:rsidR="00B32ED0">
        <w:fldChar w:fldCharType="begin"/>
      </w:r>
      <w:r w:rsidR="00906554">
        <w:instrText xml:space="preserve"> XE "</w:instrText>
      </w:r>
      <w:r w:rsidR="00906554" w:rsidRPr="00850057">
        <w:instrText>callback function</w:instrText>
      </w:r>
      <w:r w:rsidR="00906554">
        <w:instrText xml:space="preserve">" </w:instrText>
      </w:r>
      <w:r w:rsidR="00B32ED0">
        <w:fldChar w:fldCharType="end"/>
      </w:r>
    </w:p>
    <w:p w:rsidR="001E09AC" w:rsidRDefault="001E09AC" w:rsidP="00584D42">
      <w:r>
        <w:t>In order to prevent a class of race conditions, ProcControlAPI does not allow a callback function to perform any operation that would require another callback to be recursively delivered.  At most one callback function can be running at a time.</w:t>
      </w:r>
    </w:p>
    <w:p w:rsidR="001E09AC" w:rsidRDefault="001E09AC" w:rsidP="00584D42">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w:t>
      </w:r>
      <w:proofErr w:type="spellStart"/>
      <w:r>
        <w:t>const_cast</w:t>
      </w:r>
      <w:proofErr w:type="spellEnd"/>
      <w:r>
        <w:t xml:space="preserve"> or global variables to get around the const restriction it will result in a runtime error.</w:t>
      </w:r>
    </w:p>
    <w:p w:rsidR="001E09AC" w:rsidRDefault="001E09AC" w:rsidP="00584D42">
      <w:r>
        <w:t>API functions that cannot be used from a callback are mentioned in the API entries.</w:t>
      </w:r>
    </w:p>
    <w:p w:rsidR="00A93A72" w:rsidRDefault="00776AEB" w:rsidP="00C45558">
      <w:r>
        <w:t>Operations</w:t>
      </w:r>
      <w:r w:rsidR="001E09AC">
        <w:t xml:space="preserve"> such as </w:t>
      </w:r>
      <w:r w:rsidR="001E09AC" w:rsidRPr="00C45558">
        <w:rPr>
          <w:rFonts w:ascii="Courier New" w:hAnsi="Courier New" w:cs="Courier New"/>
        </w:rPr>
        <w:t>Process::</w:t>
      </w:r>
      <w:proofErr w:type="spellStart"/>
      <w:r w:rsidR="001E09AC" w:rsidRPr="00C45558">
        <w:rPr>
          <w:rFonts w:ascii="Courier New" w:hAnsi="Courier New" w:cs="Courier New"/>
        </w:rPr>
        <w:t>stopProc</w:t>
      </w:r>
      <w:proofErr w:type="spellEnd"/>
      <w:r w:rsidR="00B32ED0" w:rsidRPr="00906554">
        <w:rPr>
          <w:rFonts w:cs="Courier New"/>
        </w:rPr>
        <w:fldChar w:fldCharType="begin"/>
      </w:r>
      <w:r w:rsidR="00C45558" w:rsidRPr="00906554">
        <w:instrText xml:space="preserve"> XE "</w:instrText>
      </w:r>
      <w:r w:rsidR="00C45558" w:rsidRPr="00906554">
        <w:rPr>
          <w:rFonts w:cs="Courier New"/>
        </w:rPr>
        <w:instrText>stopProc</w:instrText>
      </w:r>
      <w:r w:rsidR="00906554" w:rsidRPr="00906554">
        <w:rPr>
          <w:rFonts w:cs="Courier New"/>
        </w:rPr>
        <w:instrText>, Process</w:instrText>
      </w:r>
      <w:r w:rsidR="00C45558" w:rsidRPr="00906554">
        <w:instrText xml:space="preserve">" </w:instrText>
      </w:r>
      <w:r w:rsidR="00B32ED0" w:rsidRPr="00906554">
        <w:rPr>
          <w:rFonts w:cs="Courier New"/>
        </w:rPr>
        <w:fldChar w:fldCharType="end"/>
      </w:r>
      <w:r w:rsidR="001E09AC">
        <w:t xml:space="preserve">, </w:t>
      </w:r>
      <w:r w:rsidR="001E09AC" w:rsidRPr="00C45558">
        <w:rPr>
          <w:rFonts w:ascii="Courier New" w:hAnsi="Courier New" w:cs="Courier New"/>
        </w:rPr>
        <w:t>Process::</w:t>
      </w:r>
      <w:proofErr w:type="spellStart"/>
      <w:r w:rsidR="001E09AC" w:rsidRPr="00C45558">
        <w:rPr>
          <w:rFonts w:ascii="Courier New" w:hAnsi="Courier New" w:cs="Courier New"/>
        </w:rPr>
        <w:t>continueProc</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continueProc</w:instrText>
      </w:r>
      <w:r w:rsidR="00906554" w:rsidRPr="00906554">
        <w:rPr>
          <w:rFonts w:cs="Courier New"/>
        </w:rPr>
        <w:instrText>, Process</w:instrText>
      </w:r>
      <w:r w:rsidR="00C45558">
        <w:instrText xml:space="preserve">" </w:instrText>
      </w:r>
      <w:r w:rsidR="00B32ED0">
        <w:rPr>
          <w:rFonts w:ascii="Courier New" w:hAnsi="Courier New" w:cs="Courier New"/>
        </w:rPr>
        <w:fldChar w:fldCharType="end"/>
      </w:r>
      <w:r w:rsidR="001E09AC">
        <w:t xml:space="preserve">, </w:t>
      </w:r>
      <w:r w:rsidRPr="00C45558">
        <w:rPr>
          <w:rFonts w:ascii="Courier New" w:hAnsi="Courier New" w:cs="Courier New"/>
        </w:rPr>
        <w:t>Thread::</w:t>
      </w:r>
      <w:proofErr w:type="spellStart"/>
      <w:r w:rsidRPr="00C45558">
        <w:rPr>
          <w:rFonts w:ascii="Courier New" w:hAnsi="Courier New" w:cs="Courier New"/>
        </w:rPr>
        <w:t>stopThread</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stopThread</w:instrText>
      </w:r>
      <w:r w:rsidR="00906554" w:rsidRPr="00906554">
        <w:rPr>
          <w:rFonts w:cs="Courier New"/>
        </w:rPr>
        <w:instrText>, Thread</w:instrText>
      </w:r>
      <w:r w:rsidR="00C45558">
        <w:instrText xml:space="preserve">" </w:instrText>
      </w:r>
      <w:r w:rsidR="00B32ED0">
        <w:rPr>
          <w:rFonts w:ascii="Courier New" w:hAnsi="Courier New" w:cs="Courier New"/>
        </w:rPr>
        <w:fldChar w:fldCharType="end"/>
      </w:r>
      <w:r>
        <w:t xml:space="preserve">, and </w:t>
      </w:r>
      <w:r w:rsidRPr="00C45558">
        <w:rPr>
          <w:rFonts w:ascii="Courier New" w:hAnsi="Courier New" w:cs="Courier New"/>
        </w:rPr>
        <w:t>Thread::</w:t>
      </w:r>
      <w:proofErr w:type="spellStart"/>
      <w:r w:rsidRPr="00C45558">
        <w:rPr>
          <w:rFonts w:ascii="Courier New" w:hAnsi="Courier New" w:cs="Courier New"/>
        </w:rPr>
        <w:t>continueThread</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continueThread</w:instrText>
      </w:r>
      <w:r w:rsidR="00906554" w:rsidRPr="00906554">
        <w:rPr>
          <w:rFonts w:cs="Courier New"/>
        </w:rPr>
        <w:instrText>, Thread</w:instrText>
      </w:r>
      <w:r w:rsidR="00C45558">
        <w:instrText xml:space="preserve">" </w:instrText>
      </w:r>
      <w:r w:rsidR="00B32ED0">
        <w:rPr>
          <w:rFonts w:ascii="Courier New" w:hAnsi="Courier New" w:cs="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cs="Courier New"/>
        </w:rPr>
        <w:t>Process::</w:t>
      </w:r>
      <w:proofErr w:type="spellStart"/>
      <w:r w:rsidR="00C45558" w:rsidRPr="00C45558">
        <w:rPr>
          <w:rFonts w:ascii="Courier New" w:hAnsi="Courier New" w:cs="Courier New"/>
        </w:rPr>
        <w:t>cb_ret_t</w:t>
      </w:r>
      <w:proofErr w:type="spellEnd"/>
      <w:r w:rsidR="00B32ED0">
        <w:rPr>
          <w:rFonts w:ascii="Courier New" w:hAnsi="Courier New" w:cs="Courier New"/>
        </w:rPr>
        <w:fldChar w:fldCharType="begin"/>
      </w:r>
      <w:r w:rsidR="00C45558">
        <w:instrText xml:space="preserve"> XE "</w:instrText>
      </w:r>
      <w:r w:rsidR="00C45558" w:rsidRPr="00906554">
        <w:rPr>
          <w:rFonts w:cs="Courier New"/>
        </w:rPr>
        <w:instrText>cb_ret_t</w:instrText>
      </w:r>
      <w:r w:rsidR="00906554" w:rsidRPr="00906554">
        <w:rPr>
          <w:rFonts w:cs="Courier New"/>
        </w:rPr>
        <w:instrText>, Process</w:instrText>
      </w:r>
      <w:r w:rsidR="00C45558">
        <w:instrText xml:space="preserve">" </w:instrText>
      </w:r>
      <w:r w:rsidR="00B32ED0">
        <w:rPr>
          <w:rFonts w:ascii="Courier New" w:hAnsi="Courier New" w:cs="Courier New"/>
        </w:rPr>
        <w:fldChar w:fldCharType="end"/>
      </w:r>
      <w:r w:rsidR="00C45558">
        <w:t xml:space="preserve"> section of the API reference.</w:t>
      </w:r>
    </w:p>
    <w:p w:rsidR="002A4451" w:rsidRDefault="002A4451" w:rsidP="00323E5E">
      <w:pPr>
        <w:pStyle w:val="Heading3"/>
      </w:pPr>
      <w:bookmarkStart w:id="28" w:name="_Toc273362640"/>
      <w:bookmarkStart w:id="29" w:name="_Ref273371799"/>
      <w:bookmarkStart w:id="30" w:name="_Toc274055817"/>
      <w:bookmarkStart w:id="31" w:name="_Ref274128835"/>
      <w:bookmarkStart w:id="32" w:name="_Toc274129902"/>
      <w:r>
        <w:t>Callback Delivery</w:t>
      </w:r>
      <w:bookmarkEnd w:id="28"/>
      <w:bookmarkEnd w:id="29"/>
      <w:bookmarkEnd w:id="30"/>
      <w:bookmarkEnd w:id="31"/>
      <w:bookmarkEnd w:id="32"/>
    </w:p>
    <w:p w:rsidR="00AC5416" w:rsidRDefault="00AC5416" w:rsidP="00AC5416">
      <w:r>
        <w:t xml:space="preserve">When ProcControlAPI needs to deliver a callback it must first gain control of a user visible thread in the controller process.  This thread will be used to </w:t>
      </w:r>
      <w:r w:rsidR="00065BD2">
        <w:t>invoke</w:t>
      </w:r>
      <w:r>
        <w:t xml:space="preserve"> the callback function</w:t>
      </w:r>
      <w:r w:rsidR="00B32ED0" w:rsidRPr="00FB5453">
        <w:fldChar w:fldCharType="begin"/>
      </w:r>
      <w:r w:rsidRPr="00FB5453">
        <w:instrText xml:space="preserve"> XE "callback function" </w:instrText>
      </w:r>
      <w:r w:rsidR="00B32ED0" w:rsidRPr="00FB5453">
        <w:fldChar w:fldCharType="end"/>
      </w:r>
      <w:r w:rsidR="00065BD2">
        <w:t xml:space="preserve">.  ProcControlAPI does not use its internal threads for delivering callbacks, as this would expose the ProcControlAPI user to race conditions.  </w:t>
      </w:r>
    </w:p>
    <w:p w:rsidR="00340FBE" w:rsidRDefault="00065BD2" w:rsidP="00AC5416">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rsidR="00065BD2" w:rsidRDefault="00340FBE" w:rsidP="00AC5416">
      <w:r>
        <w:t xml:space="preserve">ProcControlAPI uses a notification system built around the </w:t>
      </w:r>
      <w:proofErr w:type="spellStart"/>
      <w:r w:rsidRPr="00A66792">
        <w:rPr>
          <w:rFonts w:ascii="Courier New" w:hAnsi="Courier New" w:cs="Courier New"/>
        </w:rPr>
        <w:t>EventNotify</w:t>
      </w:r>
      <w:proofErr w:type="spellEnd"/>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w:t>
      </w:r>
      <w:proofErr w:type="spellStart"/>
      <w:r w:rsidR="002A0596" w:rsidRPr="00A66792">
        <w:rPr>
          <w:rFonts w:ascii="Courier New" w:hAnsi="Courier New" w:cs="Courier New"/>
        </w:rPr>
        <w:t>handleEvents</w:t>
      </w:r>
      <w:proofErr w:type="spellEnd"/>
      <w:r w:rsidR="002A0596">
        <w:t xml:space="preserve"> function, under which ProcControlAPI will invoke any pending callback functions.  </w:t>
      </w:r>
    </w:p>
    <w:p w:rsidR="002A0596" w:rsidRDefault="002A0596" w:rsidP="00AC5416">
      <w:r>
        <w:t xml:space="preserve">The </w:t>
      </w:r>
      <w:proofErr w:type="spellStart"/>
      <w:r w:rsidRPr="00A66792">
        <w:rPr>
          <w:rFonts w:ascii="Courier New" w:hAnsi="Courier New" w:cs="Courier New"/>
        </w:rPr>
        <w:t>EventNotify</w:t>
      </w:r>
      <w:proofErr w:type="spellEnd"/>
      <w:r w:rsidR="00B32ED0"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B32ED0" w:rsidRPr="00FB5453">
        <w:rPr>
          <w:rFonts w:cs="Courier New"/>
        </w:rPr>
        <w:fldChar w:fldCharType="end"/>
      </w:r>
      <w:r>
        <w:t xml:space="preserve"> class has two mechanisms for notifying the ProcControlAPI user that a callback is pending: writing to a file descriptor and a light-weight callback function.  The </w:t>
      </w:r>
      <w:proofErr w:type="spellStart"/>
      <w:r w:rsidRPr="00A66792">
        <w:rPr>
          <w:rFonts w:ascii="Courier New" w:hAnsi="Courier New" w:cs="Courier New"/>
        </w:rPr>
        <w:t>EventNotify</w:t>
      </w:r>
      <w:proofErr w:type="spellEnd"/>
      <w:r w:rsidRPr="00A66792">
        <w:rPr>
          <w:rFonts w:ascii="Courier New" w:hAnsi="Courier New" w:cs="Courier New"/>
        </w:rPr>
        <w:t>::</w:t>
      </w:r>
      <w:proofErr w:type="spellStart"/>
      <w:r w:rsidRPr="00A66792">
        <w:rPr>
          <w:rFonts w:ascii="Courier New" w:hAnsi="Courier New" w:cs="Courier New"/>
        </w:rPr>
        <w:t>getFD</w:t>
      </w:r>
      <w:proofErr w:type="spellEnd"/>
      <w:r w:rsidR="00B32ED0"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B32ED0"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rsidR="003C7567" w:rsidRDefault="003C7567" w:rsidP="00AC5416">
      <w:r>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rsidR="00A66792" w:rsidRDefault="002A0596" w:rsidP="00A66792">
      <w:r>
        <w:t xml:space="preserve">Once the ProcControlAPI user knows that a callback is ready to be delivered they can call </w:t>
      </w:r>
      <w:r w:rsidRPr="00A66792">
        <w:rPr>
          <w:rFonts w:ascii="Courier New" w:hAnsi="Courier New" w:cs="Courier New"/>
        </w:rPr>
        <w:t>Process::</w:t>
      </w:r>
      <w:proofErr w:type="spellStart"/>
      <w:r w:rsidRPr="00A66792">
        <w:rPr>
          <w:rFonts w:ascii="Courier New" w:hAnsi="Courier New" w:cs="Courier New"/>
        </w:rPr>
        <w:t>handleEvents</w:t>
      </w:r>
      <w:proofErr w:type="spellEnd"/>
      <w:r w:rsidR="00B32ED0"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B32ED0" w:rsidRPr="00FB5453">
        <w:rPr>
          <w:rFonts w:cs="Courier New"/>
        </w:rPr>
        <w:fldChar w:fldCharType="end"/>
      </w:r>
      <w:r>
        <w:t xml:space="preserve">, which </w:t>
      </w:r>
      <w:r w:rsidR="00A66792">
        <w:t>will invoke all callback functions</w:t>
      </w:r>
      <w:bookmarkStart w:id="33" w:name="_Ref273353989"/>
      <w:bookmarkStart w:id="34"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w:t>
      </w:r>
      <w:proofErr w:type="spellStart"/>
      <w:r w:rsidR="00A66792" w:rsidRPr="00A66792">
        <w:rPr>
          <w:rFonts w:ascii="Courier New" w:hAnsi="Courier New" w:cs="Courier New"/>
        </w:rPr>
        <w:t>handleEvents</w:t>
      </w:r>
      <w:proofErr w:type="spellEnd"/>
      <w:r w:rsidR="00A66792">
        <w:t xml:space="preserve"> without going through the notification system.</w:t>
      </w:r>
    </w:p>
    <w:p w:rsidR="00C64756" w:rsidRDefault="00C85B4B" w:rsidP="00A66792">
      <w:pPr>
        <w:pStyle w:val="Heading2"/>
      </w:pPr>
      <w:bookmarkStart w:id="35" w:name="_Ref274049439"/>
      <w:bookmarkStart w:id="36" w:name="_Toc274055818"/>
      <w:bookmarkStart w:id="37" w:name="_Toc274129903"/>
      <w:proofErr w:type="spellStart"/>
      <w:proofErr w:type="gramStart"/>
      <w:r>
        <w:t>iRPCs</w:t>
      </w:r>
      <w:bookmarkEnd w:id="33"/>
      <w:bookmarkEnd w:id="34"/>
      <w:bookmarkEnd w:id="35"/>
      <w:bookmarkEnd w:id="36"/>
      <w:bookmarkEnd w:id="37"/>
      <w:proofErr w:type="spellEnd"/>
      <w:proofErr w:type="gramEnd"/>
    </w:p>
    <w:p w:rsidR="00C45558" w:rsidRDefault="00C45558" w:rsidP="00C45558">
      <w:r>
        <w:t xml:space="preserve">An </w:t>
      </w:r>
      <w:proofErr w:type="spellStart"/>
      <w:r>
        <w:t>iRPC</w:t>
      </w:r>
      <w:proofErr w:type="spellEnd"/>
      <w:r w:rsidR="00B32ED0">
        <w:fldChar w:fldCharType="begin"/>
      </w:r>
      <w:r>
        <w:instrText xml:space="preserve"> XE "</w:instrText>
      </w:r>
      <w:r w:rsidR="00906554">
        <w:instrText>I</w:instrText>
      </w:r>
      <w:r w:rsidRPr="00A50540">
        <w:instrText>RPC</w:instrText>
      </w:r>
      <w:r>
        <w:instrText xml:space="preserve">" </w:instrText>
      </w:r>
      <w:r w:rsidR="00B32ED0">
        <w:fldChar w:fldCharType="end"/>
      </w:r>
      <w:r>
        <w:t xml:space="preserve"> (Inferior Remote Procedure Call) is a mechanism for invoking code to be executed in a target process.  Despite the name, an </w:t>
      </w:r>
      <w:proofErr w:type="spellStart"/>
      <w:r>
        <w:t>iRPC</w:t>
      </w:r>
      <w:proofErr w:type="spellEnd"/>
      <w:r>
        <w:t xml:space="preserve"> does not necessarily </w:t>
      </w:r>
      <w:r w:rsidR="00E86911">
        <w:t>have to involve a procedure call—any piece of code can be executed.</w:t>
      </w:r>
    </w:p>
    <w:p w:rsidR="00E86911" w:rsidRDefault="00E86911" w:rsidP="00C45558">
      <w:r>
        <w:t>A ProcControlAPI user can invoke a</w:t>
      </w:r>
      <w:r w:rsidR="000F3230">
        <w:t>n</w:t>
      </w:r>
      <w:r>
        <w:t xml:space="preserve"> </w:t>
      </w:r>
      <w:proofErr w:type="spellStart"/>
      <w:r>
        <w:t>iRPC</w:t>
      </w:r>
      <w:proofErr w:type="spellEnd"/>
      <w:r>
        <w:t xml:space="preserve">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 xml:space="preserve">the machine code after execution completes.  When the </w:t>
      </w:r>
      <w:proofErr w:type="spellStart"/>
      <w:r>
        <w:t>iRPC</w:t>
      </w:r>
      <w:proofErr w:type="spellEnd"/>
      <w:r>
        <w:t xml:space="preserve"> completes (but before the registers and memory are cleaned) ProcControlAPI will deliver a</w:t>
      </w:r>
      <w:r w:rsidR="00906554">
        <w:t>n</w:t>
      </w:r>
      <w:r>
        <w:t xml:space="preserve"> </w:t>
      </w:r>
      <w:proofErr w:type="spellStart"/>
      <w:r w:rsidRPr="00906554">
        <w:rPr>
          <w:rFonts w:ascii="Courier New" w:hAnsi="Courier New" w:cs="Courier New"/>
        </w:rPr>
        <w:t>EventIRPC</w:t>
      </w:r>
      <w:proofErr w:type="spellEnd"/>
      <w:r w:rsidR="00B32ED0">
        <w:fldChar w:fldCharType="begin"/>
      </w:r>
      <w:r w:rsidR="00906554">
        <w:instrText xml:space="preserve"> XE "</w:instrText>
      </w:r>
      <w:r w:rsidR="00906554" w:rsidRPr="00850057">
        <w:instrText>EventIRPC</w:instrText>
      </w:r>
      <w:r w:rsidR="00906554">
        <w:instrText xml:space="preserve">" </w:instrText>
      </w:r>
      <w:r w:rsidR="00B32ED0">
        <w:fldChar w:fldCharType="end"/>
      </w:r>
      <w:r>
        <w:t xml:space="preserve"> </w:t>
      </w:r>
      <w:r w:rsidR="00A52481">
        <w:t xml:space="preserve">to any registered </w:t>
      </w:r>
      <w:r>
        <w:t>callback</w:t>
      </w:r>
      <w:r w:rsidR="00A52481">
        <w:t xml:space="preserve"> function</w:t>
      </w:r>
      <w:r>
        <w:t xml:space="preserve">.  The ProcControlAPI user may use this callback to collect any results from the registers or memory used by the </w:t>
      </w:r>
      <w:proofErr w:type="spellStart"/>
      <w:r>
        <w:t>iRPC</w:t>
      </w:r>
      <w:proofErr w:type="spellEnd"/>
      <w:r>
        <w:t>.</w:t>
      </w:r>
    </w:p>
    <w:p w:rsidR="002A4451" w:rsidRDefault="002A4451" w:rsidP="00C45558">
      <w:r>
        <w:t xml:space="preserve">Note that ProcControlAPI will preserve the registers of the thread running the </w:t>
      </w:r>
      <w:proofErr w:type="spellStart"/>
      <w:r>
        <w:t>iRPC</w:t>
      </w:r>
      <w:proofErr w:type="spellEnd"/>
      <w:r>
        <w:t xml:space="preserve">, and it will preserve the memory used by the machine code.  Other memory or system state changed by the </w:t>
      </w:r>
      <w:proofErr w:type="spellStart"/>
      <w:r>
        <w:t>iRPC</w:t>
      </w:r>
      <w:proofErr w:type="spellEnd"/>
      <w:r>
        <w:t xml:space="preserve"> may </w:t>
      </w:r>
      <w:r w:rsidR="00A52481">
        <w:t>remain</w:t>
      </w:r>
      <w:r>
        <w:t xml:space="preserve"> visible to the target process after the </w:t>
      </w:r>
      <w:proofErr w:type="spellStart"/>
      <w:r>
        <w:t>iRPC</w:t>
      </w:r>
      <w:proofErr w:type="spellEnd"/>
      <w:r>
        <w:t xml:space="preserve"> completes.</w:t>
      </w:r>
    </w:p>
    <w:p w:rsidR="00E86911" w:rsidRDefault="00E86911" w:rsidP="00C45558">
      <w:pPr>
        <w:rPr>
          <w:rFonts w:cs="Courier New"/>
        </w:rPr>
      </w:pPr>
      <w:r>
        <w:t xml:space="preserve">The machine code for each </w:t>
      </w:r>
      <w:proofErr w:type="spellStart"/>
      <w:r>
        <w:t>iRPC</w:t>
      </w:r>
      <w:proofErr w:type="spellEnd"/>
      <w:r>
        <w:t xml:space="preserve"> must contain at least one trap instruction (e.g., a </w:t>
      </w:r>
      <w:r w:rsidRPr="00E86911">
        <w:rPr>
          <w:rFonts w:ascii="Courier New" w:hAnsi="Courier New" w:cs="Courier New"/>
        </w:rPr>
        <w:t>0xCC</w:t>
      </w:r>
      <w:r>
        <w:t xml:space="preserve"> instruction on </w:t>
      </w:r>
      <w:proofErr w:type="gramStart"/>
      <w:r>
        <w:t>x86 family</w:t>
      </w:r>
      <w:proofErr w:type="gramEnd"/>
      <w:r>
        <w:t xml:space="preserve"> and a </w:t>
      </w:r>
      <w:r w:rsidRPr="00E86911">
        <w:rPr>
          <w:rFonts w:ascii="Courier New" w:hAnsi="Courier New" w:cs="Courier New"/>
        </w:rPr>
        <w:t>0x7D821008</w:t>
      </w:r>
      <w:r w:rsidRPr="00E86911">
        <w:rPr>
          <w:rFonts w:cs="Courier New"/>
        </w:rPr>
        <w:t xml:space="preserve"> instruction on the PPC family</w:t>
      </w:r>
      <w:r>
        <w:rPr>
          <w:rFonts w:cs="Courier New"/>
        </w:rPr>
        <w:t>)</w:t>
      </w:r>
      <w:r w:rsidR="000F3230">
        <w:rPr>
          <w:rFonts w:cs="Courier New"/>
        </w:rPr>
        <w:t xml:space="preserve">.  ProcControlAPI will stop executing the </w:t>
      </w:r>
      <w:proofErr w:type="spellStart"/>
      <w:r w:rsidR="000F3230">
        <w:rPr>
          <w:rFonts w:cs="Courier New"/>
        </w:rPr>
        <w:t>iRPC</w:t>
      </w:r>
      <w:proofErr w:type="spellEnd"/>
      <w:r w:rsidR="000F3230">
        <w:rPr>
          <w:rFonts w:cs="Courier New"/>
        </w:rPr>
        <w:t xml:space="preserve"> upon invocation of the trap.  Note that the trap instruction must fall with-in the original machine code for the </w:t>
      </w:r>
      <w:proofErr w:type="spellStart"/>
      <w:r w:rsidR="000F3230">
        <w:rPr>
          <w:rFonts w:cs="Courier New"/>
        </w:rPr>
        <w:t>iRPC</w:t>
      </w:r>
      <w:proofErr w:type="spellEnd"/>
      <w:r w:rsidR="000F3230">
        <w:rPr>
          <w:rFonts w:cs="Courier New"/>
        </w:rPr>
        <w:t xml:space="preserve">.  If the </w:t>
      </w:r>
      <w:proofErr w:type="spellStart"/>
      <w:r w:rsidR="000F3230">
        <w:rPr>
          <w:rFonts w:cs="Courier New"/>
        </w:rPr>
        <w:t>iRPC</w:t>
      </w:r>
      <w:proofErr w:type="spellEnd"/>
      <w:r w:rsidR="000F3230">
        <w:rPr>
          <w:rFonts w:cs="Courier New"/>
        </w:rPr>
        <w:t xml:space="preserve"> calls or jumps to another piece of code that executes a trap instruction then ProcControlAPI will not treat it as the end of the </w:t>
      </w:r>
      <w:proofErr w:type="spellStart"/>
      <w:r w:rsidR="000F3230">
        <w:rPr>
          <w:rFonts w:cs="Courier New"/>
        </w:rPr>
        <w:t>iRPC</w:t>
      </w:r>
      <w:proofErr w:type="spellEnd"/>
      <w:r w:rsidR="000F3230">
        <w:rPr>
          <w:rFonts w:cs="Courier New"/>
        </w:rPr>
        <w:t>.</w:t>
      </w:r>
    </w:p>
    <w:p w:rsidR="000F3230" w:rsidRDefault="000F3230" w:rsidP="00C45558">
      <w:pPr>
        <w:rPr>
          <w:rFonts w:cs="Courier New"/>
        </w:rPr>
      </w:pPr>
      <w:r>
        <w:rPr>
          <w:rFonts w:cs="Courier New"/>
        </w:rPr>
        <w:t xml:space="preserve">Before an </w:t>
      </w:r>
      <w:proofErr w:type="spellStart"/>
      <w:r>
        <w:rPr>
          <w:rFonts w:cs="Courier New"/>
        </w:rPr>
        <w:t>iRPC</w:t>
      </w:r>
      <w:proofErr w:type="spellEnd"/>
      <w:r>
        <w:rPr>
          <w:rFonts w:cs="Courier New"/>
        </w:rPr>
        <w:t xml:space="preserve"> can be run it must be posted to a process or thread using the </w:t>
      </w:r>
      <w:r w:rsidRPr="000F3230">
        <w:rPr>
          <w:rFonts w:ascii="Courier New" w:hAnsi="Courier New" w:cs="Courier New"/>
        </w:rPr>
        <w:t>Process::</w:t>
      </w:r>
      <w:proofErr w:type="spellStart"/>
      <w:r w:rsidRPr="000F3230">
        <w:rPr>
          <w:rFonts w:ascii="Courier New" w:hAnsi="Courier New" w:cs="Courier New"/>
        </w:rPr>
        <w:t>postIRPC</w:t>
      </w:r>
      <w:proofErr w:type="spellEnd"/>
      <w:r w:rsidR="001970FB">
        <w:rPr>
          <w:rFonts w:ascii="Courier New" w:hAnsi="Courier New" w:cs="Courier New"/>
        </w:rPr>
        <w:t xml:space="preserve"> </w:t>
      </w:r>
      <w:r w:rsidR="00B32ED0">
        <w:rPr>
          <w:rFonts w:ascii="Courier New" w:hAnsi="Courier New" w:cs="Courier New"/>
        </w:rPr>
        <w:fldChar w:fldCharType="begin"/>
      </w:r>
      <w:r w:rsidR="00906554">
        <w:instrText xml:space="preserve"> XE "</w:instrText>
      </w:r>
      <w:r w:rsidR="00906554" w:rsidRPr="00906554">
        <w:rPr>
          <w:rFonts w:cs="Courier New"/>
        </w:rPr>
        <w:instrText>postIRPC, Process</w:instrText>
      </w:r>
      <w:r w:rsidR="00906554">
        <w:instrText xml:space="preserve">" </w:instrText>
      </w:r>
      <w:r w:rsidR="00B32ED0">
        <w:rPr>
          <w:rFonts w:ascii="Courier New" w:hAnsi="Courier New" w:cs="Courier New"/>
        </w:rPr>
        <w:fldChar w:fldCharType="end"/>
      </w:r>
      <w:r>
        <w:rPr>
          <w:rFonts w:cs="Courier New"/>
        </w:rPr>
        <w:t xml:space="preserve">or </w:t>
      </w:r>
      <w:r w:rsidRPr="000F3230">
        <w:rPr>
          <w:rFonts w:ascii="Courier New" w:hAnsi="Courier New" w:cs="Courier New"/>
        </w:rPr>
        <w:t>Thread::</w:t>
      </w:r>
      <w:proofErr w:type="spellStart"/>
      <w:r w:rsidRPr="000F3230">
        <w:rPr>
          <w:rFonts w:ascii="Courier New" w:hAnsi="Courier New" w:cs="Courier New"/>
        </w:rPr>
        <w:t>postIRPC</w:t>
      </w:r>
      <w:proofErr w:type="spellEnd"/>
      <w:r w:rsidR="00B32ED0">
        <w:rPr>
          <w:rFonts w:ascii="Courier New" w:hAnsi="Courier New" w:cs="Courier New"/>
        </w:rPr>
        <w:fldChar w:fldCharType="begin"/>
      </w:r>
      <w:r w:rsidR="00906554">
        <w:instrText xml:space="preserve"> XE "</w:instrText>
      </w:r>
      <w:r w:rsidR="00906554" w:rsidRPr="00850057">
        <w:instrText>postIRPC, Thread</w:instrText>
      </w:r>
      <w:r w:rsidR="00906554">
        <w:instrText xml:space="preserve">" </w:instrText>
      </w:r>
      <w:r w:rsidR="00B32ED0">
        <w:rPr>
          <w:rFonts w:ascii="Courier New" w:hAnsi="Courier New" w:cs="Courier New"/>
        </w:rPr>
        <w:fldChar w:fldCharType="end"/>
      </w:r>
      <w:r>
        <w:rPr>
          <w:rFonts w:cs="Courier New"/>
        </w:rPr>
        <w:t xml:space="preserve"> API functions.  The </w:t>
      </w:r>
      <w:r w:rsidRPr="001970FB">
        <w:rPr>
          <w:rFonts w:ascii="Courier New" w:hAnsi="Courier New" w:cs="Courier New"/>
        </w:rPr>
        <w:t>Process::</w:t>
      </w:r>
      <w:proofErr w:type="spellStart"/>
      <w:proofErr w:type="gramStart"/>
      <w:r w:rsidRPr="001970FB">
        <w:rPr>
          <w:rFonts w:ascii="Courier New" w:hAnsi="Courier New" w:cs="Courier New"/>
        </w:rPr>
        <w:t>postIRPC</w:t>
      </w:r>
      <w:proofErr w:type="spellEnd"/>
      <w:r>
        <w:rPr>
          <w:rFonts w:cs="Courier New"/>
        </w:rPr>
        <w:t xml:space="preserve"> </w:t>
      </w:r>
      <w:r w:rsidR="001970FB">
        <w:rPr>
          <w:rFonts w:cs="Courier New"/>
        </w:rPr>
        <w:t xml:space="preserve"> </w:t>
      </w:r>
      <w:r>
        <w:rPr>
          <w:rFonts w:cs="Courier New"/>
        </w:rPr>
        <w:t>function</w:t>
      </w:r>
      <w:proofErr w:type="gramEnd"/>
      <w:r>
        <w:rPr>
          <w:rFonts w:cs="Courier New"/>
        </w:rPr>
        <w:t xml:space="preserve"> will select a thread to post the </w:t>
      </w:r>
      <w:proofErr w:type="spellStart"/>
      <w:r w:rsidR="001970FB">
        <w:rPr>
          <w:rFonts w:cs="Courier New"/>
        </w:rPr>
        <w:t>i</w:t>
      </w:r>
      <w:r>
        <w:rPr>
          <w:rFonts w:cs="Courier New"/>
        </w:rPr>
        <w:t>RPC</w:t>
      </w:r>
      <w:proofErr w:type="spellEnd"/>
      <w:r>
        <w:rPr>
          <w:rFonts w:cs="Courier New"/>
        </w:rPr>
        <w:t xml:space="preserve"> to.  Multiple </w:t>
      </w:r>
      <w:proofErr w:type="spellStart"/>
      <w:r>
        <w:rPr>
          <w:rFonts w:cs="Courier New"/>
        </w:rPr>
        <w:t>iRPCs</w:t>
      </w:r>
      <w:proofErr w:type="spellEnd"/>
      <w:r>
        <w:rPr>
          <w:rFonts w:cs="Courier New"/>
        </w:rPr>
        <w:t xml:space="preserve"> can be posted to the same thread, but only one </w:t>
      </w:r>
      <w:proofErr w:type="spellStart"/>
      <w:r>
        <w:rPr>
          <w:rFonts w:cs="Courier New"/>
        </w:rPr>
        <w:t>iRPC</w:t>
      </w:r>
      <w:proofErr w:type="spellEnd"/>
      <w:r>
        <w:rPr>
          <w:rFonts w:cs="Courier New"/>
        </w:rPr>
        <w:t xml:space="preserve"> will run at a time—subsequent </w:t>
      </w:r>
      <w:proofErr w:type="spellStart"/>
      <w:r>
        <w:rPr>
          <w:rFonts w:cs="Courier New"/>
        </w:rPr>
        <w:t>iRPCs</w:t>
      </w:r>
      <w:proofErr w:type="spellEnd"/>
      <w:r>
        <w:rPr>
          <w:rFonts w:cs="Courier New"/>
        </w:rPr>
        <w:t xml:space="preserve"> will be queued and run after the preceding </w:t>
      </w:r>
      <w:proofErr w:type="spellStart"/>
      <w:r>
        <w:rPr>
          <w:rFonts w:cs="Courier New"/>
        </w:rPr>
        <w:t>iRPC</w:t>
      </w:r>
      <w:proofErr w:type="spellEnd"/>
      <w:r>
        <w:rPr>
          <w:rFonts w:cs="Courier New"/>
        </w:rPr>
        <w:t xml:space="preserve"> completes.  If multiple </w:t>
      </w:r>
      <w:proofErr w:type="spellStart"/>
      <w:r>
        <w:rPr>
          <w:rFonts w:cs="Courier New"/>
        </w:rPr>
        <w:t>iRPCs</w:t>
      </w:r>
      <w:proofErr w:type="spellEnd"/>
      <w:r>
        <w:rPr>
          <w:rFonts w:cs="Courier New"/>
        </w:rPr>
        <w:t xml:space="preserve"> are posted to different threads in a multi-threaded process</w:t>
      </w:r>
      <w:r w:rsidR="002A4451">
        <w:rPr>
          <w:rFonts w:cs="Courier New"/>
        </w:rPr>
        <w:t>, then</w:t>
      </w:r>
      <w:r>
        <w:rPr>
          <w:rFonts w:cs="Courier New"/>
        </w:rPr>
        <w:t xml:space="preserve"> they may run in parallel.</w:t>
      </w:r>
    </w:p>
    <w:p w:rsidR="000F3230" w:rsidRDefault="000F3230" w:rsidP="00C45558">
      <w:pPr>
        <w:rPr>
          <w:rFonts w:cs="Courier New"/>
        </w:rPr>
      </w:pPr>
      <w:r>
        <w:rPr>
          <w:rFonts w:cs="Courier New"/>
        </w:rPr>
        <w:t xml:space="preserve">An </w:t>
      </w:r>
      <w:proofErr w:type="spellStart"/>
      <w:r>
        <w:rPr>
          <w:rFonts w:cs="Courier New"/>
        </w:rPr>
        <w:t>iRPC</w:t>
      </w:r>
      <w:proofErr w:type="spellEnd"/>
      <w:r>
        <w:rPr>
          <w:rFonts w:cs="Courier New"/>
        </w:rPr>
        <w:t xml:space="preserve"> can be posted to a stopped or running thread.   If posted to a stopped thread, then the </w:t>
      </w:r>
      <w:proofErr w:type="spellStart"/>
      <w:r>
        <w:rPr>
          <w:rFonts w:cs="Courier New"/>
        </w:rPr>
        <w:t>iRPC</w:t>
      </w:r>
      <w:proofErr w:type="spellEnd"/>
      <w:r>
        <w:rPr>
          <w:rFonts w:cs="Courier New"/>
        </w:rPr>
        <w:t xml:space="preserve"> will run when the thread is continued.  If posted to a running thread, then the </w:t>
      </w:r>
      <w:proofErr w:type="spellStart"/>
      <w:r>
        <w:rPr>
          <w:rFonts w:cs="Courier New"/>
        </w:rPr>
        <w:t>iRPC</w:t>
      </w:r>
      <w:proofErr w:type="spellEnd"/>
      <w:r>
        <w:rPr>
          <w:rFonts w:cs="Courier New"/>
        </w:rPr>
        <w:t xml:space="preserve"> will run immediately or</w:t>
      </w:r>
      <w:r w:rsidR="001970FB">
        <w:rPr>
          <w:rFonts w:cs="Courier New"/>
        </w:rPr>
        <w:t xml:space="preserve">, </w:t>
      </w:r>
      <w:r>
        <w:rPr>
          <w:rFonts w:cs="Courier New"/>
        </w:rPr>
        <w:t>if posted from a callback function</w:t>
      </w:r>
      <w:r w:rsidR="001970FB">
        <w:rPr>
          <w:rFonts w:cs="Courier New"/>
        </w:rPr>
        <w:t>,</w:t>
      </w:r>
      <w:r>
        <w:rPr>
          <w:rFonts w:cs="Courier New"/>
        </w:rPr>
        <w:t xml:space="preserve"> </w:t>
      </w:r>
      <w:r w:rsidR="002A4451">
        <w:rPr>
          <w:rFonts w:cs="Courier New"/>
        </w:rPr>
        <w:t>when the callback function completes.</w:t>
      </w:r>
    </w:p>
    <w:p w:rsidR="000F3230" w:rsidRPr="002A4451" w:rsidRDefault="002A4451" w:rsidP="002A4451">
      <w:pPr>
        <w:rPr>
          <w:rFonts w:cs="Courier New"/>
        </w:rPr>
      </w:pPr>
      <w:r>
        <w:rPr>
          <w:rFonts w:cs="Courier New"/>
        </w:rPr>
        <w:t xml:space="preserve">An </w:t>
      </w:r>
      <w:proofErr w:type="spellStart"/>
      <w:r>
        <w:rPr>
          <w:rFonts w:cs="Courier New"/>
        </w:rPr>
        <w:t>iRPC</w:t>
      </w:r>
      <w:proofErr w:type="spellEnd"/>
      <w:r>
        <w:rPr>
          <w:rFonts w:cs="Courier New"/>
        </w:rPr>
        <w:t xml:space="preserve"> may be synchronous or asynchronous.  If a synchronous </w:t>
      </w:r>
      <w:proofErr w:type="spellStart"/>
      <w:r>
        <w:rPr>
          <w:rFonts w:cs="Courier New"/>
        </w:rPr>
        <w:t>iRPC</w:t>
      </w:r>
      <w:proofErr w:type="spellEnd"/>
      <w:r>
        <w:rPr>
          <w:rFonts w:cs="Courier New"/>
        </w:rPr>
        <w:t xml:space="preserve"> is posted to any Process, then calls to </w:t>
      </w:r>
      <w:r w:rsidRPr="002A4451">
        <w:rPr>
          <w:rFonts w:ascii="Courier New" w:hAnsi="Courier New" w:cs="Courier New"/>
        </w:rPr>
        <w:t>Process::</w:t>
      </w:r>
      <w:proofErr w:type="spellStart"/>
      <w:r w:rsidRPr="002A4451">
        <w:rPr>
          <w:rFonts w:ascii="Courier New" w:hAnsi="Courier New" w:cs="Courier New"/>
        </w:rPr>
        <w:t>handleEvents</w:t>
      </w:r>
      <w:proofErr w:type="spellEnd"/>
      <w:r w:rsidR="00B32ED0">
        <w:rPr>
          <w:rFonts w:ascii="Courier New" w:hAnsi="Courier New" w:cs="Courier New"/>
        </w:rPr>
        <w:fldChar w:fldCharType="begin"/>
      </w:r>
      <w:r>
        <w:instrText xml:space="preserve"> XE "</w:instrText>
      </w:r>
      <w:r w:rsidRPr="00906554">
        <w:rPr>
          <w:rFonts w:cs="Courier New"/>
        </w:rPr>
        <w:instrText>handleEvents</w:instrText>
      </w:r>
      <w:r w:rsidR="00906554" w:rsidRPr="00906554">
        <w:rPr>
          <w:rFonts w:cs="Courier New"/>
        </w:rPr>
        <w:instrText>, Process</w:instrText>
      </w:r>
      <w:r>
        <w:instrText xml:space="preserve">" </w:instrText>
      </w:r>
      <w:r w:rsidR="00B32ED0">
        <w:rPr>
          <w:rFonts w:ascii="Courier New" w:hAnsi="Courier New" w:cs="Courier New"/>
        </w:rPr>
        <w:fldChar w:fldCharType="end"/>
      </w:r>
      <w:r>
        <w:rPr>
          <w:rFonts w:cs="Courier New"/>
        </w:rPr>
        <w:t xml:space="preserve"> will block until the synchronous </w:t>
      </w:r>
      <w:proofErr w:type="spellStart"/>
      <w:r>
        <w:rPr>
          <w:rFonts w:cs="Courier New"/>
        </w:rPr>
        <w:t>iRPC</w:t>
      </w:r>
      <w:proofErr w:type="spellEnd"/>
      <w:r>
        <w:rPr>
          <w:rFonts w:cs="Courier New"/>
        </w:rPr>
        <w:t xml:space="preserve"> is completed.</w:t>
      </w:r>
    </w:p>
    <w:p w:rsidR="00C64756" w:rsidRDefault="00E07455" w:rsidP="00AB7FE1">
      <w:pPr>
        <w:pStyle w:val="Heading2"/>
      </w:pPr>
      <w:bookmarkStart w:id="38" w:name="_Toc273362642"/>
      <w:bookmarkStart w:id="39" w:name="_Toc274055819"/>
      <w:bookmarkStart w:id="40" w:name="_Toc274129904"/>
      <w:r>
        <w:t>Memory Management</w:t>
      </w:r>
      <w:bookmarkEnd w:id="38"/>
      <w:bookmarkEnd w:id="39"/>
      <w:bookmarkEnd w:id="40"/>
    </w:p>
    <w:p w:rsidR="002A4451" w:rsidRDefault="00E07455" w:rsidP="002A4451">
      <w:r>
        <w:t>ProcControlAPI manages memory using a shared pointer system provided by Boost (</w:t>
      </w:r>
      <w:hyperlink r:id="rId11" w:history="1">
        <w:r w:rsidRPr="00786DA3">
          <w:rPr>
            <w:rStyle w:val="Hyperlink"/>
          </w:rPr>
          <w:t>http://www.boost.org</w:t>
        </w:r>
      </w:hyperlink>
      <w:r>
        <w:t xml:space="preserve">).  Many of the ProcControlAPI interface objects contain a </w:t>
      </w:r>
      <w:proofErr w:type="spellStart"/>
      <w:r w:rsidRPr="00E07455">
        <w:rPr>
          <w:rFonts w:ascii="Courier New" w:hAnsi="Courier New" w:cs="Courier New"/>
        </w:rPr>
        <w:t>ptr</w:t>
      </w:r>
      <w:proofErr w:type="spellEnd"/>
      <w:r>
        <w:t xml:space="preserve"> </w:t>
      </w:r>
      <w:proofErr w:type="spellStart"/>
      <w:r w:rsidRPr="00E07455">
        <w:rPr>
          <w:rFonts w:ascii="Courier New" w:hAnsi="Courier New" w:cs="Courier New"/>
        </w:rPr>
        <w:t>typedef</w:t>
      </w:r>
      <w:proofErr w:type="spellEnd"/>
      <w:r>
        <w:t xml:space="preserve"> as part of their class (</w:t>
      </w:r>
      <w:proofErr w:type="spellStart"/>
      <w:r>
        <w:t>e.g</w:t>
      </w:r>
      <w:proofErr w:type="spellEnd"/>
      <w:r>
        <w:t xml:space="preserve">, </w:t>
      </w:r>
      <w:r w:rsidRPr="00E07455">
        <w:rPr>
          <w:rFonts w:ascii="Courier New" w:hAnsi="Courier New" w:cs="Courier New"/>
        </w:rPr>
        <w:t>Process::</w:t>
      </w:r>
      <w:proofErr w:type="spellStart"/>
      <w:r w:rsidRPr="00E07455">
        <w:rPr>
          <w:rFonts w:ascii="Courier New" w:hAnsi="Courier New" w:cs="Courier New"/>
        </w:rPr>
        <w:t>ptr</w:t>
      </w:r>
      <w:proofErr w:type="spellEnd"/>
      <w:r w:rsidR="00B32ED0">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B32ED0">
        <w:rPr>
          <w:rFonts w:ascii="Courier New" w:hAnsi="Courier New" w:cs="Courier New"/>
        </w:rPr>
        <w:fldChar w:fldCharType="end"/>
      </w:r>
      <w:r>
        <w:t xml:space="preserve">).  This type refers </w:t>
      </w:r>
      <w:r w:rsidR="006222A3">
        <w:t xml:space="preserve">to </w:t>
      </w:r>
      <w:r>
        <w:t xml:space="preserve">a shared pointer </w:t>
      </w:r>
      <w:proofErr w:type="gramStart"/>
      <w:r>
        <w:t>that points</w:t>
      </w:r>
      <w:proofErr w:type="gramEnd"/>
      <w:r>
        <w:t xml:space="preserve"> to the </w:t>
      </w:r>
      <w:r w:rsidR="006222A3">
        <w:t>object</w:t>
      </w:r>
      <w:r>
        <w:t xml:space="preserve">.  </w:t>
      </w:r>
      <w:r w:rsidR="006222A3">
        <w:t xml:space="preserve">The </w:t>
      </w:r>
      <w:proofErr w:type="spellStart"/>
      <w:r w:rsidR="006222A3" w:rsidRPr="006222A3">
        <w:rPr>
          <w:rFonts w:ascii="Courier New" w:hAnsi="Courier New" w:cs="Courier New"/>
        </w:rPr>
        <w:t>const_ptr</w:t>
      </w:r>
      <w:proofErr w:type="spellEnd"/>
      <w:r w:rsidR="00B32ED0">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B32ED0">
        <w:rPr>
          <w:rFonts w:ascii="Courier New" w:hAnsi="Courier New" w:cs="Courier New"/>
        </w:rPr>
        <w:fldChar w:fldCharType="end"/>
      </w:r>
      <w:r w:rsidR="006222A3">
        <w:t xml:space="preserve"> type (e.g., </w:t>
      </w:r>
      <w:r w:rsidR="006222A3" w:rsidRPr="006222A3">
        <w:rPr>
          <w:rFonts w:ascii="Courier New" w:hAnsi="Courier New" w:cs="Courier New"/>
        </w:rPr>
        <w:t>Process::</w:t>
      </w:r>
      <w:proofErr w:type="spellStart"/>
      <w:r w:rsidR="006222A3" w:rsidRPr="006222A3">
        <w:rPr>
          <w:rFonts w:ascii="Courier New" w:hAnsi="Courier New" w:cs="Courier New"/>
        </w:rPr>
        <w:t>const_ptr</w:t>
      </w:r>
      <w:proofErr w:type="spellEnd"/>
      <w:r w:rsidR="006222A3">
        <w:t xml:space="preserve">) refers to a shared pointer </w:t>
      </w:r>
      <w:proofErr w:type="gramStart"/>
      <w:r w:rsidR="006222A3">
        <w:t>that points</w:t>
      </w:r>
      <w:proofErr w:type="gramEnd"/>
      <w:r w:rsidR="006222A3">
        <w:t xml:space="preserve"> to a constant object.</w:t>
      </w:r>
    </w:p>
    <w:p w:rsidR="00E07455" w:rsidRDefault="00E07455" w:rsidP="002A4451">
      <w:r>
        <w:t xml:space="preserve">The shared pointer system will use reference counting to decide when to clean objects.  The ProcControlAPI user should not explicitly clean any ProcControlAPI </w:t>
      </w:r>
      <w:proofErr w:type="gramStart"/>
      <w:r>
        <w:t>objects,</w:t>
      </w:r>
      <w:proofErr w:type="gramEnd"/>
      <w:r>
        <w:t xml:space="preserve">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rsidR="00B753F7" w:rsidRDefault="00B753F7" w:rsidP="002A4451">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proofErr w:type="spellStart"/>
      <w:r w:rsidRPr="00B753F7">
        <w:rPr>
          <w:rFonts w:ascii="Courier New" w:hAnsi="Courier New" w:cs="Courier New"/>
        </w:rPr>
        <w:t>ptr</w:t>
      </w:r>
      <w:proofErr w:type="spellEnd"/>
      <w:r>
        <w:t xml:space="preserve"> type.  E.g., </w:t>
      </w:r>
      <w:r w:rsidRPr="00B753F7">
        <w:rPr>
          <w:rFonts w:ascii="Courier New" w:hAnsi="Courier New" w:cs="Courier New"/>
        </w:rPr>
        <w:t>Process::</w:t>
      </w:r>
      <w:proofErr w:type="spellStart"/>
      <w:proofErr w:type="gramStart"/>
      <w:r w:rsidRPr="00B753F7">
        <w:rPr>
          <w:rFonts w:ascii="Courier New" w:hAnsi="Courier New" w:cs="Courier New"/>
        </w:rPr>
        <w:t>ptr</w:t>
      </w:r>
      <w:proofErr w:type="spellEnd"/>
      <w:r w:rsidRPr="00B753F7">
        <w:rPr>
          <w:rFonts w:ascii="Courier New" w:hAnsi="Courier New" w:cs="Courier New"/>
        </w:rPr>
        <w:t>(</w:t>
      </w:r>
      <w:proofErr w:type="gramEnd"/>
      <w:r w:rsidRPr="00B753F7">
        <w:rPr>
          <w:rFonts w:ascii="Courier New" w:hAnsi="Courier New" w:cs="Courier New"/>
        </w:rPr>
        <w:t>)</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rsidR="006222A3" w:rsidRPr="002A4451" w:rsidRDefault="006222A3" w:rsidP="002A4451">
      <w:r>
        <w:t>See the Boost web-site for more details on shared pointers.</w:t>
      </w:r>
    </w:p>
    <w:p w:rsidR="00DC6B19" w:rsidRDefault="00DC6B19">
      <w:pPr>
        <w:ind w:firstLine="0"/>
        <w:jc w:val="left"/>
        <w:rPr>
          <w:rFonts w:asciiTheme="majorHAnsi" w:hAnsiTheme="majorHAnsi"/>
          <w:b/>
          <w:color w:val="365F91" w:themeColor="accent1" w:themeShade="BF"/>
          <w:sz w:val="32"/>
          <w:szCs w:val="32"/>
        </w:rPr>
      </w:pPr>
      <w:bookmarkStart w:id="41" w:name="_Ref256182228"/>
      <w:bookmarkStart w:id="42" w:name="_Toc273362643"/>
      <w:r>
        <w:br w:type="page"/>
      </w:r>
    </w:p>
    <w:p w:rsidR="004F6ADE" w:rsidRDefault="00EF307D" w:rsidP="00F13EBB">
      <w:pPr>
        <w:pStyle w:val="Heading1"/>
      </w:pPr>
      <w:bookmarkStart w:id="43" w:name="_Toc274055820"/>
      <w:bookmarkStart w:id="44" w:name="_Ref274128335"/>
      <w:bookmarkStart w:id="45" w:name="_Toc274129905"/>
      <w:r w:rsidRPr="004F6ADE">
        <w:t>API Reference</w:t>
      </w:r>
      <w:bookmarkEnd w:id="41"/>
      <w:bookmarkEnd w:id="42"/>
      <w:bookmarkEnd w:id="43"/>
      <w:bookmarkEnd w:id="44"/>
      <w:bookmarkEnd w:id="45"/>
    </w:p>
    <w:p w:rsidR="00BB3C81" w:rsidRPr="00BB3C81" w:rsidRDefault="00BB3C81" w:rsidP="00BB3C81">
      <w:r>
        <w:t xml:space="preserve">This section gives an API reference for all classes, functions and types in ProcControlAPI.  Everything defined in this section is under the namespaces </w:t>
      </w:r>
      <w:proofErr w:type="spellStart"/>
      <w:r w:rsidRPr="009237D1">
        <w:rPr>
          <w:rFonts w:ascii="Courier New" w:hAnsi="Courier New" w:cs="Courier New"/>
        </w:rPr>
        <w:t>Dyninst</w:t>
      </w:r>
      <w:proofErr w:type="spellEnd"/>
      <w:r>
        <w:t xml:space="preserve"> and </w:t>
      </w:r>
      <w:r w:rsidRPr="009237D1">
        <w:rPr>
          <w:rFonts w:ascii="Courier New" w:hAnsi="Courier New" w:cs="Courier New"/>
        </w:rPr>
        <w:t>ProcControlAPI</w:t>
      </w:r>
      <w:r>
        <w:t xml:space="preserve">.  These types can be accessed by </w:t>
      </w:r>
      <w:proofErr w:type="spellStart"/>
      <w:r>
        <w:t>prepending</w:t>
      </w:r>
      <w:proofErr w:type="spellEnd"/>
      <w:r>
        <w:t xml:space="preserve"> a </w:t>
      </w:r>
      <w:proofErr w:type="spellStart"/>
      <w:r w:rsidRPr="009237D1">
        <w:rPr>
          <w:rFonts w:ascii="Courier New" w:hAnsi="Courier New" w:cs="Courier New"/>
        </w:rPr>
        <w:t>Dyninst</w:t>
      </w:r>
      <w:proofErr w:type="spellEnd"/>
      <w:r w:rsidRPr="009237D1">
        <w:rPr>
          <w:rFonts w:ascii="Courier New" w:hAnsi="Courier New" w:cs="Courier New"/>
        </w:rPr>
        <w:t>::ProcControlAPI</w:t>
      </w:r>
      <w:proofErr w:type="gramStart"/>
      <w:r w:rsidRPr="009237D1">
        <w:rPr>
          <w:rFonts w:ascii="Courier New" w:hAnsi="Courier New" w:cs="Courier New"/>
        </w:rPr>
        <w:t>::</w:t>
      </w:r>
      <w:proofErr w:type="gramEnd"/>
      <w:r>
        <w:t xml:space="preserve"> in-front of </w:t>
      </w:r>
      <w:r w:rsidR="007B477D">
        <w:t>them</w:t>
      </w:r>
      <w:r>
        <w:t xml:space="preserve"> (e.g., </w:t>
      </w:r>
      <w:proofErr w:type="spellStart"/>
      <w:r w:rsidRPr="009237D1">
        <w:rPr>
          <w:rFonts w:ascii="Courier New" w:hAnsi="Courier New" w:cs="Courier New"/>
        </w:rPr>
        <w:t>Dyninst</w:t>
      </w:r>
      <w:proofErr w:type="spellEnd"/>
      <w:r w:rsidRPr="009237D1">
        <w:rPr>
          <w:rFonts w:ascii="Courier New" w:hAnsi="Courier New" w:cs="Courier New"/>
        </w:rPr>
        <w:t>::ProcControlAPI::Process</w:t>
      </w:r>
      <w:r>
        <w:t xml:space="preserve">) or by adding a using namespace directive before the references (e.g., </w:t>
      </w:r>
      <w:r w:rsidRPr="009237D1">
        <w:rPr>
          <w:rFonts w:ascii="Courier New" w:hAnsi="Courier New" w:cs="Courier New"/>
        </w:rPr>
        <w:t xml:space="preserve">using namespace </w:t>
      </w:r>
      <w:proofErr w:type="spellStart"/>
      <w:r w:rsidRPr="009237D1">
        <w:rPr>
          <w:rFonts w:ascii="Courier New" w:hAnsi="Courier New" w:cs="Courier New"/>
        </w:rPr>
        <w:t>Dyninst</w:t>
      </w:r>
      <w:proofErr w:type="spellEnd"/>
      <w:r w:rsidRPr="009237D1">
        <w:rPr>
          <w:rFonts w:ascii="Courier New" w:hAnsi="Courier New" w:cs="Courier New"/>
        </w:rPr>
        <w:t>; using namespace ProcControlAPI;</w:t>
      </w:r>
      <w:r>
        <w:t xml:space="preserve"> )</w:t>
      </w:r>
      <w:r w:rsidR="00B32ED0">
        <w:fldChar w:fldCharType="begin"/>
      </w:r>
      <w:r w:rsidR="009237D1">
        <w:instrText xml:space="preserve"> XE "</w:instrText>
      </w:r>
      <w:r w:rsidR="009237D1" w:rsidRPr="00566264">
        <w:instrText>namespaces</w:instrText>
      </w:r>
      <w:r w:rsidR="009237D1">
        <w:instrText xml:space="preserve">" </w:instrText>
      </w:r>
      <w:r w:rsidR="00B32ED0">
        <w:fldChar w:fldCharType="end"/>
      </w:r>
    </w:p>
    <w:p w:rsidR="004F6ADE" w:rsidRDefault="004F6ADE" w:rsidP="00F13EBB">
      <w:pPr>
        <w:pStyle w:val="Heading2"/>
      </w:pPr>
      <w:bookmarkStart w:id="46" w:name="_Toc273362644"/>
      <w:bookmarkStart w:id="47" w:name="_Ref274048546"/>
      <w:bookmarkStart w:id="48" w:name="_Toc274055821"/>
      <w:bookmarkStart w:id="49" w:name="_Toc274129906"/>
      <w:r>
        <w:t>Process</w:t>
      </w:r>
      <w:bookmarkEnd w:id="46"/>
      <w:bookmarkEnd w:id="47"/>
      <w:bookmarkEnd w:id="48"/>
      <w:bookmarkEnd w:id="49"/>
    </w:p>
    <w:p w:rsidR="00C64756" w:rsidRDefault="00C64756" w:rsidP="00C64756">
      <w:r>
        <w:t xml:space="preserve">The </w:t>
      </w:r>
      <w:r w:rsidRPr="00C64756">
        <w:rPr>
          <w:rFonts w:ascii="Courier New" w:hAnsi="Courier New" w:cs="Courier New"/>
        </w:rPr>
        <w:t>Process</w:t>
      </w:r>
      <w:r w:rsidR="00B32ED0">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B32ED0">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w:t>
      </w:r>
      <w:proofErr w:type="spellStart"/>
      <w:r w:rsidR="00AB7FE1" w:rsidRPr="00AB7FE1">
        <w:rPr>
          <w:rFonts w:ascii="Courier New" w:hAnsi="Courier New" w:cs="Courier New"/>
        </w:rPr>
        <w:t>createProcess</w:t>
      </w:r>
      <w:proofErr w:type="spellEnd"/>
      <w:r w:rsidR="00B32ED0">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B32ED0">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w:t>
      </w:r>
      <w:proofErr w:type="spellStart"/>
      <w:r w:rsidR="00AB7FE1" w:rsidRPr="00AB7FE1">
        <w:rPr>
          <w:rFonts w:ascii="Courier New" w:hAnsi="Courier New" w:cs="Courier New"/>
        </w:rPr>
        <w:t>attachProcess</w:t>
      </w:r>
      <w:proofErr w:type="spellEnd"/>
      <w:r w:rsidR="00B32ED0">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B32ED0">
        <w:rPr>
          <w:rFonts w:ascii="Courier New" w:hAnsi="Courier New" w:cs="Courier New"/>
        </w:rPr>
        <w:fldChar w:fldCharType="end"/>
      </w:r>
      <w:r w:rsidR="00AB7FE1">
        <w:t>, or in response to certain types of events (</w:t>
      </w:r>
      <w:proofErr w:type="spellStart"/>
      <w:r w:rsidR="00AB7FE1">
        <w:t>e.g</w:t>
      </w:r>
      <w:proofErr w:type="spellEnd"/>
      <w:r w:rsidR="00AB7FE1">
        <w:t>, fork on UNIX systems).</w:t>
      </w:r>
    </w:p>
    <w:p w:rsidR="00AB7FE1" w:rsidRPr="00C64756" w:rsidRDefault="00AB7FE1" w:rsidP="00C64756">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proofErr w:type="spellStart"/>
      <w:r w:rsidRPr="00AB7FE1">
        <w:rPr>
          <w:rFonts w:ascii="Courier New" w:hAnsi="Courier New" w:cs="Courier New"/>
        </w:rPr>
        <w:t>handleEvents</w:t>
      </w:r>
      <w:proofErr w:type="spellEnd"/>
      <w:r>
        <w:t xml:space="preserve"> and </w:t>
      </w:r>
      <w:proofErr w:type="spellStart"/>
      <w:r w:rsidRPr="00AB7FE1">
        <w:rPr>
          <w:rFonts w:ascii="Courier New" w:hAnsi="Courier New" w:cs="Courier New"/>
        </w:rPr>
        <w:t>registerEventCallback</w:t>
      </w:r>
      <w:proofErr w:type="spellEnd"/>
      <w:r>
        <w:t xml:space="preserve"> </w:t>
      </w:r>
      <w:r w:rsidR="007B477D">
        <w:t>when</w:t>
      </w:r>
      <w:r>
        <w:t xml:space="preserve"> dealing with callbacks. </w:t>
      </w:r>
    </w:p>
    <w:p w:rsidR="007B5521" w:rsidRDefault="00866DF0" w:rsidP="007B5521">
      <w:pPr>
        <w:pStyle w:val="ClassHeading"/>
      </w:pPr>
      <w:r>
        <w:t xml:space="preserve">Process </w:t>
      </w:r>
      <w:r w:rsidR="007B5521">
        <w:t xml:space="preserve">Defined In: </w:t>
      </w:r>
    </w:p>
    <w:p w:rsidR="007B5521" w:rsidRPr="00A14A88" w:rsidRDefault="007B5521" w:rsidP="00A14A88">
      <w:pPr>
        <w:pStyle w:val="Definition"/>
      </w:pPr>
      <w:r w:rsidRPr="00A14A88">
        <w:t>Process.h</w:t>
      </w:r>
    </w:p>
    <w:p w:rsidR="007B5521" w:rsidRDefault="00866DF0" w:rsidP="007B5521">
      <w:pPr>
        <w:pStyle w:val="ClassHeading"/>
      </w:pPr>
      <w:r>
        <w:t xml:space="preserve">Process </w:t>
      </w:r>
      <w:r w:rsidR="007B5521">
        <w:t>Types:</w:t>
      </w:r>
    </w:p>
    <w:p w:rsidR="007B5521" w:rsidRPr="00A14A88" w:rsidRDefault="007B5521" w:rsidP="00A14A88">
      <w:pPr>
        <w:pStyle w:val="Definition"/>
      </w:pPr>
      <w:r w:rsidRPr="00A14A88">
        <w:t>Process::ptr</w:t>
      </w:r>
    </w:p>
    <w:p w:rsidR="007B5521" w:rsidRPr="00A14A88" w:rsidRDefault="007B5521" w:rsidP="00A14A88">
      <w:pPr>
        <w:pStyle w:val="Definition"/>
      </w:pPr>
      <w:r w:rsidRPr="00A14A88">
        <w:t>Process::const_ptr</w:t>
      </w:r>
    </w:p>
    <w:p w:rsidR="007B5521" w:rsidRDefault="007B5521" w:rsidP="00A14A88">
      <w:pPr>
        <w:pStyle w:val="APIBody"/>
      </w:pPr>
      <w:r>
        <w:t xml:space="preserve">The </w:t>
      </w:r>
      <w:r w:rsidRPr="00A14A88">
        <w:rPr>
          <w:rFonts w:ascii="Courier New" w:hAnsi="Courier New" w:cs="Courier New"/>
        </w:rPr>
        <w:t>Process::</w:t>
      </w:r>
      <w:proofErr w:type="spellStart"/>
      <w:r w:rsidRPr="00A14A88">
        <w:rPr>
          <w:rFonts w:ascii="Courier New" w:hAnsi="Courier New" w:cs="Courier New"/>
        </w:rPr>
        <w:t>ptr</w:t>
      </w:r>
      <w:proofErr w:type="spellEnd"/>
      <w:r>
        <w:t xml:space="preserve"> and </w:t>
      </w:r>
      <w:r w:rsidRPr="00A14A88">
        <w:rPr>
          <w:rFonts w:ascii="Courier New" w:hAnsi="Courier New" w:cs="Courier New"/>
        </w:rPr>
        <w:t>Process::</w:t>
      </w:r>
      <w:proofErr w:type="spellStart"/>
      <w:r w:rsidRPr="00A14A88">
        <w:rPr>
          <w:rFonts w:ascii="Courier New" w:hAnsi="Courier New" w:cs="Courier New"/>
        </w:rPr>
        <w:t>const_ptr</w:t>
      </w:r>
      <w:proofErr w:type="spellEnd"/>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will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rsidR="00A14A88" w:rsidRPr="00A14A88" w:rsidRDefault="00776AEB" w:rsidP="00A14A88">
      <w:pPr>
        <w:pStyle w:val="Definition"/>
      </w:pPr>
      <w:r>
        <w:t>enum cb_action</w:t>
      </w:r>
      <w:r w:rsidR="00A14A88" w:rsidRPr="00A14A88">
        <w:t>_t</w:t>
      </w:r>
      <w:r w:rsidR="00B32ED0">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B32ED0">
        <w:fldChar w:fldCharType="end"/>
      </w:r>
      <w:r w:rsidR="00A14A88" w:rsidRPr="00A14A88">
        <w:t xml:space="preserve"> {</w:t>
      </w:r>
    </w:p>
    <w:p w:rsidR="00A14A88" w:rsidRPr="00A14A88" w:rsidRDefault="00776AEB" w:rsidP="00A14A88">
      <w:pPr>
        <w:pStyle w:val="Definition"/>
      </w:pPr>
      <w:r>
        <w:t xml:space="preserve">   </w:t>
      </w:r>
      <w:r w:rsidR="00A14A88" w:rsidRPr="00A14A88">
        <w:t>cbDefault,</w:t>
      </w:r>
    </w:p>
    <w:p w:rsidR="00A14A88" w:rsidRPr="00A14A88" w:rsidRDefault="00776AEB" w:rsidP="00A14A88">
      <w:pPr>
        <w:pStyle w:val="Definition"/>
      </w:pPr>
      <w:r>
        <w:t xml:space="preserve">   </w:t>
      </w:r>
      <w:r w:rsidR="00A14A88" w:rsidRPr="00A14A88">
        <w:t>cbThreadContinue,</w:t>
      </w:r>
    </w:p>
    <w:p w:rsidR="00A14A88" w:rsidRPr="00A14A88" w:rsidRDefault="00776AEB" w:rsidP="00A14A88">
      <w:pPr>
        <w:pStyle w:val="Definition"/>
      </w:pPr>
      <w:r>
        <w:t xml:space="preserve">   </w:t>
      </w:r>
      <w:r w:rsidR="00A14A88" w:rsidRPr="00A14A88">
        <w:t>cbThreadStop,</w:t>
      </w:r>
    </w:p>
    <w:p w:rsidR="00A14A88" w:rsidRPr="00A14A88" w:rsidRDefault="00776AEB" w:rsidP="00A14A88">
      <w:pPr>
        <w:pStyle w:val="Definition"/>
      </w:pPr>
      <w:r>
        <w:t xml:space="preserve">   </w:t>
      </w:r>
      <w:r w:rsidR="00A14A88" w:rsidRPr="00A14A88">
        <w:t>cbProcContinue,</w:t>
      </w:r>
    </w:p>
    <w:p w:rsidR="00A14A88" w:rsidRPr="00A14A88" w:rsidRDefault="00776AEB" w:rsidP="00A14A88">
      <w:pPr>
        <w:pStyle w:val="Definition"/>
      </w:pPr>
      <w:r>
        <w:t xml:space="preserve">   </w:t>
      </w:r>
      <w:r w:rsidR="00A14A88" w:rsidRPr="00A14A88">
        <w:t>cbProcStop</w:t>
      </w:r>
    </w:p>
    <w:p w:rsidR="00776AEB" w:rsidRDefault="00A14A88" w:rsidP="00A14A88">
      <w:pPr>
        <w:pStyle w:val="Definition"/>
      </w:pPr>
      <w:r w:rsidRPr="00A14A88">
        <w:t>}</w:t>
      </w:r>
    </w:p>
    <w:p w:rsidR="00776AEB" w:rsidRDefault="00776AEB" w:rsidP="00A14A88">
      <w:pPr>
        <w:pStyle w:val="Definition"/>
      </w:pPr>
      <w:r>
        <w:t>struct cb_ret_t {</w:t>
      </w:r>
    </w:p>
    <w:p w:rsidR="00776AEB" w:rsidRDefault="00776AEB" w:rsidP="00A14A88">
      <w:pPr>
        <w:pStyle w:val="Definition"/>
      </w:pPr>
      <w:r>
        <w:t xml:space="preserve">   cb_ret_t(cb_action_t p) : parent(p), child(cbDefault) {}</w:t>
      </w:r>
    </w:p>
    <w:p w:rsidR="00776AEB" w:rsidRDefault="00776AEB" w:rsidP="00776AEB">
      <w:pPr>
        <w:pStyle w:val="Definition"/>
        <w:ind w:left="432"/>
      </w:pPr>
      <w:r>
        <w:t>cb_ret_t(cb_action_t p, cb_action_t c) : parent(p), child(c)</w:t>
      </w:r>
      <w:r>
        <w:br/>
        <w:t xml:space="preserve">         {}</w:t>
      </w:r>
    </w:p>
    <w:p w:rsidR="00776AEB" w:rsidRDefault="00776AEB" w:rsidP="00776AEB">
      <w:pPr>
        <w:pStyle w:val="Definition"/>
        <w:ind w:left="432"/>
      </w:pPr>
      <w:r>
        <w:t>cb_action_t parent;</w:t>
      </w:r>
    </w:p>
    <w:p w:rsidR="00776AEB" w:rsidRDefault="00776AEB" w:rsidP="00776AEB">
      <w:pPr>
        <w:pStyle w:val="Definition"/>
        <w:ind w:left="432"/>
      </w:pPr>
      <w:r>
        <w:t>cb_action_t child;</w:t>
      </w:r>
    </w:p>
    <w:p w:rsidR="00776AEB" w:rsidRPr="00A14A88" w:rsidRDefault="00776AEB" w:rsidP="00776AEB">
      <w:pPr>
        <w:pStyle w:val="Definition"/>
      </w:pPr>
      <w:r>
        <w:t>}</w:t>
      </w:r>
    </w:p>
    <w:p w:rsidR="00A14A88" w:rsidRDefault="00B73CD4" w:rsidP="00A14A88">
      <w:pPr>
        <w:pStyle w:val="APIBody"/>
      </w:pPr>
      <w:r>
        <w:t xml:space="preserve">The </w:t>
      </w:r>
      <w:proofErr w:type="spellStart"/>
      <w:r w:rsidRPr="00BC252D">
        <w:rPr>
          <w:rFonts w:ascii="Courier New" w:hAnsi="Courier New" w:cs="Courier New"/>
        </w:rPr>
        <w:t>cb_ret_t</w:t>
      </w:r>
      <w:proofErr w:type="spellEnd"/>
      <w:r>
        <w:t xml:space="preserve"> </w:t>
      </w:r>
      <w:proofErr w:type="spellStart"/>
      <w:r>
        <w:t>enum</w:t>
      </w:r>
      <w:proofErr w:type="spellEnd"/>
      <w:r>
        <w:t xml:space="preserve"> is used as</w:t>
      </w:r>
      <w:r w:rsidR="00A14A88">
        <w:t xml:space="preserve"> the return type for callback functi</w:t>
      </w:r>
      <w:r>
        <w:t xml:space="preserve">ons registered through </w:t>
      </w:r>
      <w:r w:rsidRPr="00B73CD4">
        <w:rPr>
          <w:rFonts w:ascii="Courier New" w:hAnsi="Courier New" w:cs="Courier New"/>
        </w:rPr>
        <w:t>Process::</w:t>
      </w:r>
      <w:proofErr w:type="spellStart"/>
      <w:proofErr w:type="gramStart"/>
      <w:r w:rsidRPr="00B73CD4">
        <w:rPr>
          <w:rFonts w:ascii="Courier New" w:hAnsi="Courier New" w:cs="Courier New"/>
        </w:rPr>
        <w:t>registerEventCallback</w:t>
      </w:r>
      <w:proofErr w:type="spellEnd"/>
      <w:r w:rsidRPr="00B73CD4">
        <w:rPr>
          <w:rFonts w:ascii="Courier New" w:hAnsi="Courier New" w:cs="Courier New"/>
        </w:rPr>
        <w:t>(</w:t>
      </w:r>
      <w:proofErr w:type="gramEnd"/>
      <w:r w:rsidRPr="00B73CD4">
        <w:rPr>
          <w:rFonts w:ascii="Courier New" w:hAnsi="Courier New" w:cs="Courier New"/>
        </w:rPr>
        <w:t>)</w:t>
      </w:r>
      <w:r>
        <w:t xml:space="preserve">.  </w:t>
      </w:r>
      <w:r w:rsidR="00BC252D">
        <w:t xml:space="preserve">A callback function can specify whether the thread or process associated with its event should be stopped or continued by respectively returning </w:t>
      </w:r>
      <w:proofErr w:type="spellStart"/>
      <w:r w:rsidR="00BC252D" w:rsidRPr="00BC252D">
        <w:rPr>
          <w:rFonts w:ascii="Courier New" w:hAnsi="Courier New" w:cs="Courier New"/>
        </w:rPr>
        <w:t>cbThreadContinue</w:t>
      </w:r>
      <w:proofErr w:type="spellEnd"/>
      <w:r w:rsidR="00BC252D">
        <w:t xml:space="preserve">, </w:t>
      </w:r>
      <w:proofErr w:type="spellStart"/>
      <w:r w:rsidR="00BC252D" w:rsidRPr="00BC252D">
        <w:rPr>
          <w:rFonts w:ascii="Courier New" w:hAnsi="Courier New" w:cs="Courier New"/>
        </w:rPr>
        <w:t>cbThreadStop</w:t>
      </w:r>
      <w:proofErr w:type="spellEnd"/>
      <w:r w:rsidR="00BC252D">
        <w:t xml:space="preserve">, </w:t>
      </w:r>
      <w:proofErr w:type="spellStart"/>
      <w:r w:rsidR="00BC252D" w:rsidRPr="00BC252D">
        <w:rPr>
          <w:rFonts w:ascii="Courier New" w:hAnsi="Courier New" w:cs="Courier New"/>
        </w:rPr>
        <w:t>cbProcContinue</w:t>
      </w:r>
      <w:proofErr w:type="spellEnd"/>
      <w:r w:rsidR="00BC252D">
        <w:t xml:space="preserve">, or </w:t>
      </w:r>
      <w:proofErr w:type="spellStart"/>
      <w:r w:rsidR="00BC252D" w:rsidRPr="00BC252D">
        <w:rPr>
          <w:rFonts w:ascii="Courier New" w:hAnsi="Courier New" w:cs="Courier New"/>
        </w:rPr>
        <w:t>cbProcStop</w:t>
      </w:r>
      <w:proofErr w:type="spellEnd"/>
      <w:r w:rsidR="00BC252D">
        <w:t xml:space="preserve">.  The </w:t>
      </w:r>
      <w:proofErr w:type="spellStart"/>
      <w:r w:rsidR="00BC252D" w:rsidRPr="00BC252D">
        <w:rPr>
          <w:rFonts w:ascii="Courier New" w:hAnsi="Courier New" w:cs="Courier New"/>
        </w:rPr>
        <w:t>cbDefault</w:t>
      </w:r>
      <w:proofErr w:type="spellEnd"/>
      <w:r w:rsidR="00776AEB">
        <w:t xml:space="preserve"> return value will return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rsidR="00776AEB" w:rsidRDefault="00776AEB" w:rsidP="00A14A88">
      <w:pPr>
        <w:pStyle w:val="APIBody"/>
      </w:pPr>
      <w:r>
        <w:t xml:space="preserve">Some events, such as process spawn or thread create involve two processes or threads.  In this case the ProcControlAPI user can specify </w:t>
      </w:r>
      <w:r w:rsidR="00C45558">
        <w:t xml:space="preserve">a </w:t>
      </w:r>
      <w:proofErr w:type="spellStart"/>
      <w:r w:rsidR="00C45558" w:rsidRPr="00C45558">
        <w:rPr>
          <w:rFonts w:ascii="Courier New" w:hAnsi="Courier New" w:cs="Courier New"/>
        </w:rPr>
        <w:t>cb_action_t</w:t>
      </w:r>
      <w:proofErr w:type="spellEnd"/>
      <w:r w:rsidR="00C45558" w:rsidRPr="00C45558">
        <w:rPr>
          <w:rFonts w:ascii="Courier New" w:hAnsi="Courier New" w:cs="Courier New"/>
        </w:rPr>
        <w:t xml:space="preserve"> </w:t>
      </w:r>
      <w:r w:rsidR="00C45558">
        <w:t xml:space="preserve">value for both the parent and child using the two parameter constructor for </w:t>
      </w:r>
      <w:proofErr w:type="spellStart"/>
      <w:r w:rsidR="00C45558" w:rsidRPr="00C45558">
        <w:rPr>
          <w:rFonts w:ascii="Courier New" w:hAnsi="Courier New" w:cs="Courier New"/>
        </w:rPr>
        <w:t>cb_ret_t</w:t>
      </w:r>
      <w:proofErr w:type="spellEnd"/>
      <w:r w:rsidR="00C45558">
        <w:t>.</w:t>
      </w:r>
    </w:p>
    <w:p w:rsidR="00BC252D" w:rsidRDefault="00BC252D" w:rsidP="00BC252D">
      <w:pPr>
        <w:pStyle w:val="Definition"/>
      </w:pPr>
      <w:r>
        <w:t>typedef cb_ret_t(*cb_func_t)(Event::const_ptr)</w:t>
      </w:r>
    </w:p>
    <w:p w:rsidR="00BC252D" w:rsidRPr="00A14A88" w:rsidRDefault="00BC252D" w:rsidP="00BC252D">
      <w:pPr>
        <w:pStyle w:val="APIBody"/>
      </w:pPr>
      <w:r>
        <w:t xml:space="preserve">The </w:t>
      </w:r>
      <w:proofErr w:type="spellStart"/>
      <w:r w:rsidRPr="00BC252D">
        <w:rPr>
          <w:rFonts w:ascii="Courier New" w:hAnsi="Courier New" w:cs="Courier New"/>
        </w:rPr>
        <w:t>cb_func_t</w:t>
      </w:r>
      <w:proofErr w:type="spellEnd"/>
      <w:r>
        <w:t xml:space="preserve"> type is a function pointer type for functions that can handle event callbacks.  The callback function gets an </w:t>
      </w:r>
      <w:r w:rsidRPr="00BC252D">
        <w:rPr>
          <w:rFonts w:ascii="Courier New" w:hAnsi="Courier New" w:cs="Courier New"/>
        </w:rPr>
        <w:t>Event::</w:t>
      </w:r>
      <w:proofErr w:type="spellStart"/>
      <w:r w:rsidRPr="00BC252D">
        <w:rPr>
          <w:rFonts w:ascii="Courier New" w:hAnsi="Courier New" w:cs="Courier New"/>
        </w:rPr>
        <w:t>const_ptr</w:t>
      </w:r>
      <w:proofErr w:type="spellEnd"/>
      <w:r>
        <w:t xml:space="preserve"> as input, which points to the </w:t>
      </w:r>
      <w:r w:rsidRPr="00BC252D">
        <w:rPr>
          <w:rFonts w:ascii="Courier New" w:hAnsi="Courier New" w:cs="Courier New"/>
        </w:rPr>
        <w:t>Event</w:t>
      </w:r>
      <w:r>
        <w:t xml:space="preserve"> that triggered the callback.  The </w:t>
      </w:r>
      <w:proofErr w:type="spellStart"/>
      <w:r w:rsidRPr="00BC252D">
        <w:rPr>
          <w:rFonts w:ascii="Courier New" w:hAnsi="Courier New" w:cs="Courier New"/>
        </w:rPr>
        <w:t>cb_func_t</w:t>
      </w:r>
      <w:proofErr w:type="spellEnd"/>
      <w:r>
        <w:t xml:space="preserve"> function should return a </w:t>
      </w:r>
      <w:proofErr w:type="spellStart"/>
      <w:r w:rsidRPr="00BC252D">
        <w:rPr>
          <w:rFonts w:ascii="Courier New" w:hAnsi="Courier New" w:cs="Courier New"/>
        </w:rPr>
        <w:t>cb_ret_t</w:t>
      </w:r>
      <w:proofErr w:type="spellEnd"/>
      <w:r>
        <w:t xml:space="preserve"> describing what to do with the process after handling the event.</w:t>
      </w:r>
    </w:p>
    <w:p w:rsidR="007B5521" w:rsidRPr="007B5521" w:rsidRDefault="00866DF0" w:rsidP="007B5521">
      <w:pPr>
        <w:pStyle w:val="ClassHeading"/>
      </w:pPr>
      <w:r>
        <w:t xml:space="preserve">Process </w:t>
      </w:r>
      <w:r w:rsidR="00A77543">
        <w:t xml:space="preserve">Static </w:t>
      </w:r>
      <w:r w:rsidR="007B5521">
        <w:t>Member Functions:</w:t>
      </w:r>
    </w:p>
    <w:p w:rsidR="005A008B" w:rsidRPr="00A14A88" w:rsidRDefault="005A008B" w:rsidP="00A14A88">
      <w:pPr>
        <w:pStyle w:val="Definition"/>
      </w:pPr>
      <w:r w:rsidRPr="00A14A88">
        <w:t>static Process::ptr createProcess</w:t>
      </w:r>
      <w:r w:rsidR="00B32ED0">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B32ED0">
        <w:fldChar w:fldCharType="end"/>
      </w:r>
      <w:r w:rsidRPr="00A14A88">
        <w:t>(</w:t>
      </w:r>
    </w:p>
    <w:p w:rsidR="005A008B" w:rsidRPr="00A14A88" w:rsidRDefault="005A008B" w:rsidP="00A14A88">
      <w:pPr>
        <w:pStyle w:val="Definition"/>
        <w:ind w:firstLine="432"/>
      </w:pPr>
      <w:r w:rsidRPr="00A14A88">
        <w:t>std::string executable,</w:t>
      </w:r>
    </w:p>
    <w:p w:rsidR="005A008B" w:rsidRPr="00A14A88" w:rsidRDefault="005A008B" w:rsidP="00A14A88">
      <w:pPr>
        <w:pStyle w:val="Definition"/>
        <w:ind w:firstLine="432"/>
      </w:pPr>
      <w:r w:rsidRPr="00A14A88">
        <w:t>const std::vector&lt;std::string&gt; &amp;argv)</w:t>
      </w:r>
    </w:p>
    <w:p w:rsidR="005A008B" w:rsidRDefault="005A008B" w:rsidP="00A14A8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proofErr w:type="spellStart"/>
      <w:r w:rsidR="007B5521" w:rsidRPr="007B5521">
        <w:rPr>
          <w:rFonts w:ascii="Courier New" w:hAnsi="Courier New" w:cs="Courier New"/>
        </w:rPr>
        <w:t>argv</w:t>
      </w:r>
      <w:proofErr w:type="spellEnd"/>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rsidR="00B1217C" w:rsidRDefault="00B1217C" w:rsidP="00A14A88">
      <w:pPr>
        <w:pStyle w:val="APIBody"/>
      </w:pPr>
      <w:r>
        <w:t>It is an error to call this function from a callback.</w:t>
      </w:r>
    </w:p>
    <w:p w:rsidR="00B1217C" w:rsidRDefault="00B1217C" w:rsidP="00A14A88">
      <w:pPr>
        <w:pStyle w:val="APIBody"/>
      </w:pPr>
      <w:r>
        <w:t>ProcControlAPI may deliver callbacks from when this function is called.</w:t>
      </w:r>
    </w:p>
    <w:p w:rsidR="003A685A" w:rsidRDefault="003A685A" w:rsidP="00A14A88">
      <w:pPr>
        <w:pStyle w:val="APIBody"/>
      </w:pPr>
      <w:r>
        <w:t>This function return</w:t>
      </w:r>
      <w:r w:rsidR="00B36283">
        <w:t>s</w:t>
      </w:r>
      <w:r>
        <w:t xml:space="preserve">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3A685A" w:rsidRDefault="003A685A" w:rsidP="003A685A">
      <w:pPr>
        <w:pStyle w:val="Definition"/>
      </w:pPr>
      <w:r>
        <w:t>static Process::ptr attachProcess</w:t>
      </w:r>
      <w:r w:rsidR="00B32ED0">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B32ED0">
        <w:fldChar w:fldCharType="end"/>
      </w:r>
      <w:r>
        <w:t>(</w:t>
      </w:r>
    </w:p>
    <w:p w:rsidR="003A685A" w:rsidRDefault="003A685A" w:rsidP="003A685A">
      <w:pPr>
        <w:pStyle w:val="Definition"/>
        <w:ind w:firstLine="720"/>
      </w:pPr>
      <w:r>
        <w:t xml:space="preserve">Dyninst::PID pid, </w:t>
      </w:r>
    </w:p>
    <w:p w:rsidR="003A685A" w:rsidRDefault="00B36283" w:rsidP="003A685A">
      <w:pPr>
        <w:pStyle w:val="Definition"/>
        <w:ind w:firstLine="720"/>
      </w:pPr>
      <w:r>
        <w:t>std::string executable = ""</w:t>
      </w:r>
      <w:r w:rsidR="003A685A">
        <w:t>)</w:t>
      </w:r>
    </w:p>
    <w:p w:rsidR="003A685A" w:rsidRDefault="003A685A" w:rsidP="003A685A">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proofErr w:type="spellStart"/>
      <w:proofErr w:type="gramStart"/>
      <w:r w:rsidRPr="00A77543">
        <w:rPr>
          <w:rFonts w:ascii="Courier New" w:hAnsi="Courier New" w:cs="Courier New"/>
        </w:rPr>
        <w:t>pid</w:t>
      </w:r>
      <w:proofErr w:type="spellEnd"/>
      <w:proofErr w:type="gramEnd"/>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rsidR="00B1217C" w:rsidRDefault="00B1217C" w:rsidP="003A685A">
      <w:pPr>
        <w:pStyle w:val="APIBody"/>
      </w:pPr>
      <w:r>
        <w:t>It is an error to call this function from a callback.</w:t>
      </w:r>
    </w:p>
    <w:p w:rsidR="00B1217C" w:rsidRDefault="00B1217C" w:rsidP="00B1217C">
      <w:pPr>
        <w:pStyle w:val="APIBody"/>
      </w:pPr>
      <w:r>
        <w:t>ProcControlAPI may deliver callbacks from when this function is called.</w:t>
      </w:r>
    </w:p>
    <w:p w:rsidR="00A77543" w:rsidRDefault="00A77543" w:rsidP="00A77543">
      <w:pPr>
        <w:pStyle w:val="APIBody"/>
      </w:pPr>
      <w:r>
        <w:t xml:space="preserve">This function return </w:t>
      </w:r>
      <w:r w:rsidRPr="003A685A">
        <w:rPr>
          <w:rFonts w:ascii="Courier New" w:hAnsi="Courier New" w:cs="Courier New"/>
        </w:rPr>
        <w:t>Process::</w:t>
      </w:r>
      <w:proofErr w:type="spellStart"/>
      <w:proofErr w:type="gramStart"/>
      <w:r w:rsidRPr="003A685A">
        <w:rPr>
          <w:rFonts w:ascii="Courier New" w:hAnsi="Courier New" w:cs="Courier New"/>
        </w:rPr>
        <w:t>ptr</w:t>
      </w:r>
      <w:proofErr w:type="spellEnd"/>
      <w:r w:rsidRPr="003A685A">
        <w:rPr>
          <w:rFonts w:ascii="Courier New" w:hAnsi="Courier New" w:cs="Courier New"/>
        </w:rPr>
        <w:t>(</w:t>
      </w:r>
      <w:proofErr w:type="gramEnd"/>
      <w:r w:rsidRPr="003A685A">
        <w:rPr>
          <w:rFonts w:ascii="Courier New" w:hAnsi="Courier New" w:cs="Courier New"/>
        </w:rPr>
        <w:t>)</w:t>
      </w:r>
      <w:r>
        <w:t xml:space="preserve"> on error, and a subsequent call to </w:t>
      </w:r>
      <w:proofErr w:type="spellStart"/>
      <w:r w:rsidR="00CB718B">
        <w:rPr>
          <w:rFonts w:ascii="Courier New" w:hAnsi="Courier New" w:cs="Courier New"/>
        </w:rPr>
        <w:t>getLastError</w:t>
      </w:r>
      <w:proofErr w:type="spellEnd"/>
      <w:r>
        <w:t xml:space="preserve"> will return details on the error.</w:t>
      </w:r>
    </w:p>
    <w:p w:rsidR="00A77543" w:rsidRDefault="00A77543" w:rsidP="00A77543">
      <w:pPr>
        <w:pStyle w:val="Definition"/>
      </w:pPr>
      <w:r>
        <w:t>static bool handleEvents</w:t>
      </w:r>
      <w:r w:rsidR="00B32ED0">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B32ED0">
        <w:fldChar w:fldCharType="end"/>
      </w:r>
      <w:r>
        <w:t>(bool block)</w:t>
      </w:r>
    </w:p>
    <w:p w:rsidR="00A77543" w:rsidRDefault="00A77543" w:rsidP="00A77543">
      <w:pPr>
        <w:pStyle w:val="APIBody"/>
      </w:pPr>
      <w:r>
        <w:t xml:space="preserve">This </w:t>
      </w:r>
      <w:r w:rsidR="00866DF0">
        <w:t>function</w:t>
      </w:r>
      <w:r w:rsidR="00B1217C">
        <w:t xml:space="preserve"> causes ProcControlAPI to handle any pending debug events and deliver callbacks</w:t>
      </w:r>
      <w:r w:rsidR="00B32ED0">
        <w:fldChar w:fldCharType="begin"/>
      </w:r>
      <w:r w:rsidR="007650F8">
        <w:instrText xml:space="preserve"> XE "</w:instrText>
      </w:r>
      <w:r w:rsidR="007650F8" w:rsidRPr="00CA4AD9">
        <w:instrText>callback function</w:instrText>
      </w:r>
      <w:r w:rsidR="007650F8">
        <w:instrText xml:space="preserve">" </w:instrText>
      </w:r>
      <w:r w:rsidR="00B32ED0">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proofErr w:type="spellStart"/>
      <w:r w:rsidR="00B1217C" w:rsidRPr="00B1217C">
        <w:rPr>
          <w:rFonts w:ascii="Courier New" w:hAnsi="Courier New" w:cs="Courier New"/>
        </w:rPr>
        <w:t>handleEvents</w:t>
      </w:r>
      <w:proofErr w:type="spellEnd"/>
      <w:r w:rsidR="00B1217C">
        <w:t xml:space="preserve"> by using the </w:t>
      </w:r>
      <w:proofErr w:type="spellStart"/>
      <w:r w:rsidR="00EE2D12" w:rsidRPr="00EE2D12">
        <w:rPr>
          <w:rFonts w:ascii="Courier New" w:hAnsi="Courier New" w:cs="Courier New"/>
        </w:rPr>
        <w:t>Event</w:t>
      </w:r>
      <w:r w:rsidR="00B1217C" w:rsidRPr="00EE2D12">
        <w:rPr>
          <w:rFonts w:ascii="Courier New" w:hAnsi="Courier New" w:cs="Courier New"/>
        </w:rPr>
        <w:t>Notify</w:t>
      </w:r>
      <w:proofErr w:type="spellEnd"/>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7B477D">
        <w:fldChar w:fldCharType="begin"/>
      </w:r>
      <w:r w:rsidR="007B477D">
        <w:instrText xml:space="preserve"> REF _Ref274128835 \r \h </w:instrText>
      </w:r>
      <w:r w:rsidR="007B477D">
        <w:fldChar w:fldCharType="separate"/>
      </w:r>
      <w:r w:rsidR="007B477D">
        <w:t>2.2.3</w:t>
      </w:r>
      <w:r w:rsidR="007B477D">
        <w:fldChar w:fldCharType="end"/>
      </w:r>
      <w:r w:rsidR="007B477D">
        <w:t xml:space="preserve"> and </w:t>
      </w:r>
      <w:r w:rsidR="007B477D">
        <w:fldChar w:fldCharType="begin"/>
      </w:r>
      <w:r w:rsidR="007B477D">
        <w:instrText xml:space="preserve"> REF _Ref274128838 \r \h </w:instrText>
      </w:r>
      <w:r w:rsidR="007B477D">
        <w:fldChar w:fldCharType="separate"/>
      </w:r>
      <w:r w:rsidR="007B477D">
        <w:t>3.9</w:t>
      </w:r>
      <w:r w:rsidR="007B477D">
        <w:fldChar w:fldCharType="end"/>
      </w:r>
      <w:r w:rsidR="007B477D">
        <w:t xml:space="preserve"> </w:t>
      </w:r>
      <w:r w:rsidR="00EE2D12">
        <w:t>for more details</w:t>
      </w:r>
      <w:r w:rsidR="007B477D">
        <w:t xml:space="preserve"> on </w:t>
      </w:r>
      <w:proofErr w:type="spellStart"/>
      <w:r w:rsidR="007B477D">
        <w:t>EventNotify</w:t>
      </w:r>
      <w:proofErr w:type="spellEnd"/>
      <w:r w:rsidR="007B477D">
        <w:t>.</w:t>
      </w:r>
      <w:r w:rsidR="00B1217C">
        <w:t xml:space="preserve">  </w:t>
      </w:r>
    </w:p>
    <w:p w:rsidR="00C32EA5" w:rsidRDefault="00B1217C" w:rsidP="00A77543">
      <w:pPr>
        <w:pStyle w:val="APIBody"/>
      </w:pPr>
      <w:r>
        <w:t xml:space="preserve">If the </w:t>
      </w:r>
      <w:r w:rsidRPr="00C32EA5">
        <w:rPr>
          <w:rFonts w:ascii="Courier New" w:hAnsi="Courier New" w:cs="Courier New"/>
        </w:rPr>
        <w:t>block</w:t>
      </w:r>
      <w:r>
        <w:t xml:space="preserve"> parameter is true, then </w:t>
      </w:r>
      <w:proofErr w:type="spellStart"/>
      <w:r w:rsidRPr="00C32EA5">
        <w:rPr>
          <w:rFonts w:ascii="Courier New" w:hAnsi="Courier New" w:cs="Courier New"/>
        </w:rPr>
        <w:t>handleEvents</w:t>
      </w:r>
      <w:proofErr w:type="spellEnd"/>
      <w:r>
        <w:t xml:space="preserve"> will block until at least one debug event has been handled.  If </w:t>
      </w:r>
      <w:r w:rsidRPr="00C32EA5">
        <w:rPr>
          <w:rFonts w:ascii="Courier New" w:hAnsi="Courier New" w:cs="Courier New"/>
        </w:rPr>
        <w:t>block</w:t>
      </w:r>
      <w:r>
        <w:t xml:space="preserve"> is false then </w:t>
      </w:r>
      <w:proofErr w:type="spellStart"/>
      <w:r w:rsidRPr="00C32EA5">
        <w:rPr>
          <w:rFonts w:ascii="Courier New" w:hAnsi="Courier New" w:cs="Courier New"/>
        </w:rPr>
        <w:t>handleEvents</w:t>
      </w:r>
      <w:proofErr w:type="spellEnd"/>
      <w:r>
        <w:t xml:space="preserve"> will return immediately if no events are ready to be handled.  </w:t>
      </w:r>
    </w:p>
    <w:p w:rsidR="00B1217C" w:rsidRDefault="00B1217C" w:rsidP="00A77543">
      <w:pPr>
        <w:pStyle w:val="APIBody"/>
      </w:pPr>
      <w:r>
        <w:t xml:space="preserve">This </w:t>
      </w:r>
      <w:r w:rsidR="00866DF0">
        <w:t>function</w:t>
      </w:r>
      <w:r>
        <w:t xml:space="preserve"> returns true if it handled at least one event and false otherwise.</w:t>
      </w:r>
    </w:p>
    <w:p w:rsidR="00B1217C" w:rsidRDefault="00B1217C" w:rsidP="00A77543">
      <w:pPr>
        <w:pStyle w:val="APIBody"/>
      </w:pPr>
      <w:r>
        <w:t>It is an error to call this function from a callback.</w:t>
      </w:r>
    </w:p>
    <w:p w:rsidR="00861E21" w:rsidRDefault="00B1217C" w:rsidP="00B1217C">
      <w:pPr>
        <w:pStyle w:val="Definition"/>
      </w:pPr>
      <w:r>
        <w:t>static bool registerEventCallback</w:t>
      </w:r>
      <w:r w:rsidR="00B32ED0"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B32ED0" w:rsidRPr="007650F8">
        <w:rPr>
          <w:rFonts w:asciiTheme="minorHAnsi" w:hAnsiTheme="minorHAnsi"/>
        </w:rPr>
        <w:fldChar w:fldCharType="end"/>
      </w:r>
      <w:r>
        <w:t>(</w:t>
      </w:r>
    </w:p>
    <w:p w:rsidR="00861E21" w:rsidRDefault="00B1217C" w:rsidP="00861E21">
      <w:pPr>
        <w:pStyle w:val="Definition"/>
        <w:ind w:firstLine="720"/>
      </w:pPr>
      <w:r>
        <w:t>EventType</w:t>
      </w:r>
      <w:r w:rsidR="00B32ED0" w:rsidRPr="007650F8">
        <w:rPr>
          <w:rFonts w:asciiTheme="minorHAnsi" w:hAnsiTheme="minorHAnsi"/>
        </w:rPr>
        <w:fldChar w:fldCharType="begin"/>
      </w:r>
      <w:r w:rsidR="007650F8" w:rsidRPr="007650F8">
        <w:rPr>
          <w:rFonts w:asciiTheme="minorHAnsi" w:hAnsiTheme="minorHAnsi"/>
        </w:rPr>
        <w:instrText xml:space="preserve"> XE "EventType" </w:instrText>
      </w:r>
      <w:r w:rsidR="00B32ED0" w:rsidRPr="007650F8">
        <w:rPr>
          <w:rFonts w:asciiTheme="minorHAnsi" w:hAnsiTheme="minorHAnsi"/>
        </w:rPr>
        <w:fldChar w:fldCharType="end"/>
      </w:r>
      <w:r>
        <w:t xml:space="preserve"> evt, </w:t>
      </w:r>
    </w:p>
    <w:p w:rsidR="00B1217C" w:rsidRDefault="00B1217C" w:rsidP="00861E21">
      <w:pPr>
        <w:pStyle w:val="Definition"/>
        <w:ind w:firstLine="720"/>
      </w:pPr>
      <w:r>
        <w:t>cb_func_t</w:t>
      </w:r>
      <w:r w:rsidR="00B32ED0"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B32ED0" w:rsidRPr="007650F8">
        <w:rPr>
          <w:rFonts w:asciiTheme="minorHAnsi" w:hAnsiTheme="minorHAnsi"/>
        </w:rPr>
        <w:fldChar w:fldCharType="end"/>
      </w:r>
      <w:r>
        <w:t xml:space="preserve"> cbfunc)</w:t>
      </w:r>
    </w:p>
    <w:p w:rsidR="00861E21" w:rsidRDefault="00861E21" w:rsidP="00861E21">
      <w:pPr>
        <w:pStyle w:val="APIBody"/>
      </w:pPr>
      <w:r>
        <w:t xml:space="preserve">This </w:t>
      </w:r>
      <w:r w:rsidR="00866DF0">
        <w:t>function</w:t>
      </w:r>
      <w:r>
        <w:t xml:space="preserve"> registers a new callback function with ProcControlAPI.  Upon receiving an event with type </w:t>
      </w:r>
      <w:proofErr w:type="spellStart"/>
      <w:r w:rsidRPr="00861E21">
        <w:rPr>
          <w:rFonts w:ascii="Courier New" w:hAnsi="Courier New" w:cs="Courier New"/>
        </w:rPr>
        <w:t>evt</w:t>
      </w:r>
      <w:proofErr w:type="spellEnd"/>
      <w:r>
        <w:t xml:space="preserve">, ProcControlAPI will deliver a callback with that event to the </w:t>
      </w:r>
      <w:proofErr w:type="spellStart"/>
      <w:r w:rsidRPr="00861E21">
        <w:rPr>
          <w:rFonts w:ascii="Courier New" w:hAnsi="Courier New" w:cs="Courier New"/>
        </w:rPr>
        <w:t>cbfunc</w:t>
      </w:r>
      <w:proofErr w:type="spellEnd"/>
      <w:r>
        <w:t xml:space="preserve"> function.  Multiple functions can be registered to receive callbacks for a single </w:t>
      </w:r>
      <w:proofErr w:type="spellStart"/>
      <w:r w:rsidRPr="00861E21">
        <w:rPr>
          <w:rFonts w:ascii="Courier New" w:hAnsi="Courier New" w:cs="Courier New"/>
        </w:rPr>
        <w:t>EventType</w:t>
      </w:r>
      <w:proofErr w:type="spellEnd"/>
      <w:r>
        <w:t xml:space="preserve">, and a single function can be registered with multiple </w:t>
      </w:r>
      <w:proofErr w:type="spellStart"/>
      <w:r w:rsidRPr="00861E21">
        <w:rPr>
          <w:rFonts w:ascii="Courier New" w:hAnsi="Courier New" w:cs="Courier New"/>
        </w:rPr>
        <w:t>EventType</w:t>
      </w:r>
      <w:r>
        <w:t>s</w:t>
      </w:r>
      <w:proofErr w:type="spellEnd"/>
      <w:r>
        <w:t xml:space="preserve">.  </w:t>
      </w:r>
    </w:p>
    <w:p w:rsidR="00861E21" w:rsidRDefault="00861E21" w:rsidP="00861E21">
      <w:pPr>
        <w:pStyle w:val="APIBody"/>
      </w:pPr>
      <w:r>
        <w:t xml:space="preserve">If multiple callback functions are registered with a single </w:t>
      </w:r>
      <w:proofErr w:type="spellStart"/>
      <w:r w:rsidRPr="00861E21">
        <w:rPr>
          <w:rFonts w:ascii="Courier New" w:hAnsi="Courier New" w:cs="Courier New"/>
        </w:rPr>
        <w:t>EventType</w:t>
      </w:r>
      <w:proofErr w:type="spellEnd"/>
      <w:r>
        <w:t xml:space="preserve">, then it is undefined what order those callback functions will be invoked in.  In this case the </w:t>
      </w:r>
      <w:proofErr w:type="spellStart"/>
      <w:r w:rsidRPr="00861E21">
        <w:rPr>
          <w:rFonts w:ascii="Courier New" w:hAnsi="Courier New" w:cs="Courier New"/>
        </w:rPr>
        <w:t>cb_ret_t</w:t>
      </w:r>
      <w:proofErr w:type="spellEnd"/>
      <w:r>
        <w:t xml:space="preserve"> result of the last callback function called will be used to determine what stop or continue operations should be performed on the process.</w:t>
      </w:r>
      <w:r w:rsidR="001752D9">
        <w:t xml:space="preserve">  If a single callback function is registered for the same </w:t>
      </w:r>
      <w:proofErr w:type="spellStart"/>
      <w:r w:rsidR="001752D9" w:rsidRPr="001752D9">
        <w:rPr>
          <w:rFonts w:ascii="Courier New" w:hAnsi="Courier New" w:cs="Courier New"/>
        </w:rPr>
        <w:t>EventType</w:t>
      </w:r>
      <w:proofErr w:type="spellEnd"/>
      <w:r w:rsidR="001752D9">
        <w:t xml:space="preserve"> multiple times, then ProcControl</w:t>
      </w:r>
      <w:r w:rsidR="005E011A">
        <w:t>API</w:t>
      </w:r>
      <w:r w:rsidR="001752D9">
        <w:t xml:space="preserve"> will only invoke one call to the callback function for each instance of the </w:t>
      </w:r>
      <w:proofErr w:type="spellStart"/>
      <w:r w:rsidR="001752D9" w:rsidRPr="001752D9">
        <w:rPr>
          <w:rFonts w:ascii="Courier New" w:hAnsi="Courier New" w:cs="Courier New"/>
        </w:rPr>
        <w:t>EventType</w:t>
      </w:r>
      <w:proofErr w:type="spellEnd"/>
      <w:r w:rsidR="001752D9">
        <w:t>.</w:t>
      </w:r>
    </w:p>
    <w:p w:rsidR="00861E21" w:rsidRDefault="00861E21" w:rsidP="00861E21">
      <w:pPr>
        <w:pStyle w:val="APIBody"/>
      </w:pPr>
      <w:r>
        <w:t xml:space="preserve">This function will return true on success and false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61E21" w:rsidRDefault="00861E21" w:rsidP="00861E21">
      <w:pPr>
        <w:pStyle w:val="Definition"/>
      </w:pPr>
      <w:r>
        <w:t>static bool removeEventCallback</w:t>
      </w:r>
      <w:r w:rsidR="00B32ED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817D51">
        <w:rPr>
          <w:rFonts w:asciiTheme="minorHAnsi" w:hAnsiTheme="minorHAnsi"/>
        </w:rPr>
        <w:t>(</w:t>
      </w:r>
    </w:p>
    <w:p w:rsidR="00861E21" w:rsidRDefault="00861E21" w:rsidP="00861E21">
      <w:pPr>
        <w:pStyle w:val="Definition"/>
        <w:ind w:firstLine="720"/>
      </w:pPr>
      <w:r>
        <w:t xml:space="preserve">EventType evt, </w:t>
      </w:r>
    </w:p>
    <w:p w:rsidR="00861E21" w:rsidRDefault="00861E21" w:rsidP="00861E21">
      <w:pPr>
        <w:pStyle w:val="Definition"/>
        <w:ind w:left="720"/>
      </w:pPr>
      <w:r>
        <w:t>cb_func_t cbfunc)</w:t>
      </w:r>
    </w:p>
    <w:p w:rsidR="00861E21" w:rsidRDefault="001752D9" w:rsidP="00861E21">
      <w:pPr>
        <w:pStyle w:val="APIBody"/>
      </w:pPr>
      <w:proofErr w:type="gramStart"/>
      <w:r>
        <w:t xml:space="preserve">This </w:t>
      </w:r>
      <w:r w:rsidR="00866DF0">
        <w:t>function</w:t>
      </w:r>
      <w:r>
        <w:t xml:space="preserve"> un-registers</w:t>
      </w:r>
      <w:proofErr w:type="gramEnd"/>
      <w:r>
        <w:t xml:space="preserve"> a callback that was registered with </w:t>
      </w:r>
      <w:proofErr w:type="spellStart"/>
      <w:r w:rsidRPr="001752D9">
        <w:rPr>
          <w:rFonts w:ascii="Courier New" w:hAnsi="Courier New" w:cs="Courier New"/>
        </w:rPr>
        <w:t>registerEventCallback</w:t>
      </w:r>
      <w:proofErr w:type="spellEnd"/>
      <w:r>
        <w:t xml:space="preserve">.  After a successful call to this </w:t>
      </w:r>
      <w:r w:rsidR="00866DF0">
        <w:t>function</w:t>
      </w:r>
      <w:r>
        <w:t xml:space="preserve"> the callback function </w:t>
      </w:r>
      <w:proofErr w:type="spellStart"/>
      <w:r w:rsidRPr="001752D9">
        <w:rPr>
          <w:rFonts w:ascii="Courier New" w:hAnsi="Courier New" w:cs="Courier New"/>
        </w:rPr>
        <w:t>cbfunc</w:t>
      </w:r>
      <w:proofErr w:type="spellEnd"/>
      <w:r>
        <w:t xml:space="preserve"> will stop being called for events with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Other callback functions registered for </w:t>
      </w:r>
      <w:proofErr w:type="spellStart"/>
      <w:r w:rsidRPr="001752D9">
        <w:rPr>
          <w:rFonts w:ascii="Courier New" w:hAnsi="Courier New" w:cs="Courier New"/>
        </w:rPr>
        <w:t>evt</w:t>
      </w:r>
      <w:proofErr w:type="spellEnd"/>
      <w:r>
        <w:t xml:space="preserve"> will not be affected.  Other instances of </w:t>
      </w:r>
      <w:proofErr w:type="spellStart"/>
      <w:r w:rsidRPr="001752D9">
        <w:rPr>
          <w:rFonts w:ascii="Courier New" w:hAnsi="Courier New" w:cs="Courier New"/>
        </w:rPr>
        <w:t>cbfunc</w:t>
      </w:r>
      <w:proofErr w:type="spellEnd"/>
      <w:r>
        <w:t xml:space="preserve"> registered for different </w:t>
      </w:r>
      <w:proofErr w:type="spellStart"/>
      <w:r w:rsidRPr="001752D9">
        <w:rPr>
          <w:rFonts w:ascii="Courier New" w:hAnsi="Courier New" w:cs="Courier New"/>
        </w:rPr>
        <w:t>EventTypes</w:t>
      </w:r>
      <w:proofErr w:type="spellEnd"/>
      <w:r>
        <w:t xml:space="preserve"> will not be affected.</w:t>
      </w:r>
    </w:p>
    <w:p w:rsidR="001752D9" w:rsidRDefault="001752D9" w:rsidP="00861E21">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B32ED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(EventType evt)</w:t>
      </w:r>
    </w:p>
    <w:p w:rsidR="001752D9" w:rsidRDefault="001752D9" w:rsidP="001752D9">
      <w:pPr>
        <w:pStyle w:val="APIBody"/>
      </w:pPr>
      <w:r>
        <w:t xml:space="preserve">This </w:t>
      </w:r>
      <w:r w:rsidR="00866DF0">
        <w:t>function</w:t>
      </w:r>
      <w:r>
        <w:t xml:space="preserve"> unregisters all callback function</w:t>
      </w:r>
      <w:r w:rsidR="00866DF0">
        <w:t>s</w:t>
      </w:r>
      <w:r>
        <w:t xml:space="preserve"> associated with the </w:t>
      </w:r>
      <w:proofErr w:type="spellStart"/>
      <w:r w:rsidRPr="001752D9">
        <w:rPr>
          <w:rFonts w:ascii="Courier New" w:hAnsi="Courier New" w:cs="Courier New"/>
        </w:rPr>
        <w:t>EventType</w:t>
      </w:r>
      <w:proofErr w:type="spellEnd"/>
      <w:r>
        <w:t xml:space="preserve"> </w:t>
      </w:r>
      <w:proofErr w:type="spellStart"/>
      <w:r w:rsidRPr="001752D9">
        <w:rPr>
          <w:rFonts w:ascii="Courier New" w:hAnsi="Courier New" w:cs="Courier New"/>
        </w:rPr>
        <w:t>evt</w:t>
      </w:r>
      <w:proofErr w:type="spellEnd"/>
      <w:r>
        <w:t xml:space="preserve">.  </w:t>
      </w:r>
      <w:r w:rsidR="00866DF0">
        <w:t xml:space="preserve">After a successful call to this function ProcControlAPI will stop delivering callbacks for </w:t>
      </w:r>
      <w:proofErr w:type="spellStart"/>
      <w:r w:rsidR="00866DF0">
        <w:t>evt</w:t>
      </w:r>
      <w:proofErr w:type="spellEnd"/>
      <w:r w:rsidR="00866DF0">
        <w:t xml:space="preserve"> until a new callback function is registered.</w:t>
      </w:r>
    </w:p>
    <w:p w:rsidR="001752D9" w:rsidRDefault="001752D9" w:rsidP="001752D9">
      <w:pPr>
        <w:pStyle w:val="APIBody"/>
      </w:pPr>
      <w:r>
        <w:t xml:space="preserve">This </w:t>
      </w:r>
      <w:r w:rsidR="00866DF0">
        <w:t>function</w:t>
      </w:r>
      <w:r>
        <w:t xml:space="preserve">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1752D9" w:rsidRDefault="001752D9" w:rsidP="001752D9">
      <w:pPr>
        <w:pStyle w:val="Definition"/>
      </w:pPr>
      <w:r>
        <w:t>static bool removeEventCallback</w:t>
      </w:r>
      <w:r w:rsidR="00B32ED0"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(cb_func_t func)</w:t>
      </w:r>
    </w:p>
    <w:p w:rsidR="001752D9" w:rsidRDefault="00866DF0" w:rsidP="00866DF0">
      <w:pPr>
        <w:pStyle w:val="APIBody"/>
      </w:pPr>
      <w:r>
        <w:t xml:space="preserve">This function unregisters all instances of callback function </w:t>
      </w:r>
      <w:proofErr w:type="spellStart"/>
      <w:r w:rsidRPr="00866DF0">
        <w:rPr>
          <w:rFonts w:ascii="Courier New" w:hAnsi="Courier New" w:cs="Courier New"/>
        </w:rPr>
        <w:t>func</w:t>
      </w:r>
      <w:proofErr w:type="spellEnd"/>
      <w:r>
        <w:t xml:space="preserve"> from any callback with any </w:t>
      </w:r>
      <w:proofErr w:type="spellStart"/>
      <w:r w:rsidRPr="00866DF0">
        <w:rPr>
          <w:rFonts w:ascii="Courier New" w:hAnsi="Courier New" w:cs="Courier New"/>
        </w:rPr>
        <w:t>EventType</w:t>
      </w:r>
      <w:proofErr w:type="spellEnd"/>
      <w:r>
        <w:t xml:space="preserve">.  </w:t>
      </w:r>
    </w:p>
    <w:p w:rsidR="00866DF0" w:rsidRDefault="00866DF0" w:rsidP="00866DF0">
      <w:pPr>
        <w:pStyle w:val="APIBody"/>
      </w:pPr>
      <w:r>
        <w:t xml:space="preserve">This function returns true if a callback was successfully removed and false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866DF0" w:rsidRDefault="00866DF0" w:rsidP="00866DF0">
      <w:pPr>
        <w:pStyle w:val="ClassHeading"/>
      </w:pPr>
      <w:r>
        <w:t>Process Member Functions:</w:t>
      </w:r>
    </w:p>
    <w:p w:rsidR="00861E21" w:rsidRDefault="00866DF0" w:rsidP="00866DF0">
      <w:pPr>
        <w:pStyle w:val="Definition"/>
      </w:pPr>
      <w:r>
        <w:t>Dyninst::PID getPid</w:t>
      </w:r>
      <w:r w:rsidR="00B32ED0">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B32ED0">
        <w:fldChar w:fldCharType="end"/>
      </w:r>
      <w:r>
        <w:t>() const</w:t>
      </w:r>
    </w:p>
    <w:p w:rsidR="00866DF0" w:rsidRDefault="00866DF0" w:rsidP="00866DF0">
      <w:pPr>
        <w:pStyle w:val="APIBody"/>
      </w:pPr>
      <w:r>
        <w:t xml:space="preserve">This function returns an OS handle referencing the process.  On UNIX systems this is the </w:t>
      </w:r>
      <w:proofErr w:type="spellStart"/>
      <w:proofErr w:type="gramStart"/>
      <w:r>
        <w:t>pid</w:t>
      </w:r>
      <w:proofErr w:type="spellEnd"/>
      <w:proofErr w:type="gramEnd"/>
      <w:r>
        <w:t xml:space="preserve"> of the process.</w:t>
      </w:r>
      <w:r w:rsidR="00596FC9">
        <w:t xml:space="preserve">  </w:t>
      </w:r>
    </w:p>
    <w:p w:rsidR="00866DF0" w:rsidRDefault="00866DF0" w:rsidP="00866DF0">
      <w:pPr>
        <w:pStyle w:val="Definition"/>
      </w:pPr>
      <w:r>
        <w:t>Dyninst::Architecture getArchitecture</w:t>
      </w:r>
      <w:r w:rsidR="00B32ED0"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xml:space="preserve">() const </w:t>
      </w:r>
    </w:p>
    <w:p w:rsidR="00596FC9" w:rsidRDefault="00866DF0" w:rsidP="007B477D">
      <w:pPr>
        <w:pStyle w:val="APIBody"/>
        <w:rPr>
          <w:rFonts w:ascii="Courier New" w:hAnsi="Courier New" w:cs="Courier New"/>
        </w:rPr>
      </w:pPr>
      <w:r>
        <w:t xml:space="preserve">This function returns an </w:t>
      </w:r>
      <w:proofErr w:type="spellStart"/>
      <w:r>
        <w:t>enum</w:t>
      </w:r>
      <w:proofErr w:type="spellEnd"/>
      <w:r>
        <w:t xml:space="preserve"> that describes </w:t>
      </w:r>
      <w:r w:rsidR="00596FC9">
        <w:t xml:space="preserve">the architecture of the </w:t>
      </w:r>
      <w:r w:rsidR="001F61BC">
        <w:t>target</w:t>
      </w:r>
      <w:r w:rsidR="00596FC9">
        <w:t xml:space="preserve"> process.  </w:t>
      </w:r>
      <w:r w:rsidR="007B477D">
        <w:t xml:space="preserve">See </w:t>
      </w:r>
      <w:r w:rsidR="007B477D">
        <w:fldChar w:fldCharType="begin"/>
      </w:r>
      <w:r w:rsidR="007B477D">
        <w:instrText xml:space="preserve"> REF _Ref273369184 \r \h </w:instrText>
      </w:r>
      <w:r w:rsidR="007B477D">
        <w:fldChar w:fldCharType="separate"/>
      </w:r>
      <w:r w:rsidR="007B477D">
        <w:t>Appendix A</w:t>
      </w:r>
      <w:r w:rsidR="007B477D">
        <w:fldChar w:fldCharType="end"/>
      </w:r>
      <w:r w:rsidR="007B477D">
        <w:t xml:space="preserve"> for the definition of </w:t>
      </w:r>
      <w:proofErr w:type="spellStart"/>
      <w:r w:rsidR="007B477D" w:rsidRPr="007B477D">
        <w:rPr>
          <w:rFonts w:ascii="Courier New" w:hAnsi="Courier New" w:cs="Courier New"/>
        </w:rPr>
        <w:t>Dyninst</w:t>
      </w:r>
      <w:proofErr w:type="spellEnd"/>
      <w:r w:rsidR="007B477D" w:rsidRPr="007B477D">
        <w:rPr>
          <w:rFonts w:ascii="Courier New" w:hAnsi="Courier New" w:cs="Courier New"/>
        </w:rPr>
        <w:t>::Architecture</w:t>
      </w:r>
      <w:r w:rsidR="007B477D">
        <w:t>.</w:t>
      </w:r>
    </w:p>
    <w:p w:rsidR="00596FC9" w:rsidRDefault="00596FC9" w:rsidP="00596FC9">
      <w:pPr>
        <w:pStyle w:val="Definition"/>
      </w:pPr>
      <w:r>
        <w:t>bool isTerminated</w:t>
      </w:r>
      <w:r w:rsidR="00B32ED0"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rsidR="00596FC9" w:rsidRDefault="00596FC9" w:rsidP="00596FC9">
      <w:pPr>
        <w:pStyle w:val="Definition"/>
      </w:pPr>
      <w:r>
        <w:t>bool isExited</w:t>
      </w:r>
      <w:r w:rsidR="00B32ED0"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596FC9" w:rsidRDefault="00596FC9" w:rsidP="00596FC9">
      <w:pPr>
        <w:pStyle w:val="APIBody"/>
      </w:pPr>
      <w:r>
        <w:t xml:space="preserve">This function returns true of the </w:t>
      </w:r>
      <w:r w:rsidR="001F61BC">
        <w:t>target</w:t>
      </w:r>
      <w:r>
        <w:t xml:space="preserve"> process exited via a normal exit (</w:t>
      </w:r>
      <w:proofErr w:type="spellStart"/>
      <w:r>
        <w:t>e.g</w:t>
      </w:r>
      <w:proofErr w:type="spellEnd"/>
      <w:r>
        <w:t xml:space="preserve">,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rsidR="00596FC9" w:rsidRDefault="00C32EA5" w:rsidP="00596FC9">
      <w:pPr>
        <w:pStyle w:val="Definition"/>
      </w:pPr>
      <w:r>
        <w:t>int getExitCode</w:t>
      </w:r>
      <w:r w:rsidR="00B32ED0"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normally then this function will return its exit code.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isExited</w:t>
      </w:r>
      <w:proofErr w:type="spellEnd"/>
      <w:r>
        <w:t xml:space="preserve"> function returns </w:t>
      </w:r>
      <w:r w:rsidRPr="00C32EA5">
        <w:rPr>
          <w:rFonts w:ascii="Courier New" w:hAnsi="Courier New" w:cs="Courier New"/>
        </w:rPr>
        <w:t>false</w:t>
      </w:r>
      <w:r>
        <w:t>.</w:t>
      </w:r>
    </w:p>
    <w:p w:rsidR="00596FC9" w:rsidRDefault="00596FC9" w:rsidP="00596FC9">
      <w:pPr>
        <w:pStyle w:val="Definition"/>
      </w:pPr>
      <w:r>
        <w:t>bool isCrashed</w:t>
      </w:r>
      <w:r w:rsidR="00B32ED0"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596FC9" w:rsidRDefault="00596FC9" w:rsidP="00596FC9">
      <w:pPr>
        <w:pStyle w:val="APIBody"/>
      </w:pPr>
      <w:r>
        <w:t xml:space="preserve">This function returns true if the </w:t>
      </w:r>
      <w:r w:rsidR="001F61BC">
        <w:t>target</w:t>
      </w:r>
      <w:r>
        <w:t xml:space="preserve"> process exited because of a crash.  It returns false otherwise.</w:t>
      </w:r>
    </w:p>
    <w:p w:rsidR="00C32EA5" w:rsidRDefault="00C32EA5" w:rsidP="00C32EA5">
      <w:pPr>
        <w:pStyle w:val="Definition"/>
      </w:pPr>
      <w:r>
        <w:t>int getCrashSignal</w:t>
      </w:r>
      <w:r w:rsidR="00B32ED0"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C32EA5" w:rsidRDefault="00C32EA5" w:rsidP="00C32EA5">
      <w:pPr>
        <w:pStyle w:val="APIBody"/>
      </w:pPr>
      <w:r>
        <w:t xml:space="preserve">If a </w:t>
      </w:r>
      <w:r w:rsidR="001F61BC">
        <w:t>target</w:t>
      </w:r>
      <w:r>
        <w:t xml:space="preserve"> process exited because of a crash, then this function will return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proofErr w:type="spellStart"/>
      <w:r w:rsidRPr="00C32EA5">
        <w:rPr>
          <w:rFonts w:ascii="Courier New" w:hAnsi="Courier New" w:cs="Courier New"/>
        </w:rPr>
        <w:t>isCrashed</w:t>
      </w:r>
      <w:proofErr w:type="spellEnd"/>
      <w:r>
        <w:t xml:space="preserve"> function returns </w:t>
      </w:r>
      <w:r w:rsidRPr="00C32EA5">
        <w:rPr>
          <w:rFonts w:ascii="Courier New" w:hAnsi="Courier New" w:cs="Courier New"/>
        </w:rPr>
        <w:t>false</w:t>
      </w:r>
      <w:r>
        <w:t>.</w:t>
      </w:r>
    </w:p>
    <w:p w:rsidR="00C32EA5" w:rsidRDefault="00603F55" w:rsidP="00603F55">
      <w:pPr>
        <w:pStyle w:val="Definition"/>
      </w:pPr>
      <w:r w:rsidRPr="00603F55">
        <w:t>bool hasStoppedThread</w:t>
      </w:r>
      <w:r w:rsidR="00B32ED0"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i</w:t>
      </w:r>
      <w:r>
        <w:t xml:space="preserve">f the </w:t>
      </w:r>
      <w:r w:rsidR="001F61BC">
        <w:t>target</w:t>
      </w:r>
      <w:r>
        <w:t xml:space="preserve"> process has at least one thread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of the error.</w:t>
      </w:r>
    </w:p>
    <w:p w:rsidR="00603F55" w:rsidRDefault="00603F55" w:rsidP="00603F55">
      <w:pPr>
        <w:pStyle w:val="Definition"/>
      </w:pPr>
      <w:r w:rsidRPr="00603F55">
        <w:t xml:space="preserve">bool </w:t>
      </w:r>
      <w:r>
        <w:t>hasRunningThread</w:t>
      </w:r>
      <w:r w:rsidR="00B32ED0"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Pr="00603F55" w:rsidRDefault="007B477D" w:rsidP="00603F55">
      <w:pPr>
        <w:pStyle w:val="APIBody"/>
      </w:pPr>
      <w:r>
        <w:t>This function will return true i</w:t>
      </w:r>
      <w:r w:rsidR="00603F55">
        <w:t xml:space="preserve">f the </w:t>
      </w:r>
      <w:r w:rsidR="001F61BC">
        <w:t>target</w:t>
      </w:r>
      <w:r w:rsidR="00603F55">
        <w:t xml:space="preserve"> process has at least one thread in the running state.  It will return false otherwise or if an error occurs.  In the event of an error a call to </w:t>
      </w:r>
      <w:proofErr w:type="spellStart"/>
      <w:r w:rsidR="00603F55" w:rsidRPr="00603F55">
        <w:rPr>
          <w:rFonts w:ascii="Courier New" w:hAnsi="Courier New" w:cs="Courier New"/>
        </w:rPr>
        <w:t>getLastError</w:t>
      </w:r>
      <w:proofErr w:type="spellEnd"/>
      <w:r w:rsidR="00603F55">
        <w:t xml:space="preserve"> will return details of the error.</w:t>
      </w:r>
    </w:p>
    <w:p w:rsidR="00603F55" w:rsidRDefault="00603F55" w:rsidP="00603F55">
      <w:pPr>
        <w:pStyle w:val="Definition"/>
      </w:pPr>
      <w:r w:rsidRPr="00603F55">
        <w:t xml:space="preserve">bool </w:t>
      </w:r>
      <w:r>
        <w:t>allThreadsStopped</w:t>
      </w:r>
      <w:r w:rsidR="00B32ED0"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stopped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of the error.</w:t>
      </w:r>
    </w:p>
    <w:p w:rsidR="00603F55" w:rsidRDefault="00603F55" w:rsidP="00603F55">
      <w:pPr>
        <w:pStyle w:val="Definition"/>
      </w:pPr>
      <w:r w:rsidRPr="00603F55">
        <w:t xml:space="preserve">bool </w:t>
      </w:r>
      <w:r>
        <w:t>allThreadsRunning</w:t>
      </w:r>
      <w:r w:rsidR="00B32ED0"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rsidRPr="00603F55">
        <w:t>() const</w:t>
      </w:r>
    </w:p>
    <w:p w:rsidR="00603F55" w:rsidRPr="00603F55" w:rsidRDefault="00603F55" w:rsidP="00603F55">
      <w:pPr>
        <w:pStyle w:val="APIBody"/>
      </w:pPr>
      <w:r>
        <w:t xml:space="preserve">This function will return true </w:t>
      </w:r>
      <w:r w:rsidR="007B477D">
        <w:t xml:space="preserve">if </w:t>
      </w:r>
      <w:r>
        <w:t xml:space="preserve">all threads in the </w:t>
      </w:r>
      <w:r w:rsidR="001F61BC">
        <w:t>target</w:t>
      </w:r>
      <w:r>
        <w:t xml:space="preserve"> process are in the running state.  It will return false otherwise or if an error occurs.  In the event of an error a call to </w:t>
      </w:r>
      <w:proofErr w:type="spellStart"/>
      <w:r w:rsidRPr="00603F55">
        <w:rPr>
          <w:rFonts w:ascii="Courier New" w:hAnsi="Courier New" w:cs="Courier New"/>
        </w:rPr>
        <w:t>getLastError</w:t>
      </w:r>
      <w:proofErr w:type="spellEnd"/>
      <w:r>
        <w:t xml:space="preserve"> will return details of the error.</w:t>
      </w:r>
    </w:p>
    <w:p w:rsidR="00603F55" w:rsidRDefault="00603F55" w:rsidP="00603F55">
      <w:pPr>
        <w:pStyle w:val="Definition"/>
      </w:pPr>
      <w:r>
        <w:t>bool continueProc</w:t>
      </w:r>
      <w:r w:rsidR="00B32ED0"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"running state" </w:instrText>
      </w:r>
      <w:r w:rsidR="00B32ED0"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running state.  This function will return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from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603F55" w:rsidRPr="00603F55" w:rsidRDefault="00603F55" w:rsidP="00603F55">
      <w:pPr>
        <w:pStyle w:val="Definition"/>
      </w:pPr>
      <w:r>
        <w:t>bool stopProc</w:t>
      </w:r>
      <w:r w:rsidR="00B32ED0"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"stopped state" </w:instrText>
      </w:r>
      <w:r w:rsidR="00B32ED0" w:rsidRPr="007650F8">
        <w:rPr>
          <w:rFonts w:asciiTheme="minorHAnsi" w:hAnsiTheme="minorHAnsi"/>
        </w:rPr>
        <w:fldChar w:fldCharType="end"/>
      </w:r>
      <w:r>
        <w:t>()</w:t>
      </w:r>
    </w:p>
    <w:p w:rsidR="00603F55" w:rsidRDefault="00603F55" w:rsidP="00603F55">
      <w:pPr>
        <w:pStyle w:val="APIBody"/>
      </w:pPr>
      <w:r>
        <w:t xml:space="preserve">This function will move all threads in the </w:t>
      </w:r>
      <w:r w:rsidR="001F61BC">
        <w:t>target</w:t>
      </w:r>
      <w:r>
        <w:t xml:space="preserve"> process into the stopped state.  This function will return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rsidR="00603F55" w:rsidRDefault="00603F55" w:rsidP="00603F55">
      <w:pPr>
        <w:pStyle w:val="APIBody"/>
      </w:pPr>
      <w:r>
        <w:t>It is an error to call this function from a callback.</w:t>
      </w:r>
    </w:p>
    <w:p w:rsidR="00603F55" w:rsidRDefault="00603F55" w:rsidP="00603F55">
      <w:pPr>
        <w:pStyle w:val="APIBody"/>
      </w:pPr>
      <w:r>
        <w:t>ProcControlAPI may deliver callbacks from when this function is called.</w:t>
      </w:r>
    </w:p>
    <w:p w:rsidR="00603F55" w:rsidRDefault="00603F55" w:rsidP="00603F55">
      <w:pPr>
        <w:pStyle w:val="APIBody"/>
      </w:pPr>
      <w:r>
        <w:t xml:space="preserve">This function return </w:t>
      </w:r>
      <w:r>
        <w:rPr>
          <w:rFonts w:ascii="Courier New" w:hAnsi="Courier New" w:cs="Courier New"/>
        </w:rPr>
        <w:t>false</w:t>
      </w:r>
      <w:r>
        <w:t xml:space="preserve"> on </w:t>
      </w:r>
      <w:proofErr w:type="gramStart"/>
      <w:r>
        <w:t>error,</w:t>
      </w:r>
      <w:proofErr w:type="gramEnd"/>
      <w:r>
        <w:t xml:space="preserve"> and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603F55" w:rsidP="00603F55">
      <w:pPr>
        <w:pStyle w:val="Definition"/>
      </w:pPr>
      <w:r>
        <w:t>bool detach</w:t>
      </w:r>
      <w:r w:rsidR="00B32ED0"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w:t>
      </w:r>
    </w:p>
    <w:p w:rsidR="008F360C" w:rsidRDefault="00603F55" w:rsidP="008F360C">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will return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proofErr w:type="spellStart"/>
      <w:r w:rsidR="00CB718B">
        <w:rPr>
          <w:rFonts w:ascii="Courier New" w:hAnsi="Courier New" w:cs="Courier New"/>
        </w:rPr>
        <w:t>getLastError</w:t>
      </w:r>
      <w:proofErr w:type="spellEnd"/>
      <w:r w:rsidR="008F360C">
        <w:t xml:space="preserve"> will return details on the error.</w:t>
      </w:r>
    </w:p>
    <w:p w:rsidR="008F360C" w:rsidRDefault="008F360C" w:rsidP="008F360C">
      <w:pPr>
        <w:pStyle w:val="APIBody"/>
      </w:pPr>
      <w:r>
        <w:t>It is an error to call this function from a callback.</w:t>
      </w:r>
    </w:p>
    <w:p w:rsidR="00603F55" w:rsidRDefault="008F360C" w:rsidP="008F360C">
      <w:pPr>
        <w:pStyle w:val="Definition"/>
      </w:pPr>
      <w:r>
        <w:t>bool terminate</w:t>
      </w:r>
      <w:r w:rsidR="00B32ED0"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w:t>
      </w:r>
    </w:p>
    <w:p w:rsidR="008F360C" w:rsidRDefault="008F360C" w:rsidP="008F360C">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will return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proofErr w:type="spellStart"/>
      <w:r w:rsidR="00CB718B">
        <w:rPr>
          <w:rFonts w:ascii="Courier New" w:hAnsi="Courier New" w:cs="Courier New"/>
        </w:rPr>
        <w:t>getLastError</w:t>
      </w:r>
      <w:proofErr w:type="spellEnd"/>
      <w:r>
        <w:t xml:space="preserve"> will return details on the error.</w:t>
      </w:r>
    </w:p>
    <w:p w:rsidR="008F360C" w:rsidRDefault="008F360C" w:rsidP="008F360C">
      <w:pPr>
        <w:pStyle w:val="APIBody"/>
      </w:pPr>
      <w:r>
        <w:t>It is an error to call this function from a callback.</w:t>
      </w:r>
    </w:p>
    <w:p w:rsidR="008F360C" w:rsidRDefault="008F360C" w:rsidP="008F360C">
      <w:pPr>
        <w:pStyle w:val="Definition"/>
      </w:pPr>
      <w:r>
        <w:t>const ThreadPool</w:t>
      </w:r>
      <w:r w:rsidR="00B32ED0" w:rsidRPr="007650F8">
        <w:rPr>
          <w:rFonts w:asciiTheme="minorHAnsi" w:hAnsiTheme="minorHAnsi"/>
        </w:rPr>
        <w:fldChar w:fldCharType="begin"/>
      </w:r>
      <w:r w:rsidR="007650F8" w:rsidRPr="007650F8">
        <w:rPr>
          <w:rFonts w:asciiTheme="minorHAnsi" w:hAnsiTheme="minorHAnsi"/>
        </w:rPr>
        <w:instrText xml:space="preserve"> XE "ThreadPool" </w:instrText>
      </w:r>
      <w:r w:rsidR="00B32ED0" w:rsidRPr="007650F8">
        <w:rPr>
          <w:rFonts w:asciiTheme="minorHAnsi" w:hAnsiTheme="minorHAnsi"/>
        </w:rPr>
        <w:fldChar w:fldCharType="end"/>
      </w:r>
      <w:r>
        <w:t xml:space="preserve"> &amp;threads</w:t>
      </w:r>
      <w:r w:rsidR="00B32ED0"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8F360C" w:rsidRDefault="008F360C" w:rsidP="008F360C">
      <w:pPr>
        <w:pStyle w:val="Definition"/>
      </w:pPr>
      <w:r>
        <w:t>ThreadPool &amp;threads()</w:t>
      </w:r>
    </w:p>
    <w:p w:rsidR="008F360C" w:rsidRDefault="008F360C" w:rsidP="008F360C">
      <w:pPr>
        <w:pStyle w:val="APIBody"/>
      </w:pPr>
      <w:r>
        <w:t xml:space="preserve">These functions respectively return a const reference or a reference to the Process’ </w:t>
      </w:r>
      <w:proofErr w:type="spellStart"/>
      <w:r w:rsidRPr="004A2955">
        <w:rPr>
          <w:rFonts w:ascii="Courier New" w:hAnsi="Courier New" w:cs="Courier New"/>
        </w:rPr>
        <w:t>ThreadPool</w:t>
      </w:r>
      <w:proofErr w:type="spellEnd"/>
      <w:r>
        <w:t xml:space="preserve">.  The </w:t>
      </w:r>
      <w:proofErr w:type="spellStart"/>
      <w:r w:rsidRPr="004A2955">
        <w:rPr>
          <w:rFonts w:ascii="Courier New" w:hAnsi="Courier New" w:cs="Courier New"/>
        </w:rPr>
        <w:t>ThreadPool</w:t>
      </w:r>
      <w:proofErr w:type="spellEnd"/>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7B477D">
        <w:fldChar w:fldCharType="begin"/>
      </w:r>
      <w:r w:rsidR="007B477D">
        <w:instrText xml:space="preserve"> REF _Ref274129024 \r \h </w:instrText>
      </w:r>
      <w:r w:rsidR="007B477D">
        <w:fldChar w:fldCharType="separate"/>
      </w:r>
      <w:r w:rsidR="007B477D">
        <w:t>3.6</w:t>
      </w:r>
      <w:r w:rsidR="007B477D">
        <w:fldChar w:fldCharType="end"/>
      </w:r>
      <w:r w:rsidR="007B477D">
        <w:t xml:space="preserve"> </w:t>
      </w:r>
      <w:r>
        <w:t>for more details</w:t>
      </w:r>
      <w:r w:rsidR="007B477D">
        <w:t xml:space="preserve"> on </w:t>
      </w:r>
      <w:proofErr w:type="spellStart"/>
      <w:r w:rsidR="007B477D" w:rsidRPr="007B477D">
        <w:rPr>
          <w:rFonts w:ascii="Courier New" w:hAnsi="Courier New" w:cs="Courier New"/>
        </w:rPr>
        <w:t>ThreadPool</w:t>
      </w:r>
      <w:proofErr w:type="spellEnd"/>
      <w:r>
        <w:t>.</w:t>
      </w:r>
    </w:p>
    <w:p w:rsidR="004A2955" w:rsidRDefault="004A2955" w:rsidP="004A2955">
      <w:pPr>
        <w:pStyle w:val="Definition"/>
      </w:pPr>
      <w:r>
        <w:t>const LibraryPool</w:t>
      </w:r>
      <w:r w:rsidR="00B32ED0" w:rsidRPr="007650F8">
        <w:rPr>
          <w:rFonts w:asciiTheme="minorHAnsi" w:hAnsiTheme="minorHAnsi"/>
        </w:rPr>
        <w:fldChar w:fldCharType="begin"/>
      </w:r>
      <w:r w:rsidR="007650F8" w:rsidRPr="007650F8">
        <w:rPr>
          <w:rFonts w:asciiTheme="minorHAnsi" w:hAnsiTheme="minorHAnsi"/>
        </w:rPr>
        <w:instrText xml:space="preserve"> XE "LibraryPool" </w:instrText>
      </w:r>
      <w:r w:rsidR="00B32ED0" w:rsidRPr="007650F8">
        <w:rPr>
          <w:rFonts w:asciiTheme="minorHAnsi" w:hAnsiTheme="minorHAnsi"/>
        </w:rPr>
        <w:fldChar w:fldCharType="end"/>
      </w:r>
      <w:r>
        <w:t xml:space="preserve"> &amp;libraries</w:t>
      </w:r>
      <w:r w:rsidR="00B32ED0"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B32ED0" w:rsidRPr="00817D51">
        <w:rPr>
          <w:rFonts w:asciiTheme="minorHAnsi" w:hAnsiTheme="minorHAnsi"/>
        </w:rPr>
        <w:fldChar w:fldCharType="end"/>
      </w:r>
      <w:r>
        <w:t>() const</w:t>
      </w:r>
    </w:p>
    <w:p w:rsidR="004A2955" w:rsidRDefault="007B477D" w:rsidP="004A2955">
      <w:pPr>
        <w:pStyle w:val="Definition"/>
      </w:pPr>
      <w:r>
        <w:t>Library</w:t>
      </w:r>
      <w:r w:rsidR="004A2955">
        <w:t>Pool &amp;libraries()</w:t>
      </w:r>
    </w:p>
    <w:p w:rsidR="004A2955" w:rsidRDefault="004A2955" w:rsidP="004A2955">
      <w:pPr>
        <w:pStyle w:val="APIBody"/>
      </w:pPr>
      <w:r>
        <w:t xml:space="preserve">These functions respectively return a const reference or a reference to the Process’ </w:t>
      </w:r>
      <w:proofErr w:type="spellStart"/>
      <w:r>
        <w:rPr>
          <w:rFonts w:ascii="Courier New" w:hAnsi="Courier New" w:cs="Courier New"/>
        </w:rPr>
        <w:t>LibraryPool</w:t>
      </w:r>
      <w:proofErr w:type="spellEnd"/>
      <w:r>
        <w:t xml:space="preserve">.  The </w:t>
      </w:r>
      <w:proofErr w:type="spellStart"/>
      <w:r>
        <w:rPr>
          <w:rFonts w:ascii="Courier New" w:hAnsi="Courier New" w:cs="Courier New"/>
        </w:rPr>
        <w:t>Library</w:t>
      </w:r>
      <w:r w:rsidRPr="004A2955">
        <w:rPr>
          <w:rFonts w:ascii="Courier New" w:hAnsi="Courier New" w:cs="Courier New"/>
        </w:rPr>
        <w:t>Pool</w:t>
      </w:r>
      <w:proofErr w:type="spellEnd"/>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7B477D">
        <w:fldChar w:fldCharType="begin"/>
      </w:r>
      <w:r w:rsidR="007B477D">
        <w:instrText xml:space="preserve"> REF _Ref257219447 \r \h </w:instrText>
      </w:r>
      <w:r w:rsidR="007B477D">
        <w:fldChar w:fldCharType="separate"/>
      </w:r>
      <w:r w:rsidR="007B477D">
        <w:t>3.7</w:t>
      </w:r>
      <w:r w:rsidR="007B477D">
        <w:fldChar w:fldCharType="end"/>
      </w:r>
      <w:r w:rsidR="007B477D">
        <w:t xml:space="preserve"> </w:t>
      </w:r>
      <w:r>
        <w:t>for more details</w:t>
      </w:r>
      <w:r w:rsidR="007B477D">
        <w:t xml:space="preserve"> on </w:t>
      </w:r>
      <w:proofErr w:type="spellStart"/>
      <w:r w:rsidR="007B477D" w:rsidRPr="007B477D">
        <w:rPr>
          <w:rFonts w:ascii="Courier New" w:hAnsi="Courier New" w:cs="Courier New"/>
        </w:rPr>
        <w:t>LibraryPool</w:t>
      </w:r>
      <w:proofErr w:type="spellEnd"/>
      <w:r>
        <w:t>.</w:t>
      </w:r>
    </w:p>
    <w:p w:rsidR="004A2955" w:rsidRDefault="004A2955" w:rsidP="004A2955">
      <w:pPr>
        <w:pStyle w:val="Definition"/>
      </w:pPr>
      <w:r>
        <w:t>Dyninst::Address mallocMemory</w:t>
      </w:r>
      <w:r w:rsidR="00B32ED0"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(size_t long size)</w:t>
      </w:r>
    </w:p>
    <w:p w:rsidR="004A2955" w:rsidRDefault="004A2955" w:rsidP="004A2955">
      <w:pPr>
        <w:pStyle w:val="Definition"/>
      </w:pPr>
      <w:r>
        <w:t>Dyninst::Address mallocMemory(</w:t>
      </w:r>
    </w:p>
    <w:p w:rsidR="004A2955" w:rsidRDefault="004A2955" w:rsidP="004A2955">
      <w:pPr>
        <w:pStyle w:val="Definition"/>
        <w:ind w:firstLine="720"/>
      </w:pPr>
      <w:r>
        <w:t>size_t size,</w:t>
      </w:r>
    </w:p>
    <w:p w:rsidR="004A2955" w:rsidRDefault="004A2955" w:rsidP="004A2955">
      <w:pPr>
        <w:pStyle w:val="Definition"/>
        <w:ind w:firstLine="720"/>
      </w:pPr>
      <w:r>
        <w:t>Dyninst::Address addr)</w:t>
      </w:r>
    </w:p>
    <w:p w:rsidR="004A2955" w:rsidRDefault="004A2955" w:rsidP="004A2955">
      <w:pPr>
        <w:pStyle w:val="APIBody"/>
      </w:pPr>
      <w:r>
        <w:t xml:space="preserve">These functions allocate a region of memory in the </w:t>
      </w:r>
      <w:r w:rsidR="001F61BC">
        <w:t>target</w:t>
      </w:r>
      <w:r>
        <w:t xml:space="preserve"> process’ address space of size </w:t>
      </w:r>
      <w:proofErr w:type="spellStart"/>
      <w:r w:rsidRPr="00CB718B">
        <w:rPr>
          <w:rFonts w:ascii="Courier New" w:hAnsi="Courier New" w:cs="Courier New"/>
        </w:rPr>
        <w:t>size</w:t>
      </w:r>
      <w:proofErr w:type="spellEnd"/>
      <w:r>
        <w:t xml:space="preserve">.   Upon a successful call these functions will map an area of memory in the </w:t>
      </w:r>
      <w:r w:rsidR="001F61BC">
        <w:t>target</w:t>
      </w:r>
      <w:r>
        <w:t xml:space="preserve"> process that is readable, writeable and executable.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w:t>
      </w:r>
      <w:r>
        <w:t xml:space="preserve"> function will allocate memory at any available address.  The </w:t>
      </w:r>
      <w:proofErr w:type="spellStart"/>
      <w:proofErr w:type="gramStart"/>
      <w:r w:rsidRPr="00CB718B">
        <w:rPr>
          <w:rFonts w:ascii="Courier New" w:hAnsi="Courier New" w:cs="Courier New"/>
        </w:rPr>
        <w:t>mallocMemory</w:t>
      </w:r>
      <w:proofErr w:type="spellEnd"/>
      <w:r w:rsidRPr="00CB718B">
        <w:rPr>
          <w:rFonts w:ascii="Courier New" w:hAnsi="Courier New" w:cs="Courier New"/>
        </w:rPr>
        <w:t>(</w:t>
      </w:r>
      <w:proofErr w:type="spellStart"/>
      <w:proofErr w:type="gramEnd"/>
      <w:r w:rsidRPr="00CB718B">
        <w:rPr>
          <w:rFonts w:ascii="Courier New" w:hAnsi="Courier New" w:cs="Courier New"/>
        </w:rPr>
        <w:t>size_t</w:t>
      </w:r>
      <w:proofErr w:type="spellEnd"/>
      <w:r w:rsidRPr="00CB718B">
        <w:rPr>
          <w:rFonts w:ascii="Courier New" w:hAnsi="Courier New" w:cs="Courier New"/>
        </w:rPr>
        <w:t xml:space="preserve">, </w:t>
      </w:r>
      <w:proofErr w:type="spellStart"/>
      <w:r w:rsidRPr="00CB718B">
        <w:rPr>
          <w:rFonts w:ascii="Courier New" w:hAnsi="Courier New" w:cs="Courier New"/>
        </w:rPr>
        <w:t>Dyninst</w:t>
      </w:r>
      <w:proofErr w:type="spellEnd"/>
      <w:r w:rsidRPr="00CB718B">
        <w:rPr>
          <w:rFonts w:ascii="Courier New" w:hAnsi="Courier New" w:cs="Courier New"/>
        </w:rPr>
        <w:t>::Address)</w:t>
      </w:r>
      <w:r>
        <w:t xml:space="preserve"> function will only allocate memory at the specified address, </w:t>
      </w:r>
      <w:proofErr w:type="spellStart"/>
      <w:r w:rsidRPr="00CB718B">
        <w:rPr>
          <w:rFonts w:ascii="Courier New" w:hAnsi="Courier New" w:cs="Courier New"/>
        </w:rPr>
        <w:t>addr</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from when this function is called.</w:t>
      </w:r>
    </w:p>
    <w:p w:rsidR="004A2955" w:rsidRDefault="004A2955" w:rsidP="004A2955">
      <w:pPr>
        <w:pStyle w:val="APIBody"/>
      </w:pPr>
      <w:r>
        <w:t xml:space="preserve">Upon success these functions will return the start address of memory that was allocated and </w:t>
      </w:r>
      <w:r w:rsidRPr="00CB718B">
        <w:rPr>
          <w:rFonts w:ascii="Courier New" w:hAnsi="Courier New" w:cs="Courier New"/>
        </w:rPr>
        <w:t>0</w:t>
      </w:r>
      <w:r>
        <w:t xml:space="preserve"> otherwise.  Upon an error a subsequent call to </w:t>
      </w:r>
      <w:proofErr w:type="spellStart"/>
      <w:r w:rsidR="00CB718B">
        <w:rPr>
          <w:rFonts w:ascii="Courier New" w:hAnsi="Courier New" w:cs="Courier New"/>
        </w:rPr>
        <w:t>getLastError</w:t>
      </w:r>
      <w:proofErr w:type="spellEnd"/>
      <w:r>
        <w:t xml:space="preserve"> will return details on the error.</w:t>
      </w:r>
    </w:p>
    <w:p w:rsidR="00596FC9" w:rsidRDefault="00CB718B" w:rsidP="00CB718B">
      <w:pPr>
        <w:pStyle w:val="Definition"/>
      </w:pPr>
      <w:r>
        <w:t>bool freeMemory</w:t>
      </w:r>
      <w:r w:rsidR="00B32ED0"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(Dyninst::Address addr)</w:t>
      </w:r>
    </w:p>
    <w:p w:rsidR="00CB718B" w:rsidRDefault="00CB718B" w:rsidP="00CB718B">
      <w:pPr>
        <w:pStyle w:val="APIBody"/>
      </w:pPr>
      <w:r>
        <w:t xml:space="preserve">This function will free a region of memory that was allocated by the </w:t>
      </w:r>
      <w:proofErr w:type="spellStart"/>
      <w:r w:rsidRPr="00CB718B">
        <w:rPr>
          <w:rFonts w:ascii="Courier New" w:hAnsi="Courier New" w:cs="Courier New"/>
        </w:rPr>
        <w:t>mallocMemory</w:t>
      </w:r>
      <w:proofErr w:type="spellEnd"/>
      <w:r>
        <w:t xml:space="preserve"> function.  Upon a successful call to this function the area of memory starting at </w:t>
      </w:r>
      <w:proofErr w:type="spellStart"/>
      <w:r w:rsidRPr="00CB718B">
        <w:rPr>
          <w:rFonts w:ascii="Courier New" w:hAnsi="Courier New" w:cs="Courier New"/>
        </w:rPr>
        <w:t>addr</w:t>
      </w:r>
      <w:proofErr w:type="spellEnd"/>
      <w:r>
        <w:t xml:space="preserve"> will be unmapped and no longer accessible to the </w:t>
      </w:r>
      <w:r w:rsidR="001F61BC">
        <w:t>target</w:t>
      </w:r>
      <w:r>
        <w:t xml:space="preserve"> process.  It is an error to call this function with an address that was not returned by </w:t>
      </w:r>
      <w:proofErr w:type="spellStart"/>
      <w:r w:rsidRPr="00CB718B">
        <w:rPr>
          <w:rFonts w:ascii="Courier New" w:hAnsi="Courier New" w:cs="Courier New"/>
        </w:rPr>
        <w:t>mallocMemory</w:t>
      </w:r>
      <w:proofErr w:type="spellEnd"/>
      <w:r>
        <w:t>.</w:t>
      </w:r>
    </w:p>
    <w:p w:rsidR="00CB718B" w:rsidRDefault="00CB718B" w:rsidP="00CB718B">
      <w:pPr>
        <w:pStyle w:val="APIBody"/>
      </w:pPr>
      <w:r>
        <w:t>It is an error to call this function from a callback.</w:t>
      </w:r>
    </w:p>
    <w:p w:rsidR="00CB718B" w:rsidRDefault="00CB718B" w:rsidP="00CB718B">
      <w:pPr>
        <w:pStyle w:val="APIBody"/>
      </w:pPr>
      <w:r>
        <w:t>ProcControlAPI may deliver callbacks from when this function is called.</w:t>
      </w:r>
    </w:p>
    <w:p w:rsidR="00CB718B" w:rsidRDefault="00CB718B" w:rsidP="00CB718B">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8271B0" w:rsidRDefault="008271B0" w:rsidP="008271B0">
      <w:pPr>
        <w:pStyle w:val="Definition"/>
      </w:pPr>
      <w:r>
        <w:t>bool writeMemory</w:t>
      </w:r>
      <w:r w:rsidR="00B32ED0"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8271B0" w:rsidRDefault="008271B0" w:rsidP="008271B0">
      <w:pPr>
        <w:pStyle w:val="Definition"/>
        <w:ind w:firstLine="720"/>
      </w:pPr>
      <w:r>
        <w:t>Dyninst::Address addr,</w:t>
      </w:r>
    </w:p>
    <w:p w:rsidR="008271B0" w:rsidRDefault="008271B0" w:rsidP="008271B0">
      <w:pPr>
        <w:pStyle w:val="Definition"/>
        <w:ind w:firstLine="720"/>
      </w:pPr>
      <w:r>
        <w:t>void *buffer,</w:t>
      </w:r>
    </w:p>
    <w:p w:rsidR="008271B0" w:rsidRDefault="008271B0" w:rsidP="008271B0">
      <w:pPr>
        <w:pStyle w:val="Definition"/>
        <w:ind w:firstLine="720"/>
      </w:pPr>
      <w:r>
        <w:t>size_t size)</w:t>
      </w:r>
      <w:r w:rsidR="00835712">
        <w:t xml:space="preserve"> const</w:t>
      </w:r>
    </w:p>
    <w:p w:rsidR="00835712" w:rsidRDefault="00F64DF5" w:rsidP="00835712">
      <w:pPr>
        <w:pStyle w:val="APIBody"/>
      </w:pPr>
      <w:r>
        <w:t xml:space="preserve">This function </w:t>
      </w:r>
      <w:r w:rsidR="007B477D">
        <w:t>writes to the</w:t>
      </w:r>
      <w:r>
        <w:t xml:space="preserve"> </w:t>
      </w:r>
      <w:r w:rsidR="001F61BC">
        <w:t>target</w:t>
      </w:r>
      <w:r>
        <w:t xml:space="preserve"> process</w:t>
      </w:r>
      <w:r w:rsidR="007B477D">
        <w:t>’s memory</w:t>
      </w:r>
      <w:r>
        <w:t xml:space="preserve">.  The </w:t>
      </w:r>
      <w:proofErr w:type="spellStart"/>
      <w:r w:rsidRPr="00835712">
        <w:rPr>
          <w:rFonts w:ascii="Courier New" w:hAnsi="Courier New" w:cs="Courier New"/>
        </w:rPr>
        <w:t>addr</w:t>
      </w:r>
      <w:proofErr w:type="spellEnd"/>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readMemory</w:t>
      </w:r>
      <w:r w:rsidR="00B32ED0"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835712" w:rsidRDefault="00835712" w:rsidP="00835712">
      <w:pPr>
        <w:pStyle w:val="Definition"/>
      </w:pPr>
      <w:r>
        <w:tab/>
        <w:t>void *buffer,</w:t>
      </w:r>
    </w:p>
    <w:p w:rsidR="00835712" w:rsidRDefault="00835712" w:rsidP="00835712">
      <w:pPr>
        <w:pStyle w:val="Definition"/>
      </w:pPr>
      <w:r>
        <w:tab/>
        <w:t>Dyninst::Address addr,</w:t>
      </w:r>
    </w:p>
    <w:p w:rsidR="00835712" w:rsidRDefault="00835712" w:rsidP="00835712">
      <w:pPr>
        <w:pStyle w:val="Definition"/>
      </w:pPr>
      <w:r>
        <w:tab/>
        <w:t>size_t size) const</w:t>
      </w:r>
    </w:p>
    <w:p w:rsidR="00835712" w:rsidRDefault="00835712" w:rsidP="00835712">
      <w:pPr>
        <w:pStyle w:val="APIBody"/>
      </w:pPr>
      <w:r>
        <w:t xml:space="preserve">This function </w:t>
      </w:r>
      <w:r w:rsidR="007B477D">
        <w:t>reads from the target process’ memory</w:t>
      </w:r>
      <w:r>
        <w:t xml:space="preserve">.  The </w:t>
      </w:r>
      <w:proofErr w:type="spellStart"/>
      <w:r w:rsidRPr="00835712">
        <w:rPr>
          <w:rFonts w:ascii="Courier New" w:hAnsi="Courier New" w:cs="Courier New"/>
        </w:rPr>
        <w:t>addr</w:t>
      </w:r>
      <w:proofErr w:type="spellEnd"/>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rsidR="00835712" w:rsidRDefault="00835712" w:rsidP="008357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835712" w:rsidRDefault="00835712" w:rsidP="008357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835712" w:rsidRDefault="00835712" w:rsidP="00835712">
      <w:pPr>
        <w:pStyle w:val="Definition"/>
      </w:pPr>
      <w:r>
        <w:t>bool addBreakpoint</w:t>
      </w:r>
      <w:r w:rsidR="00B32ED0"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835712" w:rsidRDefault="00835712" w:rsidP="00835712">
      <w:pPr>
        <w:pStyle w:val="Definition"/>
        <w:ind w:firstLine="720"/>
      </w:pPr>
      <w:r>
        <w:t>Dyninst::Address addr,</w:t>
      </w:r>
    </w:p>
    <w:p w:rsidR="00835712" w:rsidRDefault="00835712" w:rsidP="00835712">
      <w:pPr>
        <w:pStyle w:val="Definition"/>
        <w:ind w:firstLine="720"/>
      </w:pPr>
      <w:r>
        <w:t>Breakpoint::ptr bp</w:t>
      </w:r>
      <w:r w:rsidR="00B32ED0" w:rsidRPr="007650F8">
        <w:rPr>
          <w:rFonts w:asciiTheme="minorHAnsi" w:hAnsiTheme="minorHAnsi"/>
        </w:rPr>
        <w:fldChar w:fldCharType="begin"/>
      </w:r>
      <w:r w:rsidR="007650F8" w:rsidRPr="007650F8">
        <w:rPr>
          <w:rFonts w:asciiTheme="minorHAnsi" w:hAnsiTheme="minorHAnsi"/>
        </w:rPr>
        <w:instrText xml:space="preserve"> XE "Breakpoint" </w:instrText>
      </w:r>
      <w:r w:rsidR="00B32ED0" w:rsidRPr="007650F8">
        <w:rPr>
          <w:rFonts w:asciiTheme="minorHAnsi" w:hAnsiTheme="minorHAnsi"/>
        </w:rPr>
        <w:fldChar w:fldCharType="end"/>
      </w:r>
      <w:r>
        <w:t>) const</w:t>
      </w:r>
    </w:p>
    <w:p w:rsidR="00835712" w:rsidRDefault="00835712" w:rsidP="00835712">
      <w:pPr>
        <w:pStyle w:val="APIBody"/>
      </w:pPr>
      <w:r>
        <w:t xml:space="preserve">This function will insert </w:t>
      </w:r>
      <w:r w:rsidR="00EE2D12">
        <w:t>the</w:t>
      </w:r>
      <w:r>
        <w:t xml:space="preserve"> </w:t>
      </w:r>
      <w:r w:rsidRPr="00EE2D12">
        <w:rPr>
          <w:rFonts w:ascii="Courier New" w:hAnsi="Courier New" w:cs="Courier New"/>
        </w:rPr>
        <w:t>Breakpoint</w:t>
      </w:r>
      <w:r>
        <w:t xml:space="preserve"> </w:t>
      </w:r>
      <w:r w:rsidR="00EE2D12">
        <w:t xml:space="preserve">specified by </w:t>
      </w:r>
      <w:proofErr w:type="spellStart"/>
      <w:r w:rsidR="00EE2D12" w:rsidRPr="00EE2D12">
        <w:rPr>
          <w:rFonts w:ascii="Courier New" w:hAnsi="Courier New" w:cs="Courier New"/>
        </w:rPr>
        <w:t>bp</w:t>
      </w:r>
      <w:proofErr w:type="spellEnd"/>
      <w:r w:rsidR="00EE2D12">
        <w:t xml:space="preserve"> in</w:t>
      </w:r>
      <w:r>
        <w:t xml:space="preserve">to the </w:t>
      </w:r>
      <w:r w:rsidR="001F61BC">
        <w:t>target</w:t>
      </w:r>
      <w:r w:rsidR="00EE2D12">
        <w:t xml:space="preserve"> process at address </w:t>
      </w:r>
      <w:proofErr w:type="spellStart"/>
      <w:r w:rsidR="00EE2D12" w:rsidRPr="00EE2D12">
        <w:rPr>
          <w:rFonts w:ascii="Courier New" w:hAnsi="Courier New" w:cs="Courier New"/>
        </w:rPr>
        <w:t>addr</w:t>
      </w:r>
      <w:proofErr w:type="spellEnd"/>
      <w:r w:rsidR="00EE2D12">
        <w:t xml:space="preserve">.    See the </w:t>
      </w:r>
      <w:r w:rsidR="00475278">
        <w:t>Section</w:t>
      </w:r>
      <w:r w:rsidR="00EE2D12">
        <w:t xml:space="preserve"> </w:t>
      </w:r>
      <w:r w:rsidR="00475278">
        <w:fldChar w:fldCharType="begin"/>
      </w:r>
      <w:r w:rsidR="00475278">
        <w:instrText xml:space="preserve"> REF _Ref274129151 \r \h </w:instrText>
      </w:r>
      <w:r w:rsidR="00475278">
        <w:fldChar w:fldCharType="separate"/>
      </w:r>
      <w:r w:rsidR="00475278">
        <w:t>3.4</w:t>
      </w:r>
      <w:r w:rsidR="00475278">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rsidR="00EE2D12" w:rsidRDefault="00EE2D12" w:rsidP="00EE2D12">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rsidR="00EE2D12" w:rsidRDefault="00EE2D12" w:rsidP="00EE2D1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EE2D12" w:rsidRDefault="00EE2D12" w:rsidP="00EE2D12">
      <w:pPr>
        <w:pStyle w:val="Definition"/>
      </w:pPr>
      <w:r>
        <w:t>bool rmBreakpoint</w:t>
      </w:r>
      <w:r w:rsidR="00B32ED0"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EE2D12" w:rsidRDefault="00EE2D12" w:rsidP="00EE2D12">
      <w:pPr>
        <w:pStyle w:val="Definition"/>
      </w:pPr>
      <w:r>
        <w:tab/>
        <w:t>Dyninst::Address addr,</w:t>
      </w:r>
    </w:p>
    <w:p w:rsidR="00EE2D12" w:rsidRDefault="00EE2D12" w:rsidP="00EE2D12">
      <w:pPr>
        <w:pStyle w:val="Definition"/>
      </w:pPr>
      <w:r>
        <w:tab/>
        <w:t>Breakpoint::ptr bp</w:t>
      </w:r>
      <w:r w:rsidR="00B32ED0" w:rsidRPr="007650F8">
        <w:rPr>
          <w:rFonts w:asciiTheme="minorHAnsi" w:hAnsiTheme="minorHAnsi"/>
        </w:rPr>
        <w:fldChar w:fldCharType="begin"/>
      </w:r>
      <w:r w:rsidR="007650F8" w:rsidRPr="007650F8">
        <w:rPr>
          <w:rFonts w:asciiTheme="minorHAnsi" w:hAnsiTheme="minorHAnsi"/>
        </w:rPr>
        <w:instrText xml:space="preserve"> XE "Breakpoint" </w:instrText>
      </w:r>
      <w:r w:rsidR="00B32ED0" w:rsidRPr="007650F8">
        <w:rPr>
          <w:rFonts w:asciiTheme="minorHAnsi" w:hAnsiTheme="minorHAnsi"/>
        </w:rPr>
        <w:fldChar w:fldCharType="end"/>
      </w:r>
      <w:r>
        <w:t>) const</w:t>
      </w:r>
    </w:p>
    <w:p w:rsidR="00EE2D12" w:rsidRDefault="00EE2D12" w:rsidP="00EE2D12">
      <w:pPr>
        <w:pStyle w:val="APIBody"/>
      </w:pPr>
      <w:r>
        <w:t xml:space="preserve">This function will remove the </w:t>
      </w:r>
      <w:r w:rsidRPr="00EE2D12">
        <w:rPr>
          <w:rFonts w:ascii="Courier New" w:hAnsi="Courier New" w:cs="Courier New"/>
        </w:rPr>
        <w:t>Breakpoint</w:t>
      </w:r>
      <w:r>
        <w:t xml:space="preserve"> specified by </w:t>
      </w:r>
      <w:proofErr w:type="spellStart"/>
      <w:r w:rsidRPr="00EE2D12">
        <w:rPr>
          <w:rFonts w:ascii="Courier New" w:hAnsi="Courier New" w:cs="Courier New"/>
        </w:rPr>
        <w:t>bp</w:t>
      </w:r>
      <w:proofErr w:type="spellEnd"/>
      <w:r>
        <w:t xml:space="preserve"> at address </w:t>
      </w:r>
      <w:proofErr w:type="spellStart"/>
      <w:r w:rsidRPr="00EE2D12">
        <w:rPr>
          <w:rFonts w:ascii="Courier New" w:hAnsi="Courier New" w:cs="Courier New"/>
        </w:rPr>
        <w:t>addr</w:t>
      </w:r>
      <w:proofErr w:type="spellEnd"/>
      <w:r>
        <w:t xml:space="preserve"> from the </w:t>
      </w:r>
      <w:r w:rsidR="001F61BC">
        <w:t>target</w:t>
      </w:r>
      <w:r>
        <w:t xml:space="preserve"> process.  See the section </w:t>
      </w:r>
      <w:r w:rsidR="00B32ED0">
        <w:fldChar w:fldCharType="begin"/>
      </w:r>
      <w:r w:rsidR="007650F8">
        <w:instrText xml:space="preserve"> REF _Ref273363416 \r \h </w:instrText>
      </w:r>
      <w:r w:rsidR="00B32ED0">
        <w:fldChar w:fldCharType="separate"/>
      </w:r>
      <w:r w:rsidR="00C94004">
        <w:t>3.4</w:t>
      </w:r>
      <w:r w:rsidR="00B32ED0">
        <w:fldChar w:fldCharType="end"/>
      </w:r>
      <w:r w:rsidR="007650F8">
        <w:t xml:space="preserve"> </w:t>
      </w:r>
      <w:r>
        <w:t xml:space="preserve">on </w:t>
      </w:r>
      <w:r w:rsidRPr="007650F8">
        <w:rPr>
          <w:rFonts w:ascii="Courier New" w:hAnsi="Courier New" w:cs="Courier New"/>
        </w:rPr>
        <w:t>Breakpoint</w:t>
      </w:r>
      <w:r>
        <w:t xml:space="preserve"> for more details.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C45558" w:rsidRDefault="000410FC" w:rsidP="000410FC">
      <w:pPr>
        <w:pStyle w:val="Definition"/>
      </w:pPr>
      <w:r>
        <w:t>bool postIRPC</w:t>
      </w:r>
      <w:r w:rsidR="00B32ED0"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"IRPC" </w:instrText>
      </w:r>
      <w:r w:rsidR="00B32ED0" w:rsidRPr="007650F8">
        <w:rPr>
          <w:rFonts w:asciiTheme="minorHAnsi" w:hAnsiTheme="minorHAnsi"/>
        </w:rPr>
        <w:fldChar w:fldCharType="end"/>
      </w:r>
      <w:r>
        <w:t>(IRPC::ptr irpc) const</w:t>
      </w:r>
    </w:p>
    <w:p w:rsidR="007650F8" w:rsidRDefault="007650F8" w:rsidP="007650F8">
      <w:pPr>
        <w:pStyle w:val="APIBody"/>
      </w:pPr>
      <w:r>
        <w:t xml:space="preserve">This function posts </w:t>
      </w:r>
      <w:r w:rsidR="00934722">
        <w:t xml:space="preserve">the given </w:t>
      </w:r>
      <w:proofErr w:type="spellStart"/>
      <w:r w:rsidR="00934722" w:rsidRPr="00934722">
        <w:rPr>
          <w:rFonts w:ascii="Courier New" w:hAnsi="Courier New" w:cs="Courier New"/>
        </w:rPr>
        <w:t>irpc</w:t>
      </w:r>
      <w:proofErr w:type="spellEnd"/>
      <w:r>
        <w:t xml:space="preserve"> to the </w:t>
      </w:r>
      <w:r w:rsidRPr="00475278">
        <w:rPr>
          <w:rFonts w:ascii="Courier New" w:hAnsi="Courier New" w:cs="Courier New"/>
        </w:rPr>
        <w:t>Process</w:t>
      </w:r>
      <w:r>
        <w:t xml:space="preserve">.  ProcControlAPI will select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proofErr w:type="spellStart"/>
      <w:r w:rsidR="00475278">
        <w:t>i</w:t>
      </w:r>
      <w:r>
        <w:t>RPC</w:t>
      </w:r>
      <w:proofErr w:type="spellEnd"/>
      <w:r>
        <w:t xml:space="preserve"> and put </w:t>
      </w:r>
      <w:proofErr w:type="spellStart"/>
      <w:r w:rsidRPr="00475278">
        <w:rPr>
          <w:rFonts w:ascii="Courier New" w:hAnsi="Courier New" w:cs="Courier New"/>
        </w:rPr>
        <w:t>irpc</w:t>
      </w:r>
      <w:proofErr w:type="spellEnd"/>
      <w:r>
        <w:t xml:space="preserve"> into that </w:t>
      </w:r>
      <w:r w:rsidRPr="00475278">
        <w:rPr>
          <w:rFonts w:ascii="Courier New" w:hAnsi="Courier New" w:cs="Courier New"/>
        </w:rPr>
        <w:t>Thread</w:t>
      </w:r>
      <w:r>
        <w:t>’s queue of posted IRPCs.  See Section</w:t>
      </w:r>
      <w:r w:rsidR="00475278">
        <w:t xml:space="preserve">s </w:t>
      </w:r>
      <w:r w:rsidR="00475278">
        <w:fldChar w:fldCharType="begin"/>
      </w:r>
      <w:r w:rsidR="00475278">
        <w:instrText xml:space="preserve"> REF _Ref274049439 \r \h </w:instrText>
      </w:r>
      <w:r w:rsidR="00475278">
        <w:fldChar w:fldCharType="separate"/>
      </w:r>
      <w:r w:rsidR="00475278">
        <w:t>2.3</w:t>
      </w:r>
      <w:r w:rsidR="00475278">
        <w:fldChar w:fldCharType="end"/>
      </w:r>
      <w:r w:rsidR="00475278">
        <w:t xml:space="preserve"> and </w:t>
      </w:r>
      <w:r w:rsidR="00475278">
        <w:fldChar w:fldCharType="begin"/>
      </w:r>
      <w:r w:rsidR="00475278">
        <w:instrText xml:space="preserve"> REF _Ref274129258 \r \h </w:instrText>
      </w:r>
      <w:r w:rsidR="00475278">
        <w:fldChar w:fldCharType="separate"/>
      </w:r>
      <w:r w:rsidR="00475278">
        <w:t>3.5</w:t>
      </w:r>
      <w:r w:rsidR="00475278">
        <w:fldChar w:fldCharType="end"/>
      </w:r>
      <w:r>
        <w:t xml:space="preserve">  for more information on </w:t>
      </w:r>
      <w:proofErr w:type="spellStart"/>
      <w:r w:rsidR="00475278">
        <w:t>i</w:t>
      </w:r>
      <w:r>
        <w:t>RPCs</w:t>
      </w:r>
      <w:proofErr w:type="spellEnd"/>
      <w:r>
        <w:t>.</w:t>
      </w:r>
    </w:p>
    <w:p w:rsidR="00A56B60" w:rsidRDefault="00A56B60" w:rsidP="00A56B60">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7650F8" w:rsidRDefault="007650F8" w:rsidP="007650F8">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B32ED0"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B32ED0" w:rsidRPr="007650F8">
        <w:rPr>
          <w:rFonts w:asciiTheme="minorHAnsi" w:hAnsiTheme="minorHAnsi"/>
        </w:rPr>
        <w:fldChar w:fldCharType="end"/>
      </w:r>
      <w:r w:rsidR="00B32ED0" w:rsidRPr="007650F8">
        <w:rPr>
          <w:rFonts w:asciiTheme="minorHAnsi" w:hAnsiTheme="minorHAnsi"/>
        </w:rPr>
        <w:fldChar w:fldCharType="begin"/>
      </w:r>
      <w:r w:rsidR="007650F8" w:rsidRPr="007650F8">
        <w:rPr>
          <w:rFonts w:asciiTheme="minorHAnsi" w:hAnsiTheme="minorHAnsi"/>
        </w:rPr>
        <w:instrText xml:space="preserve"> XE "IRPC" </w:instrText>
      </w:r>
      <w:r w:rsidR="00B32ED0" w:rsidRPr="007650F8">
        <w:rPr>
          <w:rFonts w:asciiTheme="minorHAnsi" w:hAnsiTheme="minorHAnsi"/>
        </w:rPr>
        <w:fldChar w:fldCharType="end"/>
      </w:r>
      <w:r>
        <w:t>(std::vector&lt;IRPC::ptr&gt; &amp;rpcs) const</w:t>
      </w:r>
    </w:p>
    <w:p w:rsidR="005103C4" w:rsidRDefault="005103C4" w:rsidP="005103C4">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proofErr w:type="spellStart"/>
      <w:r w:rsidRPr="005103C4">
        <w:rPr>
          <w:rFonts w:ascii="Courier New" w:hAnsi="Courier New" w:cs="Courier New"/>
        </w:rPr>
        <w:t>rpcs</w:t>
      </w:r>
      <w:proofErr w:type="spellEnd"/>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w:t>
      </w:r>
      <w:proofErr w:type="spellStart"/>
      <w:proofErr w:type="gramStart"/>
      <w:r w:rsidRPr="005103C4">
        <w:rPr>
          <w:rFonts w:ascii="Courier New" w:hAnsi="Courier New" w:cs="Courier New"/>
        </w:rPr>
        <w:t>getRunningIRPC</w:t>
      </w:r>
      <w:proofErr w:type="spellEnd"/>
      <w:r>
        <w:t>(</w:t>
      </w:r>
      <w:proofErr w:type="gramEnd"/>
      <w:r>
        <w:t>) for this functionality.</w:t>
      </w:r>
    </w:p>
    <w:p w:rsidR="005103C4" w:rsidRDefault="005103C4" w:rsidP="005103C4">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AB7FE1" w:rsidRDefault="00AB7FE1" w:rsidP="00AB7FE1">
      <w:pPr>
        <w:pStyle w:val="Heading2"/>
      </w:pPr>
      <w:bookmarkStart w:id="50" w:name="_Toc273362645"/>
      <w:bookmarkStart w:id="51" w:name="_Toc274055822"/>
      <w:bookmarkStart w:id="52" w:name="_Toc274129907"/>
      <w:r>
        <w:t>Thread</w:t>
      </w:r>
      <w:bookmarkEnd w:id="50"/>
      <w:bookmarkEnd w:id="51"/>
      <w:bookmarkEnd w:id="52"/>
    </w:p>
    <w:p w:rsidR="00AB7FE1" w:rsidRPr="00AB7FE1" w:rsidRDefault="00AB7FE1" w:rsidP="00AB7FE1">
      <w:r>
        <w:t xml:space="preserve">The </w:t>
      </w:r>
      <w:r w:rsidRPr="00A56B60">
        <w:rPr>
          <w:rFonts w:ascii="Courier New" w:hAnsi="Courier New" w:cs="Courier New"/>
        </w:rPr>
        <w:t>Thread</w:t>
      </w:r>
      <w:r w:rsidR="00B32ED0"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B32ED0"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t xml:space="preserve"> will have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t xml:space="preserve"> will have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rsidR="0094165F" w:rsidRDefault="004E54B7" w:rsidP="0094165F">
      <w:pPr>
        <w:pStyle w:val="ClassHeading"/>
      </w:pPr>
      <w:r>
        <w:t>Thread</w:t>
      </w:r>
      <w:r w:rsidR="0094165F">
        <w:t xml:space="preserve"> Defined In: </w:t>
      </w:r>
    </w:p>
    <w:p w:rsidR="0094165F" w:rsidRPr="00A14A88" w:rsidRDefault="0094165F" w:rsidP="00B91872">
      <w:pPr>
        <w:pStyle w:val="Definition"/>
      </w:pPr>
      <w:r w:rsidRPr="00A14A88">
        <w:t>Process.h</w:t>
      </w:r>
    </w:p>
    <w:p w:rsidR="0094165F" w:rsidRDefault="0094165F" w:rsidP="0094165F">
      <w:pPr>
        <w:pStyle w:val="ClassHeading"/>
      </w:pPr>
      <w:r>
        <w:t>Thread Types:</w:t>
      </w:r>
    </w:p>
    <w:p w:rsidR="0094165F" w:rsidRPr="00A14A88" w:rsidRDefault="0094165F" w:rsidP="0094165F">
      <w:pPr>
        <w:pStyle w:val="Definition"/>
      </w:pPr>
      <w:r>
        <w:t>Thread</w:t>
      </w:r>
      <w:r w:rsidRPr="00A14A88">
        <w:t>::ptr</w:t>
      </w:r>
    </w:p>
    <w:p w:rsidR="0094165F" w:rsidRPr="00A14A88" w:rsidRDefault="0094165F" w:rsidP="0094165F">
      <w:pPr>
        <w:pStyle w:val="Definition"/>
      </w:pPr>
      <w:r>
        <w:t>Thread</w:t>
      </w:r>
      <w:r w:rsidRPr="00A14A88">
        <w:t>::const_ptr</w:t>
      </w:r>
    </w:p>
    <w:p w:rsidR="0094165F" w:rsidRDefault="0094165F" w:rsidP="0094165F">
      <w:pPr>
        <w:pStyle w:val="APIBody"/>
      </w:pPr>
      <w:r>
        <w:t xml:space="preserve">The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Thread</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const pointer to a </w:t>
      </w:r>
      <w:r>
        <w:rPr>
          <w:rFonts w:ascii="Courier New" w:hAnsi="Courier New" w:cs="Courier New"/>
        </w:rPr>
        <w:t>Thread</w:t>
      </w:r>
      <w:r>
        <w:t xml:space="preserve"> object.  Both pointer types are reference counted and will cause the underlying </w:t>
      </w:r>
      <w:r>
        <w:rPr>
          <w:rFonts w:ascii="Courier New" w:hAnsi="Courier New" w:cs="Courier New"/>
        </w:rPr>
        <w:t>Thread</w:t>
      </w:r>
      <w:r>
        <w:t xml:space="preserve"> object will be cleaned when there are no more references.  ProcControlAPI will maintain internal references to any </w:t>
      </w:r>
      <w:proofErr w:type="gramStart"/>
      <w:r>
        <w:rPr>
          <w:rFonts w:ascii="Courier New" w:hAnsi="Courier New" w:cs="Courier New"/>
        </w:rPr>
        <w:t>Thread</w:t>
      </w:r>
      <w:proofErr w:type="gramEnd"/>
      <w:r>
        <w:t xml:space="preserve"> it actively controls, relinquishing those references when the </w:t>
      </w:r>
      <w:r w:rsidR="006222A3">
        <w:t>thread</w:t>
      </w:r>
      <w:r>
        <w:t xml:space="preserve"> exits or is detached.</w:t>
      </w:r>
    </w:p>
    <w:p w:rsidR="0094165F" w:rsidRPr="007B5521" w:rsidRDefault="0094165F" w:rsidP="0094165F">
      <w:pPr>
        <w:pStyle w:val="ClassHeading"/>
      </w:pPr>
      <w:r>
        <w:t>Thread Member Functions:</w:t>
      </w:r>
    </w:p>
    <w:p w:rsidR="00CB718B" w:rsidRDefault="0094165F" w:rsidP="0094165F">
      <w:pPr>
        <w:pStyle w:val="Definition"/>
      </w:pPr>
      <w:r>
        <w:t>Dyninst::LWP getLWP</w:t>
      </w:r>
      <w:r w:rsidR="00B32ED0"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94165F" w:rsidRDefault="00C0518B" w:rsidP="0094165F">
      <w:pPr>
        <w:pStyle w:val="APIBody"/>
      </w:pPr>
      <w:r>
        <w:t>This function r</w:t>
      </w:r>
      <w:r w:rsidR="0094165F">
        <w:t>eturns an OS handle for this thread.  On</w:t>
      </w:r>
      <w:r>
        <w:t xml:space="preserve"> Linux this returns </w:t>
      </w:r>
      <w:r w:rsidR="004E54B7">
        <w:t xml:space="preserve">a </w:t>
      </w:r>
      <w:proofErr w:type="spellStart"/>
      <w:r w:rsidRPr="004E54B7">
        <w:rPr>
          <w:rFonts w:ascii="Courier New" w:hAnsi="Courier New" w:cs="Courier New"/>
        </w:rPr>
        <w:t>pid_t</w:t>
      </w:r>
      <w:proofErr w:type="spellEnd"/>
      <w:r>
        <w:t xml:space="preserve"> for this thread.  </w:t>
      </w:r>
    </w:p>
    <w:p w:rsidR="00A56B60" w:rsidRDefault="00A56B60" w:rsidP="00A56B60">
      <w:pPr>
        <w:pStyle w:val="Definition"/>
      </w:pPr>
      <w:r>
        <w:t>Process::ptr getProcess()</w:t>
      </w:r>
    </w:p>
    <w:p w:rsidR="00C0518B" w:rsidRDefault="00C0518B" w:rsidP="00C0518B">
      <w:pPr>
        <w:pStyle w:val="Definition"/>
      </w:pPr>
      <w:r>
        <w:t>Process::</w:t>
      </w:r>
      <w:r w:rsidR="00A56B60">
        <w:t>const_</w:t>
      </w:r>
      <w:r>
        <w:t>ptr getProcess</w:t>
      </w:r>
      <w:r w:rsidR="00B32ED0"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A56B60" w:rsidP="00C0518B">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rsidR="00C0518B" w:rsidRDefault="00C0518B" w:rsidP="00C0518B">
      <w:pPr>
        <w:pStyle w:val="Definition"/>
      </w:pPr>
      <w:r>
        <w:t>bool isStopped</w:t>
      </w:r>
      <w:r w:rsidR="00B32ED0"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C0518B" w:rsidP="00C0518B">
      <w:pPr>
        <w:pStyle w:val="APIBody"/>
      </w:pPr>
      <w:r>
        <w:t>This function returns true if this thread is in a stopped state and false otherwise.</w:t>
      </w:r>
    </w:p>
    <w:p w:rsidR="00C0518B" w:rsidRDefault="00C0518B" w:rsidP="00C0518B">
      <w:pPr>
        <w:pStyle w:val="Definition"/>
      </w:pPr>
      <w:r>
        <w:t>bool isRunning</w:t>
      </w:r>
      <w:r w:rsidR="00B32ED0"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C0518B" w:rsidP="00C0518B">
      <w:pPr>
        <w:pStyle w:val="APIBody"/>
      </w:pPr>
      <w:r>
        <w:t>This function returns true if this thread is in a running state and false otherwise.</w:t>
      </w:r>
    </w:p>
    <w:p w:rsidR="00C0518B" w:rsidRDefault="00C0518B" w:rsidP="00C0518B">
      <w:pPr>
        <w:pStyle w:val="Definition"/>
      </w:pPr>
      <w:r>
        <w:t>bool isLive</w:t>
      </w:r>
      <w:r w:rsidR="00B32ED0"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C0518B" w:rsidRDefault="00C0518B" w:rsidP="00C0518B">
      <w:pPr>
        <w:pStyle w:val="APIBody"/>
      </w:pPr>
      <w:r>
        <w:t>This function returns true if this thread is alive, and it returns false if this thread has been destroyed.</w:t>
      </w:r>
    </w:p>
    <w:p w:rsidR="004E54B7" w:rsidRDefault="004E54B7" w:rsidP="004E54B7">
      <w:pPr>
        <w:pStyle w:val="Definition"/>
      </w:pPr>
      <w:r>
        <w:t>bool isInitialThread</w:t>
      </w:r>
      <w:r w:rsidR="00B32ED0"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4E54B7" w:rsidRDefault="004E54B7" w:rsidP="004E54B7">
      <w:pPr>
        <w:pStyle w:val="APIBody"/>
      </w:pPr>
      <w:r>
        <w:t>This function returns true if this thread is the initial thread for the process and false otherwise.</w:t>
      </w:r>
    </w:p>
    <w:p w:rsidR="004E54B7" w:rsidRDefault="004E54B7" w:rsidP="004E54B7">
      <w:pPr>
        <w:pStyle w:val="Definition"/>
      </w:pPr>
      <w:r>
        <w:t>bool stopThread</w:t>
      </w:r>
      <w:r w:rsidR="00B32ED0"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4E54B7" w:rsidRDefault="004E54B7" w:rsidP="004E54B7">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cbThreadStop</w:t>
      </w:r>
      <w:proofErr w:type="spellEnd"/>
      <w:r>
        <w:t xml:space="preserve"> or </w:t>
      </w:r>
      <w:r w:rsidRPr="004E54B7">
        <w:rPr>
          <w:rFonts w:ascii="Courier New" w:hAnsi="Courier New" w:cs="Courier New"/>
        </w:rPr>
        <w:t>Process::</w:t>
      </w:r>
      <w:proofErr w:type="spellStart"/>
      <w:r w:rsidRPr="004E54B7">
        <w:rPr>
          <w:rFonts w:ascii="Courier New" w:hAnsi="Courier New" w:cs="Courier New"/>
        </w:rPr>
        <w:t>cbProcStop</w:t>
      </w:r>
      <w:proofErr w:type="spellEnd"/>
      <w:r>
        <w:t>.</w:t>
      </w:r>
    </w:p>
    <w:p w:rsidR="004E54B7" w:rsidRDefault="004E54B7" w:rsidP="004E54B7">
      <w:pPr>
        <w:pStyle w:val="APIBody"/>
      </w:pPr>
      <w:r>
        <w:t>ProcControlAPI may deliver callbacks from when this function is called.</w:t>
      </w:r>
    </w:p>
    <w:p w:rsidR="004E54B7" w:rsidRDefault="004E54B7" w:rsidP="004E54B7">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4E54B7" w:rsidRDefault="004E54B7" w:rsidP="004E54B7">
      <w:pPr>
        <w:pStyle w:val="Definition"/>
      </w:pPr>
      <w:r>
        <w:t>bool continueThread</w:t>
      </w:r>
      <w:r w:rsidR="00B32ED0"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rsidR="00DE5099">
        <w:t>()</w:t>
      </w:r>
    </w:p>
    <w:p w:rsidR="004E54B7" w:rsidRDefault="004E54B7" w:rsidP="004E54B7">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w:t>
      </w:r>
      <w:proofErr w:type="spellStart"/>
      <w:r w:rsidRPr="004E54B7">
        <w:rPr>
          <w:rFonts w:ascii="Courier New" w:hAnsi="Courier New" w:cs="Courier New"/>
        </w:rPr>
        <w:t>cbThread</w:t>
      </w:r>
      <w:r w:rsidR="00DE5099">
        <w:rPr>
          <w:rFonts w:ascii="Courier New" w:hAnsi="Courier New" w:cs="Courier New"/>
        </w:rPr>
        <w:t>Continue</w:t>
      </w:r>
      <w:proofErr w:type="spellEnd"/>
      <w:r w:rsidR="00DE5099">
        <w:rPr>
          <w:rFonts w:ascii="Courier New" w:hAnsi="Courier New" w:cs="Courier New"/>
        </w:rPr>
        <w:t xml:space="preserve"> </w:t>
      </w:r>
      <w:r>
        <w:t xml:space="preserve">or </w:t>
      </w:r>
      <w:r w:rsidRPr="004E54B7">
        <w:rPr>
          <w:rFonts w:ascii="Courier New" w:hAnsi="Courier New" w:cs="Courier New"/>
        </w:rPr>
        <w:t>Process::</w:t>
      </w:r>
      <w:proofErr w:type="spellStart"/>
      <w:r w:rsidRPr="004E54B7">
        <w:rPr>
          <w:rFonts w:ascii="Courier New" w:hAnsi="Courier New" w:cs="Courier New"/>
        </w:rPr>
        <w:t>cbProc</w:t>
      </w:r>
      <w:r w:rsidR="00DE5099">
        <w:rPr>
          <w:rFonts w:ascii="Courier New" w:hAnsi="Courier New" w:cs="Courier New"/>
        </w:rPr>
        <w:t>Continue</w:t>
      </w:r>
      <w:proofErr w:type="spellEnd"/>
      <w:r w:rsidR="007C7FDC">
        <w:rPr>
          <w:rFonts w:ascii="Courier New" w:hAnsi="Courier New" w:cs="Courier New"/>
        </w:rPr>
        <w:t>.</w:t>
      </w:r>
    </w:p>
    <w:p w:rsidR="00DE5099" w:rsidRDefault="00DE5099" w:rsidP="00DE5099">
      <w:pPr>
        <w:pStyle w:val="APIBody"/>
      </w:pPr>
      <w:r>
        <w:t>ProcControlAPI may deliver callbacks from when this function is called.</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getRegister</w:t>
      </w:r>
      <w:r w:rsidR="00B32ED0"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DE5099" w:rsidRDefault="00DE5099" w:rsidP="00DE5099">
      <w:pPr>
        <w:pStyle w:val="Definition"/>
        <w:ind w:firstLine="720"/>
      </w:pPr>
      <w:r>
        <w:t>Dyninst::MachRegister</w:t>
      </w:r>
      <w:r w:rsidR="00B32ED0" w:rsidRPr="00A83CF9">
        <w:rPr>
          <w:rFonts w:asciiTheme="minorHAnsi" w:hAnsiTheme="minorHAnsi"/>
        </w:rPr>
        <w:fldChar w:fldCharType="begin"/>
      </w:r>
      <w:r w:rsidR="00A83CF9" w:rsidRPr="00A83CF9">
        <w:rPr>
          <w:rFonts w:asciiTheme="minorHAnsi" w:hAnsiTheme="minorHAnsi"/>
        </w:rPr>
        <w:instrText xml:space="preserve"> XE "MachRegister" </w:instrText>
      </w:r>
      <w:r w:rsidR="00B32ED0" w:rsidRPr="00A83CF9">
        <w:rPr>
          <w:rFonts w:asciiTheme="minorHAnsi" w:hAnsiTheme="minorHAnsi"/>
        </w:rPr>
        <w:fldChar w:fldCharType="end"/>
      </w:r>
      <w:r>
        <w:t xml:space="preserve"> reg,</w:t>
      </w:r>
    </w:p>
    <w:p w:rsidR="00DE5099" w:rsidRDefault="00DE5099" w:rsidP="00DE5099">
      <w:pPr>
        <w:pStyle w:val="Definition"/>
        <w:ind w:firstLine="720"/>
      </w:pPr>
      <w:r>
        <w:t>Dyninst::MachRegisterVal</w:t>
      </w:r>
      <w:r w:rsidR="00B32ED0" w:rsidRPr="00A83CF9">
        <w:rPr>
          <w:rFonts w:asciiTheme="minorHAnsi" w:hAnsiTheme="minorHAnsi"/>
        </w:rPr>
        <w:fldChar w:fldCharType="begin"/>
      </w:r>
      <w:r w:rsidR="00A83CF9" w:rsidRPr="00A83CF9">
        <w:rPr>
          <w:rFonts w:asciiTheme="minorHAnsi" w:hAnsiTheme="minorHAnsi"/>
        </w:rPr>
        <w:instrText xml:space="preserve"> XE "MachRegisterVal" </w:instrText>
      </w:r>
      <w:r w:rsidR="00B32ED0" w:rsidRPr="00A83CF9">
        <w:rPr>
          <w:rFonts w:asciiTheme="minorHAnsi" w:hAnsiTheme="minorHAnsi"/>
        </w:rPr>
        <w:fldChar w:fldCharType="end"/>
      </w:r>
      <w:r>
        <w:t xml:space="preserve"> &amp;val) const</w:t>
      </w:r>
    </w:p>
    <w:p w:rsidR="00DE5099" w:rsidRDefault="00DE5099" w:rsidP="00DE5099">
      <w:pPr>
        <w:pStyle w:val="APIBody"/>
      </w:pPr>
      <w:r>
        <w:t xml:space="preserve">This function gets the value of a single register from this thread.  The register is specified by the </w:t>
      </w:r>
      <w:proofErr w:type="spellStart"/>
      <w:r w:rsidRPr="00DE5099">
        <w:rPr>
          <w:rFonts w:ascii="Courier New" w:hAnsi="Courier New" w:cs="Courier New"/>
        </w:rPr>
        <w:t>reg</w:t>
      </w:r>
      <w:proofErr w:type="spellEnd"/>
      <w:r>
        <w:t xml:space="preserve"> parameter, and the value of the register is returned by the </w:t>
      </w:r>
      <w:proofErr w:type="spellStart"/>
      <w:proofErr w:type="gramStart"/>
      <w:r w:rsidRPr="00DE5099">
        <w:rPr>
          <w:rFonts w:ascii="Courier New" w:hAnsi="Courier New" w:cs="Courier New"/>
        </w:rPr>
        <w:t>val</w:t>
      </w:r>
      <w:proofErr w:type="spellEnd"/>
      <w:proofErr w:type="gramEnd"/>
      <w:r>
        <w:t xml:space="preserve"> parameter.</w:t>
      </w:r>
      <w:r w:rsidR="0033046D">
        <w:t xml:space="preserve">  See </w:t>
      </w:r>
      <w:r w:rsidR="00B32ED0">
        <w:fldChar w:fldCharType="begin"/>
      </w:r>
      <w:r w:rsidR="0033046D">
        <w:instrText xml:space="preserve"> REF _Ref273369184 \r \h </w:instrText>
      </w:r>
      <w:r w:rsidR="00B32ED0">
        <w:fldChar w:fldCharType="separate"/>
      </w:r>
      <w:r w:rsidR="00C94004">
        <w:t>Appendix A</w:t>
      </w:r>
      <w:r w:rsidR="00B32ED0">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DE5099" w:rsidRDefault="00DE5099" w:rsidP="00DE5099">
      <w:pPr>
        <w:pStyle w:val="APIBody"/>
      </w:pPr>
      <w:r>
        <w:t>It is an error to call this function on a thread that is not in the stopped state.</w:t>
      </w:r>
    </w:p>
    <w:p w:rsidR="00DE5099" w:rsidRDefault="00DE5099" w:rsidP="00DE5099">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getAllRegisters</w:t>
      </w:r>
      <w:r w:rsidRPr="00A83CF9">
        <w:rPr>
          <w:rFonts w:asciiTheme="minorHAnsi" w:hAnsiTheme="minorHAnsi"/>
        </w:rPr>
        <w:fldChar w:fldCharType="begin"/>
      </w:r>
      <w:r w:rsidRPr="00A83CF9">
        <w:rPr>
          <w:rFonts w:asciiTheme="minorHAnsi" w:hAnsiTheme="minorHAnsi"/>
        </w:rPr>
        <w:instrText xml:space="preserve"> XE "getAllRegisters, Thread" </w:instrText>
      </w:r>
      <w:r w:rsidRPr="00A83CF9">
        <w:rPr>
          <w:rFonts w:asciiTheme="minorHAnsi" w:hAnsiTheme="minorHAnsi"/>
        </w:rPr>
        <w:fldChar w:fldCharType="end"/>
      </w:r>
      <w:r>
        <w:t>(RegisterPool</w:t>
      </w:r>
      <w:r w:rsidRPr="00A83CF9">
        <w:rPr>
          <w:rFonts w:asciiTheme="minorHAnsi" w:hAnsiTheme="minorHAnsi"/>
        </w:rPr>
        <w:fldChar w:fldCharType="begin"/>
      </w:r>
      <w:r w:rsidRPr="00A83CF9">
        <w:rPr>
          <w:rFonts w:asciiTheme="minorHAnsi" w:hAnsiTheme="minorHAnsi"/>
        </w:rPr>
        <w:instrText xml:space="preserve"> XE "RegisterPool" </w:instrText>
      </w:r>
      <w:r w:rsidRPr="00A83CF9">
        <w:rPr>
          <w:rFonts w:asciiTheme="minorHAnsi" w:hAnsiTheme="minorHAnsi"/>
        </w:rPr>
        <w:fldChar w:fldCharType="end"/>
      </w:r>
      <w:r>
        <w:t xml:space="preserve"> pool) const</w:t>
      </w:r>
    </w:p>
    <w:p w:rsidR="00FB1350" w:rsidRDefault="00FB1350" w:rsidP="00FB1350">
      <w:pPr>
        <w:pStyle w:val="APIBody"/>
      </w:pPr>
      <w:r>
        <w:t xml:space="preserve">This function reads the values of every register in the thread and returns them as part of the </w:t>
      </w:r>
      <w:proofErr w:type="spellStart"/>
      <w:r w:rsidRPr="000410FC">
        <w:rPr>
          <w:rFonts w:ascii="Courier New" w:hAnsi="Courier New" w:cs="Courier New"/>
        </w:rPr>
        <w:t>RegisterPool</w:t>
      </w:r>
      <w:proofErr w:type="spellEnd"/>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g</w:t>
      </w:r>
      <w:r w:rsidRPr="000410FC">
        <w:rPr>
          <w:rFonts w:ascii="Courier New" w:hAnsi="Courier New" w:cs="Courier New"/>
        </w:rPr>
        <w:t>etRegister</w:t>
      </w:r>
      <w:proofErr w:type="spellEnd"/>
      <w:r>
        <w:t xml:space="preserve"> multiple times.   See Section </w:t>
      </w:r>
      <w:r>
        <w:fldChar w:fldCharType="begin"/>
      </w:r>
      <w:r>
        <w:instrText xml:space="preserve"> REF _Ref273369251 \r \h </w:instrText>
      </w:r>
      <w:r>
        <w:fldChar w:fldCharType="separate"/>
      </w:r>
      <w:r>
        <w:t>3.8</w:t>
      </w:r>
      <w:r>
        <w:fldChar w:fldCharType="end"/>
      </w:r>
      <w:r>
        <w:t xml:space="preserve"> for a discussion of the </w:t>
      </w:r>
      <w:proofErr w:type="spellStart"/>
      <w: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DE5099" w:rsidRDefault="00DE5099" w:rsidP="00DE5099">
      <w:pPr>
        <w:pStyle w:val="Definition"/>
      </w:pPr>
      <w:r>
        <w:t>bool setRegister</w:t>
      </w:r>
      <w:r w:rsidR="00B32ED0"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w:t>
      </w:r>
    </w:p>
    <w:p w:rsidR="00DE5099" w:rsidRDefault="00DE5099" w:rsidP="00DE5099">
      <w:pPr>
        <w:pStyle w:val="Definition"/>
      </w:pPr>
      <w:r>
        <w:tab/>
        <w:t>Dyninst::MachRegister</w:t>
      </w:r>
      <w:r w:rsidR="00B32ED0" w:rsidRPr="00A83CF9">
        <w:rPr>
          <w:rFonts w:asciiTheme="minorHAnsi" w:hAnsiTheme="minorHAnsi"/>
        </w:rPr>
        <w:fldChar w:fldCharType="begin"/>
      </w:r>
      <w:r w:rsidR="00A83CF9" w:rsidRPr="00A83CF9">
        <w:rPr>
          <w:rFonts w:asciiTheme="minorHAnsi" w:hAnsiTheme="minorHAnsi"/>
        </w:rPr>
        <w:instrText xml:space="preserve"> XE "MachRegister" </w:instrText>
      </w:r>
      <w:r w:rsidR="00B32ED0" w:rsidRPr="00A83CF9">
        <w:rPr>
          <w:rFonts w:asciiTheme="minorHAnsi" w:hAnsiTheme="minorHAnsi"/>
        </w:rPr>
        <w:fldChar w:fldCharType="end"/>
      </w:r>
      <w:r>
        <w:t xml:space="preserve"> reg,</w:t>
      </w:r>
    </w:p>
    <w:p w:rsidR="00DE5099" w:rsidRDefault="00DE5099" w:rsidP="00DE5099">
      <w:pPr>
        <w:pStyle w:val="Definition"/>
      </w:pPr>
      <w:r>
        <w:tab/>
        <w:t>Dyninst::MachRegisterVal</w:t>
      </w:r>
      <w:r w:rsidR="00B32ED0" w:rsidRPr="00A83CF9">
        <w:rPr>
          <w:rFonts w:asciiTheme="minorHAnsi" w:hAnsiTheme="minorHAnsi"/>
        </w:rPr>
        <w:fldChar w:fldCharType="begin"/>
      </w:r>
      <w:r w:rsidR="00A83CF9" w:rsidRPr="00A83CF9">
        <w:rPr>
          <w:rFonts w:asciiTheme="minorHAnsi" w:hAnsiTheme="minorHAnsi"/>
        </w:rPr>
        <w:instrText xml:space="preserve"> XE "MachRegisterVal" </w:instrText>
      </w:r>
      <w:r w:rsidR="00B32ED0" w:rsidRPr="00A83CF9">
        <w:rPr>
          <w:rFonts w:asciiTheme="minorHAnsi" w:hAnsiTheme="minorHAnsi"/>
        </w:rPr>
        <w:fldChar w:fldCharType="end"/>
      </w:r>
      <w:r>
        <w:t xml:space="preserve"> val) const</w:t>
      </w:r>
    </w:p>
    <w:p w:rsidR="00DE5099" w:rsidRDefault="00DE5099" w:rsidP="00DE5099">
      <w:pPr>
        <w:pStyle w:val="APIBody"/>
      </w:pPr>
      <w:r>
        <w:t xml:space="preserve">This function </w:t>
      </w:r>
      <w:r w:rsidR="00FB1350">
        <w:t>writes</w:t>
      </w:r>
      <w:r>
        <w:t xml:space="preserve"> the value of a single register in this thread.  The register is specified by the </w:t>
      </w:r>
      <w:proofErr w:type="spellStart"/>
      <w:r w:rsidRPr="000410FC">
        <w:rPr>
          <w:rFonts w:ascii="Courier New" w:hAnsi="Courier New" w:cs="Courier New"/>
        </w:rPr>
        <w:t>reg</w:t>
      </w:r>
      <w:proofErr w:type="spellEnd"/>
      <w:r>
        <w:t xml:space="preserve"> parameter, and the value that should be written is </w:t>
      </w:r>
      <w:r w:rsidR="000410FC">
        <w:t xml:space="preserve">specified by the </w:t>
      </w:r>
      <w:proofErr w:type="spellStart"/>
      <w:proofErr w:type="gramStart"/>
      <w:r w:rsidR="000410FC" w:rsidRPr="000410FC">
        <w:rPr>
          <w:rFonts w:ascii="Courier New" w:hAnsi="Courier New" w:cs="Courier New"/>
        </w:rPr>
        <w:t>val</w:t>
      </w:r>
      <w:proofErr w:type="spellEnd"/>
      <w:proofErr w:type="gramEnd"/>
      <w:r w:rsidR="000410FC">
        <w:t xml:space="preserve"> parameter.</w:t>
      </w:r>
      <w:r w:rsidR="0033046D">
        <w:t xml:space="preserve">  See </w:t>
      </w:r>
      <w:r w:rsidR="00B32ED0">
        <w:fldChar w:fldCharType="begin"/>
      </w:r>
      <w:r w:rsidR="0033046D">
        <w:instrText xml:space="preserve"> REF _Ref273369184 \r \h </w:instrText>
      </w:r>
      <w:r w:rsidR="00B32ED0">
        <w:fldChar w:fldCharType="separate"/>
      </w:r>
      <w:r w:rsidR="00C94004">
        <w:t>Appendix A</w:t>
      </w:r>
      <w:r w:rsidR="00B32ED0">
        <w:fldChar w:fldCharType="end"/>
      </w:r>
      <w:r w:rsidR="0033046D">
        <w:t xml:space="preserve"> for an explanation of the </w:t>
      </w:r>
      <w:proofErr w:type="spellStart"/>
      <w:r w:rsidR="0033046D" w:rsidRPr="0033046D">
        <w:rPr>
          <w:rFonts w:ascii="Courier New" w:hAnsi="Courier New" w:cs="Courier New"/>
        </w:rPr>
        <w:t>MachRegister</w:t>
      </w:r>
      <w:proofErr w:type="spellEnd"/>
      <w:r w:rsidR="0033046D">
        <w:t xml:space="preserve"> class.</w:t>
      </w:r>
    </w:p>
    <w:p w:rsidR="000410FC" w:rsidRDefault="000410FC" w:rsidP="000410FC">
      <w:pPr>
        <w:pStyle w:val="APIBody"/>
      </w:pPr>
      <w:r>
        <w:t>It is an error to call this function on a thread that is not in the stopped state.</w:t>
      </w:r>
    </w:p>
    <w:p w:rsidR="000410FC" w:rsidRDefault="000410FC" w:rsidP="000410FC">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B1350" w:rsidRDefault="00FB1350" w:rsidP="00FB1350">
      <w:pPr>
        <w:pStyle w:val="Definition"/>
      </w:pPr>
      <w:r>
        <w:t>bool setAllRegisters</w:t>
      </w:r>
      <w:r w:rsidRPr="00390A88">
        <w:rPr>
          <w:rFonts w:asciiTheme="minorHAnsi" w:hAnsiTheme="minorHAnsi"/>
        </w:rPr>
        <w:fldChar w:fldCharType="begin"/>
      </w:r>
      <w:r w:rsidRPr="00390A88">
        <w:rPr>
          <w:rFonts w:asciiTheme="minorHAnsi" w:hAnsiTheme="minorHAnsi"/>
        </w:rPr>
        <w:instrText xml:space="preserve"> XE "setAllRegisters, Thread" </w:instrText>
      </w:r>
      <w:r w:rsidRPr="00390A88">
        <w:rPr>
          <w:rFonts w:asciiTheme="minorHAnsi" w:hAnsiTheme="minorHAnsi"/>
        </w:rPr>
        <w:fldChar w:fldCharType="end"/>
      </w:r>
      <w:r>
        <w:t>(RegisterPool</w:t>
      </w:r>
      <w:r w:rsidRPr="00A83CF9">
        <w:rPr>
          <w:rFonts w:asciiTheme="minorHAnsi" w:hAnsiTheme="minorHAnsi"/>
        </w:rPr>
        <w:fldChar w:fldCharType="begin"/>
      </w:r>
      <w:r w:rsidRPr="00A83CF9">
        <w:rPr>
          <w:rFonts w:asciiTheme="minorHAnsi" w:hAnsiTheme="minorHAnsi"/>
        </w:rPr>
        <w:instrText xml:space="preserve"> XE "RegisterPool" </w:instrText>
      </w:r>
      <w:r w:rsidRPr="00A83CF9">
        <w:rPr>
          <w:rFonts w:asciiTheme="minorHAnsi" w:hAnsiTheme="minorHAnsi"/>
        </w:rPr>
        <w:fldChar w:fldCharType="end"/>
      </w:r>
      <w:r>
        <w:t xml:space="preserve"> &amp;pool) const</w:t>
      </w:r>
    </w:p>
    <w:p w:rsidR="00FB1350" w:rsidRDefault="00FB1350" w:rsidP="00FB1350">
      <w:pPr>
        <w:pStyle w:val="APIBody"/>
      </w:pPr>
      <w:r>
        <w:t xml:space="preserve">This function sets the values of every register in this thread to the values specified in the </w:t>
      </w:r>
      <w:proofErr w:type="spellStart"/>
      <w:r w:rsidRPr="000410FC">
        <w:rPr>
          <w:rFonts w:ascii="Courier New" w:hAnsi="Courier New" w:cs="Courier New"/>
        </w:rPr>
        <w:t>RegisterPool</w:t>
      </w:r>
      <w:proofErr w:type="spellEnd"/>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proofErr w:type="spellStart"/>
      <w:r>
        <w:rPr>
          <w:rFonts w:ascii="Courier New" w:hAnsi="Courier New" w:cs="Courier New"/>
        </w:rPr>
        <w:t>s</w:t>
      </w:r>
      <w:r w:rsidRPr="000410FC">
        <w:rPr>
          <w:rFonts w:ascii="Courier New" w:hAnsi="Courier New" w:cs="Courier New"/>
        </w:rPr>
        <w:t>etRegister</w:t>
      </w:r>
      <w:proofErr w:type="spellEnd"/>
      <w:r>
        <w:t xml:space="preserve"> multiple times.  See Section </w:t>
      </w:r>
      <w:r>
        <w:fldChar w:fldCharType="begin"/>
      </w:r>
      <w:r>
        <w:instrText xml:space="preserve"> REF _Ref273369251 \r \h </w:instrText>
      </w:r>
      <w:r>
        <w:fldChar w:fldCharType="separate"/>
      </w:r>
      <w:r>
        <w:t>3.8</w:t>
      </w:r>
      <w:r>
        <w:fldChar w:fldCharType="end"/>
      </w:r>
      <w:r>
        <w:t xml:space="preserve"> for a discussion of the </w:t>
      </w:r>
      <w:proofErr w:type="spellStart"/>
      <w:r w:rsidRPr="007C7FDC">
        <w:rPr>
          <w:rFonts w:ascii="Courier New" w:hAnsi="Courier New" w:cs="Courier New"/>
        </w:rPr>
        <w:t>RegisterPool</w:t>
      </w:r>
      <w:proofErr w:type="spellEnd"/>
      <w:r>
        <w:t xml:space="preserve"> class.</w:t>
      </w:r>
    </w:p>
    <w:p w:rsidR="00FB1350" w:rsidRDefault="00FB1350" w:rsidP="00FB1350">
      <w:pPr>
        <w:pStyle w:val="APIBody"/>
      </w:pPr>
      <w:r>
        <w:t>It is an error to call this function on a thread that is not in the stopped state.</w:t>
      </w:r>
    </w:p>
    <w:p w:rsidR="00FB1350" w:rsidRDefault="00FB1350" w:rsidP="00FB1350">
      <w:pPr>
        <w:pStyle w:val="APIBody"/>
      </w:pPr>
      <w:r>
        <w:t xml:space="preserve">Upon success this function will return </w:t>
      </w:r>
      <w:r w:rsidRPr="00CB718B">
        <w:rPr>
          <w:rFonts w:ascii="Courier New" w:hAnsi="Courier New" w:cs="Courier New"/>
        </w:rPr>
        <w:t>true</w:t>
      </w:r>
      <w:r>
        <w:t xml:space="preserve">, otherwise it will return </w:t>
      </w:r>
      <w:r w:rsidRPr="00CB718B">
        <w:rPr>
          <w:rFonts w:ascii="Courier New" w:hAnsi="Courier New" w:cs="Courier New"/>
        </w:rPr>
        <w:t>false</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postIRPC</w:t>
      </w:r>
      <w:r w:rsidR="00B32ED0"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(IRPC::ptr irpc) const</w:t>
      </w:r>
    </w:p>
    <w:p w:rsidR="00934722" w:rsidRDefault="00934722" w:rsidP="00934722">
      <w:pPr>
        <w:pStyle w:val="APIBody"/>
      </w:pPr>
      <w:r>
        <w:t xml:space="preserve">This function posts the given </w:t>
      </w:r>
      <w:proofErr w:type="spellStart"/>
      <w:r w:rsidRPr="00934722">
        <w:rPr>
          <w:rFonts w:ascii="Courier New" w:hAnsi="Courier New" w:cs="Courier New"/>
        </w:rPr>
        <w:t>irpc</w:t>
      </w:r>
      <w:proofErr w:type="spellEnd"/>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w:t>
      </w:r>
      <w:proofErr w:type="spellStart"/>
      <w:r>
        <w:t>irpc</w:t>
      </w:r>
      <w:proofErr w:type="spellEnd"/>
      <w:r>
        <w:t xml:space="preserve">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be run when ready.  See Section </w:t>
      </w:r>
      <w:r w:rsidR="00B32ED0">
        <w:fldChar w:fldCharType="begin"/>
      </w:r>
      <w:r>
        <w:instrText xml:space="preserve"> REF _Ref273353989 \r \h </w:instrText>
      </w:r>
      <w:r w:rsidR="00B32ED0">
        <w:fldChar w:fldCharType="separate"/>
      </w:r>
      <w:r w:rsidR="00C94004">
        <w:t>0</w:t>
      </w:r>
      <w:r w:rsidR="00B32ED0">
        <w:fldChar w:fldCharType="end"/>
      </w:r>
      <w:r>
        <w:t xml:space="preserve"> for more information on posting </w:t>
      </w:r>
      <w:r w:rsidRPr="00934722">
        <w:rPr>
          <w:rFonts w:ascii="Courier New" w:hAnsi="Courier New" w:cs="Courier New"/>
        </w:rPr>
        <w:t>IRPCs</w:t>
      </w:r>
      <w:r>
        <w:t>.</w:t>
      </w:r>
    </w:p>
    <w:p w:rsidR="00934722" w:rsidRDefault="00934722" w:rsidP="00934722">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rsidR="00934722" w:rsidRDefault="00934722" w:rsidP="00934722">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bool getPostedIRPCs</w:t>
      </w:r>
      <w:r w:rsidR="00B32ED0"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(std::vector&lt;IRPC::ptr&gt; &amp;rpcs) const</w:t>
      </w:r>
    </w:p>
    <w:p w:rsidR="007F40A5" w:rsidRDefault="007F40A5" w:rsidP="007F40A5">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proofErr w:type="spellStart"/>
      <w:r w:rsidRPr="007F40A5">
        <w:rPr>
          <w:rFonts w:ascii="Courier New" w:hAnsi="Courier New" w:cs="Courier New"/>
        </w:rPr>
        <w:t>rpcs</w:t>
      </w:r>
      <w:proofErr w:type="spellEnd"/>
      <w:r>
        <w:t xml:space="preserve">.  This does not include any running </w:t>
      </w:r>
      <w:r w:rsidRPr="007F40A5">
        <w:rPr>
          <w:rFonts w:ascii="Courier New" w:hAnsi="Courier New" w:cs="Courier New"/>
        </w:rPr>
        <w:t>IRPC</w:t>
      </w:r>
      <w:r>
        <w:t>.</w:t>
      </w:r>
    </w:p>
    <w:p w:rsidR="00934722" w:rsidRDefault="007F40A5" w:rsidP="007F40A5">
      <w:pPr>
        <w:pStyle w:val="APIBody"/>
      </w:pPr>
      <w:r>
        <w:t xml:space="preserve">This function will return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proofErr w:type="spellStart"/>
      <w:r>
        <w:rPr>
          <w:rFonts w:ascii="Courier New" w:hAnsi="Courier New" w:cs="Courier New"/>
        </w:rPr>
        <w:t>getLastError</w:t>
      </w:r>
      <w:proofErr w:type="spellEnd"/>
      <w:r>
        <w:t xml:space="preserve"> will return details on the error.</w:t>
      </w:r>
    </w:p>
    <w:p w:rsidR="000410FC" w:rsidRDefault="000410FC" w:rsidP="000410FC">
      <w:pPr>
        <w:pStyle w:val="Definition"/>
      </w:pPr>
      <w:r>
        <w:t>IRPC::const_ptr getRunningIRPC</w:t>
      </w:r>
      <w:r w:rsidR="00B32ED0"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B32ED0" w:rsidRPr="00390A88">
        <w:rPr>
          <w:rFonts w:asciiTheme="minorHAnsi" w:hAnsiTheme="minorHAnsi"/>
        </w:rPr>
        <w:fldChar w:fldCharType="end"/>
      </w:r>
      <w:r>
        <w:t>() const</w:t>
      </w:r>
    </w:p>
    <w:p w:rsidR="007F40A5" w:rsidRDefault="007F40A5" w:rsidP="007F40A5">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w:t>
      </w:r>
      <w:proofErr w:type="spellStart"/>
      <w:r w:rsidRPr="007F40A5">
        <w:rPr>
          <w:rFonts w:ascii="Courier New" w:hAnsi="Courier New" w:cs="Courier New"/>
        </w:rPr>
        <w:t>const_</w:t>
      </w:r>
      <w:proofErr w:type="gramStart"/>
      <w:r w:rsidRPr="007F40A5">
        <w:rPr>
          <w:rFonts w:ascii="Courier New" w:hAnsi="Courier New" w:cs="Courier New"/>
        </w:rPr>
        <w:t>ptr</w:t>
      </w:r>
      <w:proofErr w:type="spellEnd"/>
      <w:r w:rsidRPr="007F40A5">
        <w:rPr>
          <w:rFonts w:ascii="Courier New" w:hAnsi="Courier New" w:cs="Courier New"/>
        </w:rPr>
        <w:t>(</w:t>
      </w:r>
      <w:proofErr w:type="gramEnd"/>
      <w:r w:rsidRPr="007F40A5">
        <w:rPr>
          <w:rFonts w:ascii="Courier New" w:hAnsi="Courier New" w:cs="Courier New"/>
        </w:rPr>
        <w:t>)</w:t>
      </w:r>
      <w:r>
        <w:t>.</w:t>
      </w:r>
    </w:p>
    <w:p w:rsidR="002731E8" w:rsidRDefault="002731E8" w:rsidP="002731E8">
      <w:pPr>
        <w:pStyle w:val="Definition"/>
      </w:pPr>
      <w:r>
        <w:t>void setSingleStepMode</w:t>
      </w:r>
      <w:r w:rsidR="00B32ED0" w:rsidRPr="002731E8">
        <w:rPr>
          <w:rFonts w:asciiTheme="minorHAnsi" w:hAnsiTheme="minorHAnsi"/>
        </w:rPr>
        <w:fldChar w:fldCharType="begin"/>
      </w:r>
      <w:r w:rsidRPr="002731E8">
        <w:rPr>
          <w:rFonts w:asciiTheme="minorHAnsi" w:hAnsiTheme="minorHAnsi"/>
        </w:rPr>
        <w:instrText xml:space="preserve"> XE "setSingleStepMode, Thread" </w:instrText>
      </w:r>
      <w:r w:rsidR="00B32ED0" w:rsidRPr="002731E8">
        <w:rPr>
          <w:rFonts w:asciiTheme="minorHAnsi" w:hAnsiTheme="minorHAnsi"/>
        </w:rPr>
        <w:fldChar w:fldCharType="end"/>
      </w:r>
      <w:r>
        <w:t>(bool mode) const</w:t>
      </w:r>
    </w:p>
    <w:p w:rsidR="002731E8" w:rsidRDefault="002731E8" w:rsidP="002731E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rsidR="002731E8" w:rsidRDefault="002731E8" w:rsidP="002731E8">
      <w:pPr>
        <w:pStyle w:val="APIBody"/>
      </w:pPr>
      <w:r>
        <w:t xml:space="preserve">A </w:t>
      </w:r>
      <w:r w:rsidRPr="002731E8">
        <w:rPr>
          <w:rFonts w:ascii="Courier New" w:hAnsi="Courier New" w:cs="Courier New"/>
        </w:rPr>
        <w:t>Thread</w:t>
      </w:r>
      <w:r>
        <w:t xml:space="preserve"> in single-step mode will </w:t>
      </w:r>
      <w:proofErr w:type="gramStart"/>
      <w:r>
        <w:t>pause</w:t>
      </w:r>
      <w:proofErr w:type="gramEnd"/>
      <w:r>
        <w:t xml:space="preserve"> execution at each instruction and trigger an </w:t>
      </w:r>
      <w:proofErr w:type="spellStart"/>
      <w:r w:rsidRPr="002731E8">
        <w:rPr>
          <w:rFonts w:ascii="Courier New" w:hAnsi="Courier New" w:cs="Courier New"/>
        </w:rPr>
        <w:t>EventSingleStep</w:t>
      </w:r>
      <w:proofErr w:type="spellEnd"/>
      <w:r>
        <w:t xml:space="preserve"> event.  After each </w:t>
      </w:r>
      <w:proofErr w:type="spellStart"/>
      <w:r w:rsidRPr="002731E8">
        <w:rPr>
          <w:rFonts w:ascii="Courier New" w:hAnsi="Courier New" w:cs="Courier New"/>
        </w:rPr>
        <w:t>EventSingleStep</w:t>
      </w:r>
      <w:proofErr w:type="spellEnd"/>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proofErr w:type="spellStart"/>
      <w:r w:rsidRPr="002731E8">
        <w:rPr>
          <w:rFonts w:ascii="Courier New" w:hAnsi="Courier New" w:cs="Courier New"/>
        </w:rPr>
        <w:t>EventSingleStep</w:t>
      </w:r>
      <w:proofErr w:type="spellEnd"/>
      <w:r>
        <w:t>.</w:t>
      </w:r>
    </w:p>
    <w:p w:rsidR="002731E8" w:rsidRDefault="002731E8" w:rsidP="002731E8">
      <w:pPr>
        <w:pStyle w:val="Definition"/>
      </w:pPr>
      <w:r>
        <w:t>bool getSingleStepMode</w:t>
      </w:r>
      <w:r w:rsidR="00B32ED0" w:rsidRPr="002731E8">
        <w:rPr>
          <w:rFonts w:asciiTheme="minorHAnsi" w:hAnsiTheme="minorHAnsi"/>
        </w:rPr>
        <w:fldChar w:fldCharType="begin"/>
      </w:r>
      <w:r w:rsidRPr="002731E8">
        <w:rPr>
          <w:rFonts w:asciiTheme="minorHAnsi" w:hAnsiTheme="minorHAnsi"/>
        </w:rPr>
        <w:instrText xml:space="preserve"> XE "getSingleStepMode, Thread" </w:instrText>
      </w:r>
      <w:r w:rsidR="00B32ED0" w:rsidRPr="002731E8">
        <w:rPr>
          <w:rFonts w:asciiTheme="minorHAnsi" w:hAnsiTheme="minorHAnsi"/>
        </w:rPr>
        <w:fldChar w:fldCharType="end"/>
      </w:r>
      <w:r>
        <w:t>() const</w:t>
      </w:r>
    </w:p>
    <w:p w:rsidR="002731E8" w:rsidRDefault="002731E8" w:rsidP="002731E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rsidR="002731E8" w:rsidRDefault="002731E8" w:rsidP="002731E8">
      <w:pPr>
        <w:pStyle w:val="APIBody"/>
      </w:pPr>
    </w:p>
    <w:p w:rsidR="000410FC" w:rsidRDefault="000410FC" w:rsidP="000410FC">
      <w:pPr>
        <w:pStyle w:val="Definition"/>
      </w:pPr>
    </w:p>
    <w:p w:rsidR="000410FC" w:rsidRDefault="000410FC" w:rsidP="000410FC">
      <w:pPr>
        <w:pStyle w:val="Heading2"/>
      </w:pPr>
      <w:bookmarkStart w:id="53" w:name="_Toc273362646"/>
      <w:bookmarkStart w:id="54" w:name="_Toc274055823"/>
      <w:bookmarkStart w:id="55" w:name="_Toc274129908"/>
      <w:r>
        <w:t>Library</w:t>
      </w:r>
      <w:bookmarkEnd w:id="53"/>
      <w:bookmarkEnd w:id="54"/>
      <w:bookmarkEnd w:id="55"/>
      <w:r w:rsidR="00B32ED0">
        <w:fldChar w:fldCharType="begin"/>
      </w:r>
      <w:r w:rsidR="00A961FE">
        <w:instrText xml:space="preserve"> XE "</w:instrText>
      </w:r>
      <w:r w:rsidR="00A961FE" w:rsidRPr="00F41355">
        <w:instrText>Library</w:instrText>
      </w:r>
      <w:r w:rsidR="00A961FE">
        <w:instrText xml:space="preserve">" </w:instrText>
      </w:r>
      <w:r w:rsidR="00B32ED0">
        <w:fldChar w:fldCharType="end"/>
      </w:r>
    </w:p>
    <w:p w:rsidR="00304F3A" w:rsidRDefault="00A55342" w:rsidP="00A55342">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proofErr w:type="gramStart"/>
      <w:r w:rsidR="00304F3A" w:rsidRPr="00E54BA8">
        <w:rPr>
          <w:rFonts w:ascii="Courier New" w:hAnsi="Courier New" w:cs="Courier New"/>
        </w:rPr>
        <w:t>Process</w:t>
      </w:r>
      <w:r w:rsidR="00304F3A">
        <w:t>’</w:t>
      </w:r>
      <w:proofErr w:type="gramEnd"/>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rsidR="00A55342" w:rsidRDefault="00A55342" w:rsidP="00A55342">
      <w:r>
        <w:t xml:space="preserve">Each Library contains </w:t>
      </w:r>
      <w:r w:rsidR="00304F3A">
        <w:t xml:space="preserve">a </w:t>
      </w:r>
      <w:r w:rsidR="00304F3A" w:rsidRPr="00304F3A">
        <w:rPr>
          <w:i/>
        </w:rPr>
        <w:t>load address</w:t>
      </w:r>
      <w:r w:rsidR="00B32ED0">
        <w:rPr>
          <w:i/>
        </w:rPr>
        <w:fldChar w:fldCharType="begin"/>
      </w:r>
      <w:r w:rsidR="00A961FE">
        <w:instrText xml:space="preserve"> XE "</w:instrText>
      </w:r>
      <w:r w:rsidR="00A961FE" w:rsidRPr="00081331">
        <w:instrText>load address</w:instrText>
      </w:r>
      <w:r w:rsidR="00A961FE">
        <w:instrText xml:space="preserve">" </w:instrText>
      </w:r>
      <w:r w:rsidR="00B32ED0">
        <w:rPr>
          <w:i/>
        </w:rPr>
        <w:fldChar w:fldCharType="end"/>
      </w:r>
      <w:r w:rsidR="00304F3A">
        <w:t xml:space="preserve"> and a file name.  The load address is the address at which the OS loaded the library, and the file name is the path to the library’s file.  Note that on some operating systems (Linux, Solaris, </w:t>
      </w:r>
      <w:proofErr w:type="spellStart"/>
      <w:r w:rsidR="00304F3A">
        <w:t>BlueGene</w:t>
      </w:r>
      <w:proofErr w:type="spellEnd"/>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rsidR="00840906" w:rsidRDefault="00840906" w:rsidP="00A55342">
      <w:r>
        <w:t xml:space="preserve">Libraries may be loaded and unloaded by the process during execution.  A library load or unload can trigger a callback with an </w:t>
      </w:r>
      <w:proofErr w:type="spellStart"/>
      <w:r>
        <w:t>EventLibrary</w:t>
      </w:r>
      <w:proofErr w:type="spellEnd"/>
      <w:r>
        <w:t xml:space="preserve"> parameter.  The current list of libraries loaded into a process can be access </w:t>
      </w:r>
      <w:r w:rsidR="005E0CE2">
        <w:t xml:space="preserve">via a </w:t>
      </w:r>
      <w:r w:rsidR="005E0CE2" w:rsidRPr="005E0CE2">
        <w:rPr>
          <w:rFonts w:ascii="Courier New" w:hAnsi="Courier New" w:cs="Courier New"/>
        </w:rPr>
        <w:t>Process</w:t>
      </w:r>
      <w:r w:rsidR="005E0CE2">
        <w:t xml:space="preserve">’ </w:t>
      </w:r>
      <w:proofErr w:type="spellStart"/>
      <w:r w:rsidR="005E0CE2" w:rsidRPr="005E0CE2">
        <w:rPr>
          <w:rFonts w:ascii="Courier New" w:hAnsi="Courier New" w:cs="Courier New"/>
        </w:rPr>
        <w:t>LibraryPool</w:t>
      </w:r>
      <w:proofErr w:type="spellEnd"/>
      <w:r w:rsidR="005E0CE2">
        <w:t xml:space="preserve"> object (see Section </w:t>
      </w:r>
      <w:r w:rsidR="00B32ED0">
        <w:fldChar w:fldCharType="begin"/>
      </w:r>
      <w:r w:rsidR="005E0CE2">
        <w:instrText xml:space="preserve"> REF _Ref257219447 \r \h </w:instrText>
      </w:r>
      <w:r w:rsidR="00B32ED0">
        <w:fldChar w:fldCharType="separate"/>
      </w:r>
      <w:r w:rsidR="00C94004">
        <w:t>3.7</w:t>
      </w:r>
      <w:r w:rsidR="00B32ED0">
        <w:fldChar w:fldCharType="end"/>
      </w:r>
      <w:r w:rsidR="005E0CE2">
        <w:t xml:space="preserve">).  </w:t>
      </w:r>
    </w:p>
    <w:p w:rsidR="00304F3A" w:rsidRDefault="002D5A1D" w:rsidP="00304F3A">
      <w:pPr>
        <w:pStyle w:val="ClassHeading"/>
      </w:pPr>
      <w:r>
        <w:t xml:space="preserve">Library </w:t>
      </w:r>
      <w:r w:rsidR="00304F3A">
        <w:t>Types</w:t>
      </w:r>
    </w:p>
    <w:p w:rsidR="002D5A1D" w:rsidRDefault="002D5A1D" w:rsidP="002D5A1D">
      <w:pPr>
        <w:pStyle w:val="Definition"/>
      </w:pPr>
      <w:r>
        <w:t>Library::ptr</w:t>
      </w:r>
      <w:r>
        <w:br/>
        <w:t xml:space="preserve">Library::const_ptr </w:t>
      </w:r>
    </w:p>
    <w:p w:rsidR="002D5A1D" w:rsidRDefault="002D5A1D" w:rsidP="002D5A1D">
      <w:pPr>
        <w:pStyle w:val="APIBody"/>
      </w:pPr>
      <w:r>
        <w:t xml:space="preserve">The </w:t>
      </w:r>
      <w:r w:rsidRPr="002D5A1D">
        <w:rPr>
          <w:rFonts w:ascii="Courier New" w:hAnsi="Courier New" w:cs="Courier New"/>
        </w:rPr>
        <w:t>Library::</w:t>
      </w:r>
      <w:proofErr w:type="spellStart"/>
      <w:r w:rsidRPr="002D5A1D">
        <w:rPr>
          <w:rFonts w:ascii="Courier New" w:hAnsi="Courier New" w:cs="Courier New"/>
        </w:rPr>
        <w:t>ptr</w:t>
      </w:r>
      <w:proofErr w:type="spellEnd"/>
      <w:r>
        <w:t xml:space="preserve"> and </w:t>
      </w:r>
      <w:r w:rsidRPr="002D5A1D">
        <w:rPr>
          <w:rFonts w:ascii="Courier New" w:hAnsi="Courier New" w:cs="Courier New"/>
        </w:rPr>
        <w:t>Library::</w:t>
      </w:r>
      <w:proofErr w:type="spellStart"/>
      <w:r w:rsidRPr="002D5A1D">
        <w:rPr>
          <w:rFonts w:ascii="Courier New" w:hAnsi="Courier New" w:cs="Courier New"/>
        </w:rPr>
        <w:t>const_ptr</w:t>
      </w:r>
      <w:proofErr w:type="spellEnd"/>
      <w:r>
        <w:t xml:space="preserve"> types are respective </w:t>
      </w:r>
      <w:proofErr w:type="spellStart"/>
      <w:r>
        <w:t>typedefs</w:t>
      </w:r>
      <w:proofErr w:type="spellEnd"/>
      <w:r>
        <w:t xml:space="preserve"> for a pointer and a const pointer to a library.  </w:t>
      </w:r>
    </w:p>
    <w:p w:rsidR="00840906" w:rsidRDefault="00840906" w:rsidP="00840906">
      <w:pPr>
        <w:pStyle w:val="APIBody"/>
      </w:pPr>
      <w:r>
        <w:t>These pointers are not shared pointers—</w:t>
      </w:r>
      <w:proofErr w:type="spellStart"/>
      <w:r>
        <w:t>ProcControl</w:t>
      </w:r>
      <w:proofErr w:type="spellEnd"/>
      <w:r>
        <w:t xml:space="preserve"> will automatically clean a Library object when it is unloaded.  It is not recommended that the user maintains copies of pointers to Library objects after an </w:t>
      </w:r>
      <w:proofErr w:type="spellStart"/>
      <w:r w:rsidRPr="00840906">
        <w:rPr>
          <w:rFonts w:ascii="Courier New" w:hAnsi="Courier New" w:cs="Courier New"/>
        </w:rPr>
        <w:t>EventLibrary</w:t>
      </w:r>
      <w:proofErr w:type="spellEnd"/>
      <w:r>
        <w:t xml:space="preserve"> delivers notice of a library unload.</w:t>
      </w:r>
    </w:p>
    <w:p w:rsidR="002D5A1D" w:rsidRDefault="002D5A1D" w:rsidP="002D5A1D">
      <w:pPr>
        <w:pStyle w:val="ClassHeading"/>
      </w:pPr>
      <w:r>
        <w:t>Library Member Functions</w:t>
      </w:r>
    </w:p>
    <w:p w:rsidR="002D5A1D" w:rsidRDefault="002D5A1D" w:rsidP="002D5A1D">
      <w:pPr>
        <w:pStyle w:val="Definition"/>
      </w:pPr>
      <w:r>
        <w:t>std::string getName()</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file name for this </w:t>
      </w:r>
      <w:r w:rsidRPr="002D5A1D">
        <w:rPr>
          <w:rFonts w:ascii="Courier New" w:hAnsi="Courier New" w:cs="Courier New"/>
        </w:rPr>
        <w:t>Library</w:t>
      </w:r>
      <w:r>
        <w:t>.</w:t>
      </w:r>
      <w:proofErr w:type="gramEnd"/>
      <w:r>
        <w:t xml:space="preserve">  </w:t>
      </w:r>
    </w:p>
    <w:p w:rsidR="002D5A1D" w:rsidRDefault="002D5A1D" w:rsidP="002D5A1D">
      <w:pPr>
        <w:pStyle w:val="Definition"/>
      </w:pPr>
      <w:r>
        <w:t>Dyninst::Address getLoadAddress</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2D5A1D" w:rsidRDefault="002D5A1D" w:rsidP="002D5A1D">
      <w:pPr>
        <w:pStyle w:val="APIBody"/>
      </w:pPr>
      <w:proofErr w:type="gramStart"/>
      <w:r>
        <w:t xml:space="preserve">Returns the load address for this </w:t>
      </w:r>
      <w:r w:rsidRPr="002D5A1D">
        <w:rPr>
          <w:rFonts w:ascii="Courier New" w:hAnsi="Courier New" w:cs="Courier New"/>
        </w:rPr>
        <w:t>Library</w:t>
      </w:r>
      <w:r>
        <w:t>.</w:t>
      </w:r>
      <w:proofErr w:type="gramEnd"/>
    </w:p>
    <w:p w:rsidR="002D5A1D" w:rsidRDefault="002D5A1D" w:rsidP="002D5A1D">
      <w:pPr>
        <w:pStyle w:val="Definition"/>
      </w:pPr>
      <w:r>
        <w:t>Dyninst::Address getDataLoadAddress</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2D5A1D" w:rsidRDefault="002D5A1D" w:rsidP="002D5A1D">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w:t>
      </w:r>
      <w:proofErr w:type="spellStart"/>
      <w:r w:rsidRPr="002D5A1D">
        <w:rPr>
          <w:rFonts w:ascii="Courier New" w:hAnsi="Courier New" w:cs="Courier New"/>
        </w:rPr>
        <w:t>getLoadAddress</w:t>
      </w:r>
      <w:proofErr w:type="spellEnd"/>
      <w:r>
        <w:t xml:space="preserve"> will return the load address of the code region and </w:t>
      </w:r>
      <w:r w:rsidRPr="002D5A1D">
        <w:rPr>
          <w:rFonts w:ascii="Courier New" w:hAnsi="Courier New" w:cs="Courier New"/>
        </w:rPr>
        <w:t>Library::</w:t>
      </w:r>
      <w:proofErr w:type="spellStart"/>
      <w:r w:rsidRPr="002D5A1D">
        <w:rPr>
          <w:rFonts w:ascii="Courier New" w:hAnsi="Courier New" w:cs="Courier New"/>
        </w:rPr>
        <w:t>getDataLoadAddress</w:t>
      </w:r>
      <w:proofErr w:type="spellEnd"/>
      <w:r>
        <w:t xml:space="preserve"> will return the load address of the data region.  On non-AIX systems this function returns 0.</w:t>
      </w:r>
    </w:p>
    <w:p w:rsidR="000410FC" w:rsidRDefault="000410FC" w:rsidP="000410FC">
      <w:pPr>
        <w:pStyle w:val="Heading2"/>
      </w:pPr>
      <w:bookmarkStart w:id="56" w:name="_Toc273362647"/>
      <w:bookmarkStart w:id="57" w:name="_Ref273363416"/>
      <w:bookmarkStart w:id="58" w:name="_Ref274044539"/>
      <w:bookmarkStart w:id="59" w:name="_Toc274055824"/>
      <w:bookmarkStart w:id="60" w:name="_Ref274129151"/>
      <w:bookmarkStart w:id="61" w:name="_Toc274129909"/>
      <w:r>
        <w:t>Breakpoint</w:t>
      </w:r>
      <w:bookmarkEnd w:id="56"/>
      <w:bookmarkEnd w:id="57"/>
      <w:bookmarkEnd w:id="58"/>
      <w:bookmarkEnd w:id="59"/>
      <w:bookmarkEnd w:id="60"/>
      <w:bookmarkEnd w:id="61"/>
      <w:r w:rsidR="00B32ED0">
        <w:fldChar w:fldCharType="begin"/>
      </w:r>
      <w:r w:rsidR="00A961FE">
        <w:instrText xml:space="preserve"> XE "</w:instrText>
      </w:r>
      <w:r w:rsidR="00A961FE" w:rsidRPr="00F41355">
        <w:instrText>Breakpoint</w:instrText>
      </w:r>
      <w:r w:rsidR="00A961FE">
        <w:instrText xml:space="preserve">" </w:instrText>
      </w:r>
      <w:r w:rsidR="00B32ED0">
        <w:fldChar w:fldCharType="end"/>
      </w:r>
    </w:p>
    <w:p w:rsidR="007E0EC8" w:rsidRDefault="002D5A1D" w:rsidP="002D5A1D">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proofErr w:type="spellStart"/>
      <w:r w:rsidR="007E0EC8" w:rsidRPr="007E0EC8">
        <w:rPr>
          <w:rFonts w:ascii="Courier New" w:hAnsi="Courier New" w:cs="Courier New"/>
        </w:rPr>
        <w:t>EventBreakpoint</w:t>
      </w:r>
      <w:proofErr w:type="spellEnd"/>
      <w:r w:rsidR="007E0EC8">
        <w:t xml:space="preserve">, (see section </w:t>
      </w:r>
      <w:r w:rsidR="00B32ED0">
        <w:fldChar w:fldCharType="begin"/>
      </w:r>
      <w:r w:rsidR="007E0EC8">
        <w:instrText xml:space="preserve"> REF _Ref257218693 \r \h </w:instrText>
      </w:r>
      <w:r w:rsidR="00B32ED0">
        <w:fldChar w:fldCharType="separate"/>
      </w:r>
      <w:r w:rsidR="00C94004">
        <w:t>3.12.6</w:t>
      </w:r>
      <w:r w:rsidR="00B32ED0">
        <w:fldChar w:fldCharType="end"/>
      </w:r>
      <w:r w:rsidR="007E0EC8">
        <w:t xml:space="preserve">).  </w:t>
      </w:r>
    </w:p>
    <w:p w:rsidR="006B11DF" w:rsidRDefault="006B11DF" w:rsidP="002D5A1D">
      <w:r>
        <w:t xml:space="preserve">Some </w:t>
      </w:r>
      <w:r w:rsidRPr="006B11DF">
        <w:rPr>
          <w:rFonts w:ascii="Courier New" w:hAnsi="Courier New" w:cs="Courier New"/>
        </w:rPr>
        <w:t>Breakpoint</w:t>
      </w:r>
      <w:r>
        <w:t xml:space="preserve"> objects can be created as </w:t>
      </w:r>
      <w:r w:rsidRPr="006B11DF">
        <w:rPr>
          <w:i/>
        </w:rPr>
        <w:t>control-transfer breakpoints</w:t>
      </w:r>
      <w:r w:rsidR="00B32ED0" w:rsidRPr="00081331">
        <w:fldChar w:fldCharType="begin"/>
      </w:r>
      <w:r w:rsidR="00A961FE" w:rsidRPr="00081331">
        <w:instrText xml:space="preserve"> XE "control-transfer breakpoints" </w:instrText>
      </w:r>
      <w:r w:rsidR="00B32ED0" w:rsidRPr="00081331">
        <w:fldChar w:fldCharType="end"/>
      </w:r>
      <w:r>
        <w:t>.  When a process is continued after executing a control-transfer the process will resume at an alternate location, rather than at the breakpoint’s installation point.</w:t>
      </w:r>
    </w:p>
    <w:p w:rsidR="002D5A1D" w:rsidRDefault="007E0EC8" w:rsidP="002D5A1D">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proofErr w:type="spellStart"/>
      <w:r w:rsidRPr="007E0EC8">
        <w:rPr>
          <w:rFonts w:ascii="Courier New" w:hAnsi="Courier New" w:cs="Courier New"/>
        </w:rPr>
        <w:t>foo</w:t>
      </w:r>
      <w:proofErr w:type="spellEnd"/>
      <w:r>
        <w:t xml:space="preserve">, and </w:t>
      </w:r>
      <w:proofErr w:type="spellStart"/>
      <w:r w:rsidRPr="007E0EC8">
        <w:rPr>
          <w:rFonts w:ascii="Courier New" w:hAnsi="Courier New" w:cs="Courier New"/>
        </w:rPr>
        <w:t>foo</w:t>
      </w:r>
      <w:proofErr w:type="spellEnd"/>
      <w:r>
        <w:t xml:space="preserve"> has multiple instantiations in a process, then a single </w:t>
      </w:r>
      <w:r w:rsidRPr="007E0EC8">
        <w:rPr>
          <w:rFonts w:ascii="Courier New" w:hAnsi="Courier New" w:cs="Courier New"/>
        </w:rPr>
        <w:t>Breakpoint</w:t>
      </w:r>
      <w:r>
        <w:t xml:space="preserve"> can be inserted at each instance of </w:t>
      </w:r>
      <w:proofErr w:type="spellStart"/>
      <w:r w:rsidRPr="007E0EC8">
        <w:rPr>
          <w:rFonts w:ascii="Courier New" w:hAnsi="Courier New" w:cs="Courier New"/>
        </w:rPr>
        <w:t>foo</w:t>
      </w:r>
      <w:proofErr w:type="spellEnd"/>
      <w:r>
        <w:t>.</w:t>
      </w:r>
    </w:p>
    <w:p w:rsidR="007E0EC8" w:rsidRDefault="007E0EC8" w:rsidP="002D5A1D">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rsidR="00840906" w:rsidRDefault="00840906" w:rsidP="00840906">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proofErr w:type="spellStart"/>
      <w:r w:rsidRPr="00840906">
        <w:rPr>
          <w:rFonts w:ascii="Courier New" w:hAnsi="Courier New" w:cs="Courier New"/>
        </w:rPr>
        <w:t>EventBreakpoint</w:t>
      </w:r>
      <w:proofErr w:type="spellEnd"/>
      <w:r>
        <w:t xml:space="preserve"> object will contain a reference to each Breakpoint inserted at the location.   </w:t>
      </w:r>
      <w:r w:rsidR="006B11DF">
        <w:t>At most one control-transfer breakpoint can be inserted at any one point in a process.</w:t>
      </w:r>
    </w:p>
    <w:p w:rsidR="005E0CE2" w:rsidRDefault="005E0CE2" w:rsidP="00840906">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proofErr w:type="gramStart"/>
      <w:r w:rsidRPr="005E0CE2">
        <w:rPr>
          <w:rFonts w:ascii="Courier New" w:hAnsi="Courier New" w:cs="Courier New"/>
        </w:rPr>
        <w:t>Address</w:t>
      </w:r>
      <w:proofErr w:type="gramEnd"/>
      <w:r>
        <w:t xml:space="preserve"> triple.  The functions for inserting and removing breakpoints (</w:t>
      </w:r>
      <w:r w:rsidRPr="005E0CE2">
        <w:rPr>
          <w:rFonts w:ascii="Courier New" w:hAnsi="Courier New" w:cs="Courier New"/>
        </w:rPr>
        <w:t>Process::</w:t>
      </w:r>
      <w:proofErr w:type="spellStart"/>
      <w:r w:rsidRPr="005E0CE2">
        <w:rPr>
          <w:rFonts w:ascii="Courier New" w:hAnsi="Courier New" w:cs="Courier New"/>
        </w:rPr>
        <w:t>addBreakpoint</w:t>
      </w:r>
      <w:proofErr w:type="spellEnd"/>
      <w:r>
        <w:t xml:space="preserve"> and </w:t>
      </w:r>
      <w:r w:rsidRPr="005E0CE2">
        <w:rPr>
          <w:rFonts w:ascii="Courier New" w:hAnsi="Courier New" w:cs="Courier New"/>
        </w:rPr>
        <w:t>Process::</w:t>
      </w:r>
      <w:proofErr w:type="spellStart"/>
      <w:r w:rsidRPr="005E0CE2">
        <w:rPr>
          <w:rFonts w:ascii="Courier New" w:hAnsi="Courier New" w:cs="Courier New"/>
        </w:rPr>
        <w:t>rmBreakpoint</w:t>
      </w:r>
      <w:proofErr w:type="spellEnd"/>
      <w:r>
        <w:t>) need all three pieces of information.</w:t>
      </w:r>
    </w:p>
    <w:p w:rsidR="00840906" w:rsidRDefault="00840906" w:rsidP="00840906">
      <w:pPr>
        <w:pStyle w:val="ClassHeading"/>
      </w:pPr>
      <w:r>
        <w:t>Breakpoint Types</w:t>
      </w:r>
    </w:p>
    <w:p w:rsidR="00840906" w:rsidRDefault="00840906" w:rsidP="00840906">
      <w:pPr>
        <w:pStyle w:val="Definition"/>
      </w:pPr>
      <w:r>
        <w:t>Breakpoint::ptr</w:t>
      </w:r>
    </w:p>
    <w:p w:rsidR="00840906" w:rsidRDefault="00840906" w:rsidP="00840906">
      <w:pPr>
        <w:pStyle w:val="Definition"/>
      </w:pPr>
      <w:r>
        <w:t>Breakpoint::const_ptr</w:t>
      </w:r>
    </w:p>
    <w:p w:rsidR="00840906" w:rsidRDefault="00840906" w:rsidP="00840906">
      <w:pPr>
        <w:pStyle w:val="APIBody"/>
      </w:pPr>
      <w:r>
        <w:t xml:space="preserve">The </w:t>
      </w:r>
      <w:r w:rsidRPr="00876D25">
        <w:rPr>
          <w:rFonts w:ascii="Courier New" w:hAnsi="Courier New" w:cs="Courier New"/>
        </w:rPr>
        <w:t>Breakpoint::</w:t>
      </w:r>
      <w:proofErr w:type="spellStart"/>
      <w:r w:rsidRPr="00876D25">
        <w:rPr>
          <w:rFonts w:ascii="Courier New" w:hAnsi="Courier New" w:cs="Courier New"/>
        </w:rPr>
        <w:t>ptr</w:t>
      </w:r>
      <w:proofErr w:type="spellEnd"/>
      <w:r>
        <w:t xml:space="preserve"> and </w:t>
      </w:r>
      <w:r w:rsidRPr="00876D25">
        <w:rPr>
          <w:rFonts w:ascii="Courier New" w:hAnsi="Courier New" w:cs="Courier New"/>
        </w:rPr>
        <w:t>Breakpoint::</w:t>
      </w:r>
      <w:proofErr w:type="spellStart"/>
      <w:r w:rsidRPr="00876D25">
        <w:rPr>
          <w:rFonts w:ascii="Courier New" w:hAnsi="Courier New" w:cs="Courier New"/>
        </w:rPr>
        <w:t>const_ptr</w:t>
      </w:r>
      <w:proofErr w:type="spellEnd"/>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p>
    <w:p w:rsidR="005E0CE2" w:rsidRDefault="005E0CE2" w:rsidP="005E0CE2">
      <w:pPr>
        <w:pStyle w:val="ClassHeading"/>
      </w:pPr>
      <w:r>
        <w:t>Breakpoint Static Functions</w:t>
      </w:r>
    </w:p>
    <w:p w:rsidR="005E0CE2" w:rsidRDefault="005E0CE2" w:rsidP="005E0CE2">
      <w:pPr>
        <w:pStyle w:val="Definition"/>
      </w:pPr>
      <w:r>
        <w:t>Breakpoint::ptr newBreakpoint</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p>
    <w:p w:rsidR="005E0CE2" w:rsidRDefault="005E0CE2" w:rsidP="005E0CE2">
      <w:pPr>
        <w:pStyle w:val="APIBody"/>
        <w:rPr>
          <w:rFonts w:cs="Courier New"/>
        </w:rPr>
      </w:pPr>
      <w:r>
        <w:t xml:space="preserve">This function creates a new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is call with </w:t>
      </w:r>
      <w:r w:rsidRPr="005E0CE2">
        <w:rPr>
          <w:rFonts w:ascii="Courier New" w:hAnsi="Courier New" w:cs="Courier New"/>
        </w:rPr>
        <w:t>Process::</w:t>
      </w:r>
      <w:proofErr w:type="spellStart"/>
      <w:proofErr w:type="gramStart"/>
      <w:r w:rsidRPr="005E0CE2">
        <w:rPr>
          <w:rFonts w:ascii="Courier New" w:hAnsi="Courier New" w:cs="Courier New"/>
        </w:rPr>
        <w:t>addBreakpoint</w:t>
      </w:r>
      <w:proofErr w:type="spellEnd"/>
      <w:r>
        <w:rPr>
          <w:rFonts w:ascii="Courier New" w:hAnsi="Courier New" w:cs="Courier New"/>
        </w:rPr>
        <w:t>(</w:t>
      </w:r>
      <w:proofErr w:type="gramEnd"/>
      <w:r>
        <w:rPr>
          <w:rFonts w:ascii="Courier New" w:hAnsi="Courier New" w:cs="Courier New"/>
        </w:rPr>
        <w:t>)</w:t>
      </w:r>
      <w:r w:rsidRPr="005E0CE2">
        <w:rPr>
          <w:rFonts w:cs="Courier New"/>
        </w:rPr>
        <w:t>.</w:t>
      </w:r>
    </w:p>
    <w:p w:rsidR="006B11DF" w:rsidRDefault="006B11DF" w:rsidP="006B11DF">
      <w:pPr>
        <w:pStyle w:val="Definition"/>
      </w:pPr>
      <w:r>
        <w:t>Breakpoint::ptr newTransferBreakpoint</w:t>
      </w:r>
      <w:r w:rsidR="00B32ED0"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(Dyninst::Address ctrl_to)</w:t>
      </w:r>
    </w:p>
    <w:p w:rsidR="006B11DF" w:rsidRDefault="006B11DF" w:rsidP="006B11DF">
      <w:pPr>
        <w:pStyle w:val="APIBody"/>
      </w:pPr>
      <w:r>
        <w:t xml:space="preserve">This function creates a new control transfer breakpoint.  Upon resumption after executing this Breakpoint, control will resume at the address specified by the </w:t>
      </w:r>
      <w:proofErr w:type="spellStart"/>
      <w:r w:rsidRPr="006B11DF">
        <w:rPr>
          <w:rFonts w:ascii="Courier New" w:hAnsi="Courier New" w:cs="Courier New"/>
        </w:rPr>
        <w:t>ctrl_to</w:t>
      </w:r>
      <w:proofErr w:type="spellEnd"/>
      <w:r>
        <w:t xml:space="preserve"> parameter.</w:t>
      </w:r>
    </w:p>
    <w:p w:rsidR="005E0CE2" w:rsidRDefault="005E0CE2" w:rsidP="005E0CE2">
      <w:pPr>
        <w:pStyle w:val="ClassHeading"/>
      </w:pPr>
      <w:r>
        <w:t>Breakpoint Member Functions</w:t>
      </w:r>
    </w:p>
    <w:p w:rsidR="005E0CE2" w:rsidRDefault="006B11DF" w:rsidP="006B11DF">
      <w:pPr>
        <w:pStyle w:val="Definition"/>
      </w:pPr>
      <w:r>
        <w:t>bool isCtrlTransfer</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6B11DF" w:rsidRDefault="006B11DF" w:rsidP="006B11DF">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rsidR="006B11DF" w:rsidRDefault="006B11DF" w:rsidP="006B11DF">
      <w:pPr>
        <w:pStyle w:val="Definition"/>
      </w:pPr>
      <w:r>
        <w:t>Dyninst::Address getToAddress</w:t>
      </w:r>
      <w:r w:rsidRPr="00081331">
        <w:t>()</w:t>
      </w:r>
      <w:r w:rsidR="00B32ED0"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xml:space="preserve"> const</w:t>
      </w:r>
    </w:p>
    <w:p w:rsidR="006B11DF" w:rsidRDefault="006B11DF" w:rsidP="006B11DF">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rsidR="006B11DF" w:rsidRDefault="006B11DF" w:rsidP="006B11DF">
      <w:pPr>
        <w:pStyle w:val="Definition"/>
      </w:pPr>
      <w:r>
        <w:t>void setData</w:t>
      </w:r>
      <w:r w:rsidR="00B32ED0"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(void *data) const</w:t>
      </w:r>
    </w:p>
    <w:p w:rsidR="006B11DF" w:rsidRDefault="006B11DF" w:rsidP="006B11DF">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proofErr w:type="spellStart"/>
      <w:r w:rsidRPr="00A961FE">
        <w:rPr>
          <w:rFonts w:ascii="Courier New" w:hAnsi="Courier New" w:cs="Courier New"/>
        </w:rPr>
        <w:t>getData</w:t>
      </w:r>
      <w:proofErr w:type="spellEnd"/>
      <w:r>
        <w:t xml:space="preserve"> function. </w:t>
      </w:r>
    </w:p>
    <w:p w:rsidR="006B11DF" w:rsidRDefault="006B11DF" w:rsidP="006B11DF">
      <w:pPr>
        <w:pStyle w:val="Definition"/>
      </w:pPr>
      <w:r>
        <w:t>void *getData</w:t>
      </w:r>
      <w:r w:rsidR="00B32ED0"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B32ED0" w:rsidRPr="00081331">
        <w:rPr>
          <w:rFonts w:asciiTheme="minorHAnsi" w:hAnsiTheme="minorHAnsi"/>
        </w:rPr>
        <w:fldChar w:fldCharType="end"/>
      </w:r>
      <w:r>
        <w:t>() const</w:t>
      </w:r>
    </w:p>
    <w:p w:rsidR="006B11DF" w:rsidRPr="006B11DF" w:rsidRDefault="006B11DF" w:rsidP="006B11DF">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rsidR="00430AF7" w:rsidRDefault="00430AF7" w:rsidP="00430AF7">
      <w:pPr>
        <w:pStyle w:val="Heading2"/>
      </w:pPr>
      <w:bookmarkStart w:id="62" w:name="_Toc273362648"/>
      <w:bookmarkStart w:id="63" w:name="_Ref274049447"/>
      <w:bookmarkStart w:id="64" w:name="_Toc274055825"/>
      <w:bookmarkStart w:id="65" w:name="_Ref274129258"/>
      <w:bookmarkStart w:id="66" w:name="_Toc274129910"/>
      <w:r>
        <w:t>IRPC</w:t>
      </w:r>
      <w:bookmarkEnd w:id="62"/>
      <w:bookmarkEnd w:id="63"/>
      <w:bookmarkEnd w:id="64"/>
      <w:bookmarkEnd w:id="65"/>
      <w:bookmarkEnd w:id="66"/>
      <w:r w:rsidR="00B32ED0">
        <w:fldChar w:fldCharType="begin"/>
      </w:r>
      <w:r w:rsidR="00081331">
        <w:instrText xml:space="preserve"> XE "</w:instrText>
      </w:r>
      <w:r w:rsidR="00081331" w:rsidRPr="00C970F9">
        <w:instrText>IRPC</w:instrText>
      </w:r>
      <w:r w:rsidR="00081331">
        <w:instrText xml:space="preserve">" </w:instrText>
      </w:r>
      <w:r w:rsidR="00B32ED0">
        <w:fldChar w:fldCharType="end"/>
      </w:r>
    </w:p>
    <w:p w:rsidR="006222A3" w:rsidRDefault="006222A3" w:rsidP="006222A3">
      <w:r w:rsidRPr="006222A3">
        <w:rPr>
          <w:rFonts w:ascii="Courier New" w:hAnsi="Courier New" w:cs="Courier New"/>
        </w:rPr>
        <w:t>IRPC</w:t>
      </w:r>
      <w:r>
        <w:t xml:space="preserve"> is a class representing an Inferior Remote Procedure Call that can be run in a target process.  See Section </w:t>
      </w:r>
      <w:r w:rsidR="00876D25">
        <w:fldChar w:fldCharType="begin"/>
      </w:r>
      <w:r w:rsidR="00876D25">
        <w:instrText xml:space="preserve"> REF _Ref274049439 \r \h </w:instrText>
      </w:r>
      <w:r w:rsidR="00876D25">
        <w:fldChar w:fldCharType="separate"/>
      </w:r>
      <w:r w:rsidR="00876D25">
        <w:t>2.3</w:t>
      </w:r>
      <w:r w:rsidR="00876D25">
        <w:fldChar w:fldCharType="end"/>
      </w:r>
      <w:r w:rsidR="00876D25">
        <w:t xml:space="preserve"> </w:t>
      </w:r>
      <w:r>
        <w:t xml:space="preserve">for a high level discussion of </w:t>
      </w:r>
      <w:proofErr w:type="spellStart"/>
      <w:r>
        <w:t>iRPCs</w:t>
      </w:r>
      <w:proofErr w:type="spellEnd"/>
      <w:r>
        <w:t xml:space="preserve">.  Also see </w:t>
      </w:r>
      <w:r w:rsidRPr="006222A3">
        <w:rPr>
          <w:rFonts w:ascii="Courier New" w:hAnsi="Courier New" w:cs="Courier New"/>
        </w:rPr>
        <w:t>Process::</w:t>
      </w:r>
      <w:proofErr w:type="spellStart"/>
      <w:r w:rsidRPr="006222A3">
        <w:rPr>
          <w:rFonts w:ascii="Courier New" w:hAnsi="Courier New" w:cs="Courier New"/>
        </w:rPr>
        <w:t>postIRPC</w:t>
      </w:r>
      <w:proofErr w:type="spellEnd"/>
      <w:r>
        <w:t xml:space="preserve"> and </w:t>
      </w:r>
      <w:r w:rsidRPr="006222A3">
        <w:rPr>
          <w:rFonts w:ascii="Courier New" w:hAnsi="Courier New" w:cs="Courier New"/>
        </w:rPr>
        <w:t>Thread::</w:t>
      </w:r>
      <w:proofErr w:type="spellStart"/>
      <w:r w:rsidRPr="006222A3">
        <w:rPr>
          <w:rFonts w:ascii="Courier New" w:hAnsi="Courier New" w:cs="Courier New"/>
        </w:rPr>
        <w:t>postIRPC</w:t>
      </w:r>
      <w:proofErr w:type="spellEnd"/>
      <w:r>
        <w:t xml:space="preserve"> for information about posting an </w:t>
      </w:r>
      <w:r w:rsidRPr="006222A3">
        <w:rPr>
          <w:rFonts w:ascii="Courier New" w:hAnsi="Courier New" w:cs="Courier New"/>
        </w:rPr>
        <w:t>IRPC</w:t>
      </w:r>
      <w:r>
        <w:t>.</w:t>
      </w:r>
    </w:p>
    <w:p w:rsidR="006222A3" w:rsidRDefault="006222A3" w:rsidP="006222A3">
      <w:pPr>
        <w:pStyle w:val="ClassHeading"/>
      </w:pPr>
      <w:r>
        <w:t xml:space="preserve">IRPC Defined In: </w:t>
      </w:r>
    </w:p>
    <w:p w:rsidR="006222A3" w:rsidRPr="00A14A88" w:rsidRDefault="006222A3" w:rsidP="006222A3">
      <w:pPr>
        <w:pStyle w:val="Definition"/>
      </w:pPr>
      <w:r w:rsidRPr="00A14A88">
        <w:t>Process.h</w:t>
      </w:r>
    </w:p>
    <w:p w:rsidR="006222A3" w:rsidRDefault="006222A3" w:rsidP="006222A3">
      <w:pPr>
        <w:pStyle w:val="ClassHeading"/>
      </w:pPr>
      <w:r>
        <w:t>IRPC Types:</w:t>
      </w:r>
    </w:p>
    <w:p w:rsidR="006222A3" w:rsidRPr="00A14A88" w:rsidRDefault="006222A3" w:rsidP="006222A3">
      <w:pPr>
        <w:pStyle w:val="Definition"/>
      </w:pPr>
      <w:r>
        <w:t>IRPC</w:t>
      </w:r>
      <w:r w:rsidRPr="00A14A88">
        <w:t>::ptr</w:t>
      </w:r>
    </w:p>
    <w:p w:rsidR="006222A3" w:rsidRPr="00A14A88" w:rsidRDefault="006222A3" w:rsidP="006222A3">
      <w:pPr>
        <w:pStyle w:val="Definition"/>
      </w:pPr>
      <w:r>
        <w:t>IRPC</w:t>
      </w:r>
      <w:r w:rsidRPr="00A14A88">
        <w:t>::const_ptr</w:t>
      </w:r>
    </w:p>
    <w:p w:rsidR="006222A3" w:rsidRDefault="006222A3" w:rsidP="006222A3">
      <w:pPr>
        <w:pStyle w:val="APIBody"/>
      </w:pPr>
      <w:r>
        <w:t xml:space="preserve">The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ptr</w:t>
      </w:r>
      <w:proofErr w:type="spellEnd"/>
      <w:r>
        <w:t xml:space="preserve"> and </w:t>
      </w:r>
      <w:r>
        <w:rPr>
          <w:rFonts w:ascii="Courier New" w:hAnsi="Courier New" w:cs="Courier New"/>
        </w:rPr>
        <w:t>IRPC</w:t>
      </w:r>
      <w:r w:rsidRPr="00A14A88">
        <w:rPr>
          <w:rFonts w:ascii="Courier New" w:hAnsi="Courier New" w:cs="Courier New"/>
        </w:rPr>
        <w:t>::</w:t>
      </w:r>
      <w:proofErr w:type="spellStart"/>
      <w:r w:rsidRPr="00A14A88">
        <w:rPr>
          <w:rFonts w:ascii="Courier New" w:hAnsi="Courier New" w:cs="Courier New"/>
        </w:rPr>
        <w:t>const_ptr</w:t>
      </w:r>
      <w:proofErr w:type="spellEnd"/>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will be cleaned when there are no more references.  ProcControlAPI will maintain internal references to any </w:t>
      </w:r>
      <w:r>
        <w:rPr>
          <w:rFonts w:ascii="Courier New" w:hAnsi="Courier New" w:cs="Courier New"/>
        </w:rPr>
        <w:t>IRPC</w:t>
      </w:r>
      <w:r>
        <w:t xml:space="preserve"> currently posted or executing.</w:t>
      </w:r>
    </w:p>
    <w:p w:rsidR="00081331" w:rsidRDefault="00081331" w:rsidP="00081331">
      <w:pPr>
        <w:pStyle w:val="ClassHeading"/>
      </w:pPr>
      <w:r>
        <w:t>IRPC Static Member Functions:</w:t>
      </w:r>
    </w:p>
    <w:p w:rsidR="00081331" w:rsidRDefault="00081331" w:rsidP="00081331">
      <w:pPr>
        <w:pStyle w:val="Definition"/>
      </w:pPr>
      <w:r>
        <w:t>IRPC::ptr createIRPC</w:t>
      </w:r>
      <w:r w:rsidR="00B32ED0" w:rsidRPr="00081331">
        <w:rPr>
          <w:rFonts w:asciiTheme="minorHAnsi" w:hAnsiTheme="minorHAnsi"/>
        </w:rPr>
        <w:fldChar w:fldCharType="begin"/>
      </w:r>
      <w:r w:rsidRPr="00081331">
        <w:rPr>
          <w:rFonts w:asciiTheme="minorHAnsi" w:hAnsiTheme="minorHAnsi"/>
        </w:rPr>
        <w:instrText xml:space="preserve"> XE "createIRPC, IRPC" </w:instrText>
      </w:r>
      <w:r w:rsidR="00B32ED0" w:rsidRPr="00081331">
        <w:rPr>
          <w:rFonts w:asciiTheme="minorHAnsi" w:hAnsiTheme="minorHAnsi"/>
        </w:rPr>
        <w:fldChar w:fldCharType="end"/>
      </w:r>
      <w:r>
        <w:t>(</w:t>
      </w:r>
    </w:p>
    <w:p w:rsidR="00081331" w:rsidRDefault="00081331" w:rsidP="00081331">
      <w:pPr>
        <w:pStyle w:val="Definition"/>
        <w:ind w:firstLine="720"/>
      </w:pPr>
      <w:r>
        <w:t>void *binary_blob,</w:t>
      </w:r>
    </w:p>
    <w:p w:rsidR="00081331" w:rsidRDefault="00081331" w:rsidP="00081331">
      <w:pPr>
        <w:pStyle w:val="Definition"/>
        <w:ind w:firstLine="720"/>
      </w:pPr>
      <w:r>
        <w:t>unsigned int size,</w:t>
      </w:r>
    </w:p>
    <w:p w:rsidR="00081331" w:rsidRDefault="00081331" w:rsidP="00081331">
      <w:pPr>
        <w:pStyle w:val="Definition"/>
        <w:ind w:firstLine="720"/>
      </w:pPr>
      <w:r>
        <w:t>bool async = false)</w:t>
      </w:r>
    </w:p>
    <w:p w:rsidR="00081331" w:rsidRDefault="00081331" w:rsidP="00081331">
      <w:pPr>
        <w:pStyle w:val="Definition"/>
        <w:ind w:firstLine="720"/>
      </w:pPr>
    </w:p>
    <w:p w:rsidR="00081331" w:rsidRDefault="00081331" w:rsidP="00081331">
      <w:pPr>
        <w:pStyle w:val="Definition"/>
      </w:pPr>
      <w:r>
        <w:t>IRPC::ptr createIRPC(</w:t>
      </w:r>
    </w:p>
    <w:p w:rsidR="00081331" w:rsidRDefault="00081331" w:rsidP="00081331">
      <w:pPr>
        <w:pStyle w:val="Definition"/>
      </w:pPr>
      <w:r>
        <w:tab/>
        <w:t>void *binary_blob,</w:t>
      </w:r>
    </w:p>
    <w:p w:rsidR="00081331" w:rsidRDefault="00081331" w:rsidP="00081331">
      <w:pPr>
        <w:pStyle w:val="Definition"/>
      </w:pPr>
      <w:r>
        <w:tab/>
        <w:t>unsigned int size,</w:t>
      </w:r>
    </w:p>
    <w:p w:rsidR="00081331" w:rsidRDefault="00081331" w:rsidP="00081331">
      <w:pPr>
        <w:pStyle w:val="Definition"/>
      </w:pPr>
      <w:r>
        <w:tab/>
        <w:t>Dyninst::Address addr,</w:t>
      </w:r>
    </w:p>
    <w:p w:rsidR="00081331" w:rsidRDefault="00081331" w:rsidP="00081331">
      <w:pPr>
        <w:pStyle w:val="Definition"/>
      </w:pPr>
      <w:r>
        <w:tab/>
        <w:t>bool async = false)</w:t>
      </w:r>
    </w:p>
    <w:p w:rsidR="00081331" w:rsidRDefault="00081331" w:rsidP="00081331">
      <w:pPr>
        <w:pStyle w:val="APIBody"/>
      </w:pPr>
      <w:r>
        <w:t xml:space="preserve">The </w:t>
      </w:r>
      <w:proofErr w:type="spellStart"/>
      <w:r w:rsidRPr="00B753F7">
        <w:rPr>
          <w:rFonts w:ascii="Courier New" w:hAnsi="Courier New" w:cs="Courier New"/>
        </w:rPr>
        <w:t>createIRPC</w:t>
      </w:r>
      <w:proofErr w:type="spellEnd"/>
      <w:r>
        <w:t xml:space="preserve"> static function creates and returns a new IRPC object.  The </w:t>
      </w:r>
      <w:proofErr w:type="spellStart"/>
      <w:r w:rsidRPr="00B753F7">
        <w:rPr>
          <w:rFonts w:ascii="Courier New" w:hAnsi="Courier New" w:cs="Courier New"/>
        </w:rPr>
        <w:t>binary_blob</w:t>
      </w:r>
      <w:proofErr w:type="spellEnd"/>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proofErr w:type="spellStart"/>
      <w:r w:rsidRPr="00876D25">
        <w:rPr>
          <w:rFonts w:ascii="Courier New" w:hAnsi="Courier New" w:cs="Courier New"/>
        </w:rPr>
        <w:t>binary_blob</w:t>
      </w:r>
      <w:proofErr w:type="spellEnd"/>
      <w:r>
        <w:t xml:space="preserve"> buffer, the ProcControlAPI user can free the buffer once this function completes.  </w:t>
      </w:r>
    </w:p>
    <w:p w:rsidR="00081331" w:rsidRDefault="00081331" w:rsidP="00081331">
      <w:pPr>
        <w:pStyle w:val="APIBody"/>
      </w:pPr>
      <w:proofErr w:type="gramStart"/>
      <w:r>
        <w:t xml:space="preserve">If the </w:t>
      </w:r>
      <w:proofErr w:type="spellStart"/>
      <w:r w:rsidRPr="00B753F7">
        <w:rPr>
          <w:rFonts w:ascii="Courier New" w:hAnsi="Courier New" w:cs="Courier New"/>
        </w:rPr>
        <w:t>async</w:t>
      </w:r>
      <w:proofErr w:type="spellEnd"/>
      <w:r>
        <w:t xml:space="preserve"> parameter is true then the IRPC will be asynchronous, otherwise it will be synchronous.</w:t>
      </w:r>
      <w:proofErr w:type="gramEnd"/>
      <w:r>
        <w:t xml:space="preserve">  </w:t>
      </w:r>
    </w:p>
    <w:p w:rsidR="00081331" w:rsidRDefault="00081331" w:rsidP="00081331">
      <w:pPr>
        <w:pStyle w:val="APIBody"/>
      </w:pPr>
      <w:r>
        <w:t xml:space="preserve">If the </w:t>
      </w:r>
      <w:proofErr w:type="spellStart"/>
      <w:r w:rsidRPr="00B753F7">
        <w:rPr>
          <w:rFonts w:ascii="Courier New" w:hAnsi="Courier New" w:cs="Courier New"/>
        </w:rPr>
        <w:t>addr</w:t>
      </w:r>
      <w:proofErr w:type="spellEnd"/>
      <w:r>
        <w:t xml:space="preserve"> parameter is given, then ProcControlAPI will write and run the binary code at </w:t>
      </w:r>
      <w:proofErr w:type="spellStart"/>
      <w:r w:rsidRPr="00B753F7">
        <w:rPr>
          <w:rFonts w:ascii="Courier New" w:hAnsi="Courier New" w:cs="Courier New"/>
        </w:rPr>
        <w:t>addr</w:t>
      </w:r>
      <w:proofErr w:type="spellEnd"/>
      <w:r>
        <w:t>.   Otherwise ProcControlAPI will select a location at which to run the IRPC.</w:t>
      </w:r>
    </w:p>
    <w:p w:rsidR="006222A3" w:rsidRDefault="00C00103" w:rsidP="00081331">
      <w:pPr>
        <w:pStyle w:val="ClassHeading"/>
      </w:pPr>
      <w:r>
        <w:t>IRPC</w:t>
      </w:r>
      <w:r w:rsidR="006222A3">
        <w:t xml:space="preserve"> Member Functions:</w:t>
      </w:r>
    </w:p>
    <w:p w:rsidR="00B753F7" w:rsidRDefault="00FB3D6B" w:rsidP="00FB3D6B">
      <w:pPr>
        <w:pStyle w:val="Definition"/>
      </w:pPr>
      <w:r>
        <w:t>Dyninst::Address getAddress</w:t>
      </w:r>
      <w:r w:rsidR="00B32ED0"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getAddress</w:t>
      </w:r>
      <w:proofErr w:type="spellEnd"/>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rsidR="00FB3D6B" w:rsidRDefault="00FB3D6B" w:rsidP="00FB3D6B">
      <w:pPr>
        <w:pStyle w:val="Definition"/>
      </w:pPr>
      <w:r>
        <w:t>void *getBinaryCodeBlob</w:t>
      </w:r>
      <w:r w:rsidR="00B32ED0"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getBinaryCodeBlob</w:t>
      </w:r>
      <w:proofErr w:type="spellEnd"/>
      <w:r>
        <w:t xml:space="preserve"> will return a pointer to memory that contains the binary code for this IRPC.  </w:t>
      </w:r>
    </w:p>
    <w:p w:rsidR="00FB3D6B" w:rsidRDefault="00FB3D6B" w:rsidP="00FB3D6B">
      <w:pPr>
        <w:pStyle w:val="Definition"/>
      </w:pPr>
      <w:r>
        <w:t>unsigned int getBinaryCodeSize</w:t>
      </w:r>
      <w:r w:rsidR="00B32ED0"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getBinaryCodeSize</w:t>
      </w:r>
      <w:proofErr w:type="spellEnd"/>
      <w:r>
        <w:t xml:space="preserve"> function returns the size of the binary code blob buffer.</w:t>
      </w:r>
    </w:p>
    <w:p w:rsidR="00FB3D6B" w:rsidRDefault="00FB3D6B" w:rsidP="00FB3D6B">
      <w:pPr>
        <w:pStyle w:val="Definition"/>
      </w:pPr>
      <w:r>
        <w:t>unsigned long getID</w:t>
      </w:r>
      <w:r w:rsidR="00B32ED0">
        <w:fldChar w:fldCharType="begin"/>
      </w:r>
      <w:r w:rsidR="009546DD">
        <w:instrText xml:space="preserve"> XE "</w:instrText>
      </w:r>
      <w:r w:rsidR="009546DD" w:rsidRPr="009C6319">
        <w:instrText>getID</w:instrText>
      </w:r>
      <w:r w:rsidR="009546DD">
        <w:instrText xml:space="preserve">" </w:instrText>
      </w:r>
      <w:r w:rsidR="00B32ED0">
        <w:fldChar w:fldCharType="end"/>
      </w:r>
      <w:r>
        <w:t>() const</w:t>
      </w:r>
    </w:p>
    <w:p w:rsidR="00FB3D6B" w:rsidRDefault="00FB3D6B" w:rsidP="00FB3D6B">
      <w:pPr>
        <w:pStyle w:val="APIBody"/>
      </w:pPr>
      <w:r>
        <w:t xml:space="preserve">The </w:t>
      </w:r>
      <w:proofErr w:type="spellStart"/>
      <w:r w:rsidRPr="00FB3D6B">
        <w:rPr>
          <w:rFonts w:ascii="Courier New" w:hAnsi="Courier New" w:cs="Courier New"/>
        </w:rPr>
        <w:t>getID</w:t>
      </w:r>
      <w:proofErr w:type="spellEnd"/>
      <w:r>
        <w:t xml:space="preserve"> function returns an integer identifier that uniquely identifies this IRPC.</w:t>
      </w:r>
    </w:p>
    <w:p w:rsidR="00FB3D6B" w:rsidRDefault="00FB3D6B" w:rsidP="00FB3D6B">
      <w:pPr>
        <w:pStyle w:val="Definition"/>
      </w:pPr>
      <w:r>
        <w:t>void setStartOffset</w:t>
      </w:r>
      <w:r w:rsidR="00B32ED0"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(unsigned long</w:t>
      </w:r>
      <w:r w:rsidR="006C692C">
        <w:t xml:space="preserve"> off)</w:t>
      </w:r>
    </w:p>
    <w:p w:rsidR="006C692C" w:rsidRDefault="006C692C" w:rsidP="006C692C">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rsidR="006C692C" w:rsidRDefault="006C692C" w:rsidP="006C692C">
      <w:pPr>
        <w:pStyle w:val="APIBody"/>
      </w:pPr>
      <w:r>
        <w:t>This function should be called before the IRPC is posted.</w:t>
      </w:r>
    </w:p>
    <w:p w:rsidR="006C692C" w:rsidRDefault="006C692C" w:rsidP="006C692C">
      <w:pPr>
        <w:pStyle w:val="Definition"/>
      </w:pPr>
      <w:r>
        <w:t>unsigned long getStartOffset</w:t>
      </w:r>
      <w:r w:rsidR="00B32ED0"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B32ED0" w:rsidRPr="00081331">
        <w:rPr>
          <w:rFonts w:asciiTheme="minorHAnsi" w:hAnsiTheme="minorHAnsi"/>
        </w:rPr>
        <w:fldChar w:fldCharType="end"/>
      </w:r>
      <w:r>
        <w:t>() const</w:t>
      </w:r>
    </w:p>
    <w:p w:rsidR="00FB3D6B" w:rsidRPr="006222A3" w:rsidRDefault="006C692C" w:rsidP="006C692C">
      <w:pPr>
        <w:pStyle w:val="APIBody"/>
      </w:pPr>
      <w:r>
        <w:t xml:space="preserve">If a start offset has been set for this </w:t>
      </w:r>
      <w:r w:rsidRPr="006C692C">
        <w:rPr>
          <w:rFonts w:ascii="Courier New" w:hAnsi="Courier New" w:cs="Courier New"/>
        </w:rPr>
        <w:t>IRPC</w:t>
      </w:r>
      <w:r>
        <w:t xml:space="preserve">, then </w:t>
      </w:r>
      <w:proofErr w:type="spellStart"/>
      <w:r w:rsidRPr="006C692C">
        <w:rPr>
          <w:rFonts w:ascii="Courier New" w:hAnsi="Courier New" w:cs="Courier New"/>
        </w:rPr>
        <w:t>getStartOffset</w:t>
      </w:r>
      <w:proofErr w:type="spellEnd"/>
      <w:r>
        <w:t xml:space="preserve"> will return it.  Otherwise this function returns 0.</w:t>
      </w:r>
    </w:p>
    <w:p w:rsidR="000410FC" w:rsidRDefault="000410FC" w:rsidP="000410FC">
      <w:pPr>
        <w:pStyle w:val="Heading2"/>
      </w:pPr>
      <w:bookmarkStart w:id="67" w:name="_Toc273362649"/>
      <w:bookmarkStart w:id="68" w:name="_Toc274055826"/>
      <w:bookmarkStart w:id="69" w:name="_Ref274129024"/>
      <w:bookmarkStart w:id="70" w:name="_Toc274129911"/>
      <w:proofErr w:type="spellStart"/>
      <w:r>
        <w:t>ThreadPool</w:t>
      </w:r>
      <w:bookmarkEnd w:id="67"/>
      <w:bookmarkEnd w:id="68"/>
      <w:bookmarkEnd w:id="69"/>
      <w:bookmarkEnd w:id="70"/>
      <w:proofErr w:type="spellEnd"/>
      <w:r w:rsidR="00B32ED0">
        <w:fldChar w:fldCharType="begin"/>
      </w:r>
      <w:r w:rsidR="00B777D6">
        <w:instrText xml:space="preserve"> XE "</w:instrText>
      </w:r>
      <w:r w:rsidR="00B777D6" w:rsidRPr="004F0F68">
        <w:instrText>ThreadPool</w:instrText>
      </w:r>
      <w:r w:rsidR="00B777D6">
        <w:instrText xml:space="preserve">" </w:instrText>
      </w:r>
      <w:r w:rsidR="00B32ED0">
        <w:fldChar w:fldCharType="end"/>
      </w:r>
    </w:p>
    <w:p w:rsidR="00C00103" w:rsidRDefault="00C00103" w:rsidP="00C00103">
      <w:r>
        <w:t xml:space="preserve">A </w:t>
      </w:r>
      <w:proofErr w:type="spellStart"/>
      <w:r w:rsidRPr="000E16DD">
        <w:rPr>
          <w:rFonts w:ascii="Courier New" w:hAnsi="Courier New" w:cs="Courier New"/>
        </w:rPr>
        <w:t>ThreadPool</w:t>
      </w:r>
      <w:proofErr w:type="spellEnd"/>
      <w:r>
        <w:t xml:space="preserve"> object is a collection for holding the </w:t>
      </w:r>
      <w:r w:rsidRPr="000E16DD">
        <w:rPr>
          <w:rFonts w:ascii="Courier New" w:hAnsi="Courier New" w:cs="Courier New"/>
        </w:rPr>
        <w:t>Threads</w:t>
      </w:r>
      <w:r w:rsidR="00B32ED0">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B32ED0">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proofErr w:type="spellStart"/>
      <w:r w:rsidRPr="000E16DD">
        <w:rPr>
          <w:rFonts w:ascii="Courier New" w:hAnsi="Courier New" w:cs="Courier New"/>
        </w:rPr>
        <w:t>ThreadPool</w:t>
      </w:r>
      <w:proofErr w:type="spellEnd"/>
      <w:r>
        <w:t xml:space="preserve"> object, and each </w:t>
      </w:r>
      <w:proofErr w:type="spellStart"/>
      <w:r w:rsidRPr="000E16DD">
        <w:rPr>
          <w:rFonts w:ascii="Courier New" w:hAnsi="Courier New" w:cs="Courier New"/>
        </w:rPr>
        <w:t>ThreadPool</w:t>
      </w:r>
      <w:proofErr w:type="spellEnd"/>
      <w:r>
        <w:t xml:space="preserve"> object has one or more </w:t>
      </w:r>
      <w:r w:rsidRPr="000E16DD">
        <w:rPr>
          <w:rFonts w:ascii="Courier New" w:hAnsi="Courier New" w:cs="Courier New"/>
        </w:rPr>
        <w:t>Thread</w:t>
      </w:r>
      <w:r>
        <w:t xml:space="preserve"> objects.  A </w:t>
      </w:r>
      <w:proofErr w:type="spellStart"/>
      <w:r w:rsidRPr="000E16DD">
        <w:rPr>
          <w:rFonts w:ascii="Courier New" w:hAnsi="Courier New" w:cs="Courier New"/>
        </w:rPr>
        <w:t>ThreadPool</w:t>
      </w:r>
      <w:proofErr w:type="spellEnd"/>
      <w:r>
        <w:t xml:space="preserve"> is </w:t>
      </w:r>
      <w:r w:rsidR="000E16DD">
        <w:t xml:space="preserve">typically </w:t>
      </w:r>
      <w:r>
        <w:t xml:space="preserve">used to iterate over or search the set of </w:t>
      </w:r>
      <w:r w:rsidRPr="000E16DD">
        <w:rPr>
          <w:rFonts w:ascii="Courier New" w:hAnsi="Courier New" w:cs="Courier New"/>
        </w:rPr>
        <w:t>Threads</w:t>
      </w:r>
      <w:r>
        <w:t>.</w:t>
      </w:r>
    </w:p>
    <w:p w:rsidR="00BB1E65" w:rsidRDefault="00BB1E65" w:rsidP="00C00103">
      <w:r>
        <w:t xml:space="preserve">Note that </w:t>
      </w:r>
      <w:r w:rsidR="000E16DD">
        <w:t xml:space="preserve">it is not safe to make assumptions about having consistent contents of a </w:t>
      </w:r>
      <w:proofErr w:type="spellStart"/>
      <w:r w:rsidR="000E16DD" w:rsidRPr="000E16DD">
        <w:rPr>
          <w:rFonts w:ascii="Courier New" w:hAnsi="Courier New" w:cs="Courier New"/>
        </w:rPr>
        <w:t>ThreadPool</w:t>
      </w:r>
      <w:proofErr w:type="spellEnd"/>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proofErr w:type="spellStart"/>
      <w:r w:rsidR="000E16DD" w:rsidRPr="000E16DD">
        <w:rPr>
          <w:rFonts w:ascii="Courier New" w:hAnsi="Courier New" w:cs="Courier New"/>
        </w:rPr>
        <w:t>ThreadPool</w:t>
      </w:r>
      <w:proofErr w:type="spellEnd"/>
      <w:r w:rsidR="000E16DD">
        <w:t xml:space="preserve">.  It is generally safer to stop a </w:t>
      </w:r>
      <w:r w:rsidR="000E16DD" w:rsidRPr="000E16DD">
        <w:rPr>
          <w:rFonts w:ascii="Courier New" w:hAnsi="Courier New" w:cs="Courier New"/>
        </w:rPr>
        <w:t>Process</w:t>
      </w:r>
      <w:r w:rsidR="000E16DD">
        <w:t xml:space="preserve"> before operating on its </w:t>
      </w:r>
      <w:proofErr w:type="spellStart"/>
      <w:r w:rsidR="000E16DD" w:rsidRPr="000E16DD">
        <w:rPr>
          <w:rFonts w:ascii="Courier New" w:hAnsi="Courier New" w:cs="Courier New"/>
        </w:rPr>
        <w:t>ThreadPool</w:t>
      </w:r>
      <w:proofErr w:type="spellEnd"/>
      <w:r w:rsidR="000E16DD">
        <w:t xml:space="preserve">.  When used on a running process the </w:t>
      </w:r>
      <w:proofErr w:type="spellStart"/>
      <w:r w:rsidR="000E16DD" w:rsidRPr="000E16DD">
        <w:rPr>
          <w:rFonts w:ascii="Courier New" w:hAnsi="Courier New" w:cs="Courier New"/>
        </w:rPr>
        <w:t>ThreadPool</w:t>
      </w:r>
      <w:proofErr w:type="spellEnd"/>
      <w:r w:rsidR="000E16DD">
        <w:t xml:space="preserve"> </w:t>
      </w:r>
      <w:proofErr w:type="spellStart"/>
      <w:r w:rsidR="000E16DD">
        <w:t>iterator</w:t>
      </w:r>
      <w:proofErr w:type="spellEnd"/>
      <w:r w:rsidR="000E16DD">
        <w:t xml:space="preserve"> methods guarantee that they will not return invalid </w:t>
      </w:r>
      <w:r w:rsidR="000E16DD" w:rsidRPr="000E16DD">
        <w:rPr>
          <w:rFonts w:ascii="Courier New" w:hAnsi="Courier New" w:cs="Courier New"/>
        </w:rPr>
        <w:t>Thread</w:t>
      </w:r>
      <w:r w:rsidR="000E16DD">
        <w:t xml:space="preserve"> objects (</w:t>
      </w:r>
      <w:proofErr w:type="spellStart"/>
      <w:r w:rsidR="000E16DD">
        <w:t>e.g</w:t>
      </w:r>
      <w:proofErr w:type="spellEnd"/>
      <w:r w:rsidR="000E16DD">
        <w:t xml:space="preserve">, nothing that would lead to a </w:t>
      </w:r>
      <w:proofErr w:type="spellStart"/>
      <w:r w:rsidR="000E16DD">
        <w:t>segfault</w:t>
      </w:r>
      <w:proofErr w:type="spellEnd"/>
      <w:r w:rsidR="000E16DD">
        <w:t xml:space="preserve">), but they do not guarantee that the </w:t>
      </w:r>
      <w:r w:rsidR="000E16DD" w:rsidRPr="000E16DD">
        <w:rPr>
          <w:rFonts w:ascii="Courier New" w:hAnsi="Courier New" w:cs="Courier New"/>
        </w:rPr>
        <w:t>Thread</w:t>
      </w:r>
      <w:r w:rsidR="000E16DD">
        <w:t xml:space="preserve"> objects will refer to live threads or that they will return all </w:t>
      </w:r>
      <w:r w:rsidR="000E16DD" w:rsidRPr="000E16DD">
        <w:rPr>
          <w:rFonts w:ascii="Courier New" w:hAnsi="Courier New" w:cs="Courier New"/>
        </w:rPr>
        <w:t>Threads</w:t>
      </w:r>
      <w:r w:rsidR="000E16DD">
        <w:t>.</w:t>
      </w:r>
    </w:p>
    <w:p w:rsidR="00C00103" w:rsidRDefault="00C00103" w:rsidP="00C00103">
      <w:pPr>
        <w:pStyle w:val="ClassHeading"/>
      </w:pPr>
      <w:proofErr w:type="spellStart"/>
      <w:r>
        <w:t>ThreadPool</w:t>
      </w:r>
      <w:proofErr w:type="spellEnd"/>
      <w:r>
        <w:t xml:space="preserve"> Defined In: </w:t>
      </w:r>
    </w:p>
    <w:p w:rsidR="00C00103" w:rsidRPr="00A14A88" w:rsidRDefault="00C00103" w:rsidP="00C00103">
      <w:pPr>
        <w:pStyle w:val="Definition"/>
      </w:pPr>
      <w:r w:rsidRPr="00A14A88">
        <w:t>Process.h</w:t>
      </w:r>
    </w:p>
    <w:p w:rsidR="00C00103" w:rsidRDefault="00C00103" w:rsidP="00C00103">
      <w:pPr>
        <w:pStyle w:val="ClassHeading"/>
      </w:pPr>
      <w:proofErr w:type="spellStart"/>
      <w:r>
        <w:t>ThreadPool</w:t>
      </w:r>
      <w:proofErr w:type="spellEnd"/>
      <w:r>
        <w:t xml:space="preserve"> Types:</w:t>
      </w:r>
    </w:p>
    <w:p w:rsidR="00C00103" w:rsidRDefault="00C00103" w:rsidP="00C00103">
      <w:pPr>
        <w:pStyle w:val="Definition"/>
      </w:pPr>
      <w:r>
        <w:t xml:space="preserve">class iterator </w:t>
      </w:r>
      <w:r w:rsidRPr="00081331">
        <w:rPr>
          <w:rFonts w:asciiTheme="minorHAnsi" w:hAnsiTheme="minorHAnsi"/>
        </w:rPr>
        <w:t>{</w:t>
      </w:r>
      <w:r w:rsidR="00B32ED0"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B32ED0" w:rsidRPr="00081331">
        <w:rPr>
          <w:rFonts w:asciiTheme="minorHAnsi" w:hAnsiTheme="minorHAnsi"/>
        </w:rPr>
        <w:fldChar w:fldCharType="end"/>
      </w:r>
    </w:p>
    <w:p w:rsidR="00C00103" w:rsidRDefault="00C00103" w:rsidP="00C00103">
      <w:pPr>
        <w:pStyle w:val="Definition"/>
      </w:pPr>
      <w:r>
        <w:tab/>
        <w:t>iterator();</w:t>
      </w:r>
    </w:p>
    <w:p w:rsidR="00C00103" w:rsidRDefault="00C00103" w:rsidP="00C00103">
      <w:pPr>
        <w:pStyle w:val="Definition"/>
      </w:pPr>
      <w:r>
        <w:tab/>
        <w:t>~iterator();</w:t>
      </w:r>
    </w:p>
    <w:p w:rsidR="00C00103" w:rsidRDefault="00C00103" w:rsidP="00C00103">
      <w:pPr>
        <w:pStyle w:val="Definition"/>
      </w:pPr>
      <w:r>
        <w:tab/>
        <w:t>Thread::ptr operator*() const;</w:t>
      </w:r>
    </w:p>
    <w:p w:rsidR="00C00103" w:rsidRDefault="00C00103" w:rsidP="00C00103">
      <w:pPr>
        <w:pStyle w:val="Definition"/>
        <w:ind w:firstLine="720"/>
      </w:pPr>
      <w:r>
        <w:t>bool operator==(const iterator &amp;i);</w:t>
      </w:r>
    </w:p>
    <w:p w:rsidR="00C00103" w:rsidRDefault="00C00103" w:rsidP="00C00103">
      <w:pPr>
        <w:pStyle w:val="Definition"/>
        <w:ind w:firstLine="720"/>
      </w:pPr>
      <w:r>
        <w:t>bool operator!=(const iterator &amp;i);</w:t>
      </w:r>
    </w:p>
    <w:p w:rsidR="00C00103" w:rsidRDefault="00C00103" w:rsidP="00C00103">
      <w:pPr>
        <w:pStyle w:val="Definition"/>
        <w:ind w:firstLine="720"/>
      </w:pPr>
      <w:r>
        <w:t>ThreadPool::iterator operator++();</w:t>
      </w:r>
    </w:p>
    <w:p w:rsidR="00C00103" w:rsidRDefault="00C00103" w:rsidP="00C00103">
      <w:pPr>
        <w:pStyle w:val="Definition"/>
        <w:ind w:firstLine="720"/>
      </w:pPr>
      <w:r>
        <w:t>ThreadPool::iterator operator++(int);</w:t>
      </w:r>
    </w:p>
    <w:p w:rsidR="00C00103" w:rsidRDefault="00C00103" w:rsidP="00C00103">
      <w:pPr>
        <w:pStyle w:val="Definition"/>
      </w:pPr>
      <w:r>
        <w:t>};</w:t>
      </w:r>
    </w:p>
    <w:p w:rsidR="00C00103" w:rsidRDefault="00C00103" w:rsidP="00C00103">
      <w:pPr>
        <w:pStyle w:val="Definition"/>
      </w:pPr>
      <w:r>
        <w:t xml:space="preserve">class const_iterator </w:t>
      </w:r>
      <w:r w:rsidRPr="00081331">
        <w:rPr>
          <w:rFonts w:asciiTheme="minorHAnsi" w:hAnsiTheme="minorHAnsi"/>
        </w:rPr>
        <w:t>{</w:t>
      </w:r>
      <w:r w:rsidR="00B32ED0"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B32ED0" w:rsidRPr="00081331">
        <w:rPr>
          <w:rFonts w:asciiTheme="minorHAnsi" w:hAnsiTheme="minorHAnsi"/>
        </w:rPr>
        <w:fldChar w:fldCharType="end"/>
      </w:r>
    </w:p>
    <w:p w:rsidR="00C00103" w:rsidRDefault="00C00103" w:rsidP="00C00103">
      <w:pPr>
        <w:pStyle w:val="Definition"/>
      </w:pPr>
      <w:r>
        <w:tab/>
        <w:t>const_iterator();</w:t>
      </w:r>
    </w:p>
    <w:p w:rsidR="00C00103" w:rsidRDefault="00C00103" w:rsidP="00C00103">
      <w:pPr>
        <w:pStyle w:val="Definition"/>
      </w:pPr>
      <w:r>
        <w:tab/>
        <w:t>~const_iterator();</w:t>
      </w:r>
    </w:p>
    <w:p w:rsidR="00C00103" w:rsidRDefault="00C00103" w:rsidP="00C00103">
      <w:pPr>
        <w:pStyle w:val="Definition"/>
      </w:pPr>
      <w:r>
        <w:tab/>
        <w:t>Thread::const_ptr operator*() const;</w:t>
      </w:r>
    </w:p>
    <w:p w:rsidR="00C00103" w:rsidRDefault="00C00103" w:rsidP="00C00103">
      <w:pPr>
        <w:pStyle w:val="Definition"/>
      </w:pPr>
      <w:r>
        <w:tab/>
        <w:t>bool operator==(const const_interator &amp;i);</w:t>
      </w:r>
    </w:p>
    <w:p w:rsidR="00C00103" w:rsidRDefault="00C00103" w:rsidP="00C00103">
      <w:pPr>
        <w:pStyle w:val="Definition"/>
      </w:pPr>
      <w:r>
        <w:tab/>
        <w:t>bool operator!=(const const_iterator &amp;i);</w:t>
      </w:r>
    </w:p>
    <w:p w:rsidR="00C00103" w:rsidRDefault="00C00103" w:rsidP="00C00103">
      <w:pPr>
        <w:pStyle w:val="Definition"/>
      </w:pPr>
      <w:r>
        <w:tab/>
        <w:t>ThreadPool::const_iterator operator++();</w:t>
      </w:r>
    </w:p>
    <w:p w:rsidR="00C00103" w:rsidRDefault="00C00103" w:rsidP="00C00103">
      <w:pPr>
        <w:pStyle w:val="Definition"/>
      </w:pPr>
      <w:r>
        <w:tab/>
        <w:t>ThreadPool::const_iterator operator++(int);</w:t>
      </w:r>
    </w:p>
    <w:p w:rsidR="00C00103" w:rsidRDefault="00C00103" w:rsidP="00C00103">
      <w:pPr>
        <w:pStyle w:val="Definition"/>
      </w:pPr>
      <w:r>
        <w:t>};</w:t>
      </w:r>
    </w:p>
    <w:p w:rsidR="00C00103" w:rsidRDefault="00C00103" w:rsidP="00C00103">
      <w:pPr>
        <w:pStyle w:val="Definition"/>
      </w:pPr>
    </w:p>
    <w:p w:rsidR="00C00103" w:rsidRDefault="00C00103" w:rsidP="00C00103">
      <w:pPr>
        <w:pStyle w:val="APIBody"/>
      </w:pPr>
      <w:r>
        <w:t xml:space="preserve">The </w:t>
      </w:r>
      <w:proofErr w:type="spellStart"/>
      <w:r w:rsidRPr="00C00103">
        <w:rPr>
          <w:rFonts w:ascii="Courier New" w:hAnsi="Courier New" w:cs="Courier New"/>
        </w:rPr>
        <w:t>iterator</w:t>
      </w:r>
      <w:proofErr w:type="spellEnd"/>
      <w:r>
        <w:t xml:space="preserve"> and </w:t>
      </w:r>
      <w:proofErr w:type="spellStart"/>
      <w:r w:rsidRPr="00C00103">
        <w:rPr>
          <w:rFonts w:ascii="Courier New" w:hAnsi="Courier New" w:cs="Courier New"/>
        </w:rPr>
        <w:t>const_iterator</w:t>
      </w:r>
      <w:proofErr w:type="spellEnd"/>
      <w:r>
        <w:t xml:space="preserve"> types of </w:t>
      </w:r>
      <w:proofErr w:type="spellStart"/>
      <w:r>
        <w:t>ThreadPool</w:t>
      </w:r>
      <w:proofErr w:type="spellEnd"/>
      <w:r>
        <w:t xml:space="preserve"> are respectively C++ iterators and const iterators over the set of threads represented by the </w:t>
      </w:r>
      <w:proofErr w:type="spellStart"/>
      <w:r>
        <w:t>ThreadPool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rsidR="00BB1E65">
        <w:t xml:space="preserve"> match the standard behavior of C++ iterators.</w:t>
      </w:r>
    </w:p>
    <w:p w:rsidR="00C00103" w:rsidRDefault="00C00103" w:rsidP="00C00103">
      <w:pPr>
        <w:pStyle w:val="ClassHeading"/>
      </w:pPr>
      <w:proofErr w:type="spellStart"/>
      <w:r>
        <w:t>ThreadPool</w:t>
      </w:r>
      <w:proofErr w:type="spellEnd"/>
      <w:r>
        <w:t xml:space="preserve"> Member Functions:</w:t>
      </w:r>
    </w:p>
    <w:p w:rsidR="00BB1E65" w:rsidRDefault="00BB1E65" w:rsidP="00BB1E65">
      <w:pPr>
        <w:pStyle w:val="Definition"/>
      </w:pPr>
      <w:r>
        <w:t>ThreadPool::iterator begin</w:t>
      </w:r>
      <w:r w:rsidR="00B32ED0"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B32ED0" w:rsidRPr="00081331">
        <w:rPr>
          <w:rFonts w:asciiTheme="minorHAnsi" w:hAnsiTheme="minorHAnsi"/>
        </w:rPr>
        <w:fldChar w:fldCharType="end"/>
      </w:r>
      <w:r>
        <w:t>()</w:t>
      </w:r>
    </w:p>
    <w:p w:rsidR="00BB1E65" w:rsidRDefault="00BB1E65" w:rsidP="00BB1E65">
      <w:pPr>
        <w:pStyle w:val="Definition"/>
      </w:pPr>
      <w:r>
        <w:t>ThreadPool::const_iterator begin() const</w:t>
      </w:r>
    </w:p>
    <w:p w:rsidR="00BB1E65" w:rsidRDefault="00BB1E65" w:rsidP="00BB1E65">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beginning of the set of </w:t>
      </w:r>
      <w:r w:rsidRPr="00BB1E65">
        <w:rPr>
          <w:rFonts w:ascii="Courier New" w:hAnsi="Courier New" w:cs="Courier New"/>
        </w:rPr>
        <w:t>Thread</w:t>
      </w:r>
      <w:r>
        <w:t xml:space="preserve"> objects.</w:t>
      </w:r>
    </w:p>
    <w:p w:rsidR="00BB1E65" w:rsidRDefault="00BB1E65" w:rsidP="00BB1E65">
      <w:pPr>
        <w:pStyle w:val="Definition"/>
      </w:pPr>
      <w:r>
        <w:t>ThreadPool::iterator end</w:t>
      </w:r>
      <w:r w:rsidR="00B32ED0"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B32ED0" w:rsidRPr="00081331">
        <w:rPr>
          <w:rFonts w:asciiTheme="minorHAnsi" w:hAnsiTheme="minorHAnsi"/>
        </w:rPr>
        <w:fldChar w:fldCharType="end"/>
      </w:r>
      <w:r>
        <w:t>()</w:t>
      </w:r>
    </w:p>
    <w:p w:rsidR="00BB1E65" w:rsidRDefault="00BB1E65" w:rsidP="00BB1E65">
      <w:pPr>
        <w:pStyle w:val="Definition"/>
      </w:pPr>
      <w:r>
        <w:t>ThreadPool::const_iterator end() const</w:t>
      </w:r>
    </w:p>
    <w:p w:rsidR="00BB1E65" w:rsidRDefault="00BB1E65" w:rsidP="00BB1E65">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w:t>
      </w:r>
      <w:proofErr w:type="spellStart"/>
      <w:r>
        <w:t>iterator</w:t>
      </w:r>
      <w:proofErr w:type="spellEnd"/>
      <w:r>
        <w:t xml:space="preserve"> element after the end of the set of </w:t>
      </w:r>
      <w:r w:rsidRPr="00BB1E65">
        <w:rPr>
          <w:rFonts w:ascii="Courier New" w:hAnsi="Courier New" w:cs="Courier New"/>
        </w:rPr>
        <w:t>Thread</w:t>
      </w:r>
      <w:r>
        <w:t xml:space="preserve"> objects.</w:t>
      </w:r>
    </w:p>
    <w:p w:rsidR="00BB1E65" w:rsidRDefault="00BB1E65" w:rsidP="00BB1E65">
      <w:pPr>
        <w:pStyle w:val="Definition"/>
      </w:pPr>
      <w:r>
        <w:t>ThreadPool::iterator find</w:t>
      </w:r>
      <w:r w:rsidR="00B32ED0" w:rsidRPr="00081331">
        <w:rPr>
          <w:rFonts w:asciiTheme="minorHAnsi" w:hAnsiTheme="minorHAnsi"/>
        </w:rPr>
        <w:fldChar w:fldCharType="begin"/>
      </w:r>
      <w:r w:rsidR="00B777D6" w:rsidRPr="00081331">
        <w:rPr>
          <w:rFonts w:asciiTheme="minorHAnsi" w:hAnsiTheme="minorHAnsi"/>
        </w:rPr>
        <w:instrText xml:space="preserve"> XE "find,ThreadPool" </w:instrText>
      </w:r>
      <w:r w:rsidR="00B32ED0" w:rsidRPr="00081331">
        <w:rPr>
          <w:rFonts w:asciiTheme="minorHAnsi" w:hAnsiTheme="minorHAnsi"/>
        </w:rPr>
        <w:fldChar w:fldCharType="end"/>
      </w:r>
      <w:r>
        <w:t>(Dyninst::LWP lwp)</w:t>
      </w:r>
    </w:p>
    <w:p w:rsidR="00BB1E65" w:rsidRDefault="00BB1E65" w:rsidP="00BB1E65">
      <w:pPr>
        <w:pStyle w:val="Definition"/>
      </w:pPr>
      <w:r>
        <w:t>ThreadPool::const_iterator find(Dyninst::LWP lwp) const</w:t>
      </w:r>
    </w:p>
    <w:p w:rsidR="00BB1E65" w:rsidRDefault="00BB1E65" w:rsidP="00BB1E65">
      <w:pPr>
        <w:pStyle w:val="APIBody"/>
      </w:pPr>
      <w:r>
        <w:t xml:space="preserve">The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w:t>
      </w:r>
      <w:proofErr w:type="gramStart"/>
      <w:r>
        <w:t>that points</w:t>
      </w:r>
      <w:proofErr w:type="gramEnd"/>
      <w:r>
        <w:t xml:space="preserve"> to the </w:t>
      </w:r>
      <w:r w:rsidRPr="00BB1E65">
        <w:rPr>
          <w:rFonts w:ascii="Courier New" w:hAnsi="Courier New" w:cs="Courier New"/>
        </w:rPr>
        <w:t>Thread</w:t>
      </w:r>
      <w:r>
        <w:t xml:space="preserve"> with a LWP of </w:t>
      </w:r>
      <w:proofErr w:type="spellStart"/>
      <w:r w:rsidRPr="00BB1E65">
        <w:rPr>
          <w:rFonts w:ascii="Courier New" w:hAnsi="Courier New" w:cs="Courier New"/>
        </w:rPr>
        <w:t>lwp</w:t>
      </w:r>
      <w:proofErr w:type="spellEnd"/>
      <w:r>
        <w:t xml:space="preserve">.  If </w:t>
      </w:r>
      <w:proofErr w:type="spellStart"/>
      <w:r w:rsidRPr="00BB1E65">
        <w:rPr>
          <w:rFonts w:ascii="Courier New" w:hAnsi="Courier New" w:cs="Courier New"/>
        </w:rPr>
        <w:t>lwp</w:t>
      </w:r>
      <w:proofErr w:type="spellEnd"/>
      <w:r w:rsidRPr="00BB1E65">
        <w:rPr>
          <w:rFonts w:ascii="Courier New" w:hAnsi="Courier New" w:cs="Courier New"/>
        </w:rPr>
        <w:t xml:space="preserve"> </w:t>
      </w:r>
      <w:r>
        <w:t xml:space="preserve">is not found in the thread list, then this function returns </w:t>
      </w:r>
      <w:proofErr w:type="gramStart"/>
      <w:r w:rsidRPr="00BB1E65">
        <w:rPr>
          <w:rFonts w:ascii="Courier New" w:hAnsi="Courier New" w:cs="Courier New"/>
        </w:rPr>
        <w:t>end(</w:t>
      </w:r>
      <w:proofErr w:type="gramEnd"/>
      <w:r w:rsidRPr="00BB1E65">
        <w:rPr>
          <w:rFonts w:ascii="Courier New" w:hAnsi="Courier New" w:cs="Courier New"/>
        </w:rPr>
        <w:t>)</w:t>
      </w:r>
      <w:r>
        <w:t>.</w:t>
      </w:r>
    </w:p>
    <w:p w:rsidR="000E16DD" w:rsidRDefault="000E16DD" w:rsidP="000E16DD">
      <w:pPr>
        <w:pStyle w:val="Definition"/>
      </w:pPr>
      <w:r>
        <w:t>size_t size</w:t>
      </w:r>
      <w:r w:rsidR="00B32ED0" w:rsidRPr="00081331">
        <w:rPr>
          <w:rFonts w:asciiTheme="minorHAnsi" w:hAnsiTheme="minorHAnsi"/>
        </w:rPr>
        <w:fldChar w:fldCharType="begin"/>
      </w:r>
      <w:r w:rsidR="00B777D6" w:rsidRPr="00081331">
        <w:rPr>
          <w:rFonts w:asciiTheme="minorHAnsi" w:hAnsiTheme="minorHAnsi"/>
        </w:rPr>
        <w:instrText xml:space="preserve"> XE "size,ThreadPool" </w:instrText>
      </w:r>
      <w:r w:rsidR="00B32ED0" w:rsidRPr="00081331">
        <w:rPr>
          <w:rFonts w:asciiTheme="minorHAnsi" w:hAnsiTheme="minorHAnsi"/>
        </w:rPr>
        <w:fldChar w:fldCharType="end"/>
      </w:r>
      <w:r>
        <w:t>() const</w:t>
      </w:r>
    </w:p>
    <w:p w:rsidR="000E16DD" w:rsidRDefault="000E16DD" w:rsidP="000E16DD">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rsidR="000E16DD" w:rsidRDefault="000E16DD" w:rsidP="000E16DD">
      <w:pPr>
        <w:pStyle w:val="Definition"/>
      </w:pPr>
      <w:r>
        <w:t>Process::ptr</w:t>
      </w:r>
      <w:r w:rsidR="00B32ED0" w:rsidRPr="002221CD">
        <w:rPr>
          <w:rFonts w:asciiTheme="minorHAnsi" w:hAnsiTheme="minorHAnsi"/>
        </w:rPr>
        <w:fldChar w:fldCharType="begin"/>
      </w:r>
      <w:r w:rsidR="002221CD" w:rsidRPr="002221CD">
        <w:rPr>
          <w:rFonts w:asciiTheme="minorHAnsi" w:hAnsiTheme="minorHAnsi"/>
        </w:rPr>
        <w:instrText xml:space="preserve"> XE "Process" </w:instrText>
      </w:r>
      <w:r w:rsidR="00B32ED0" w:rsidRPr="002221CD">
        <w:rPr>
          <w:rFonts w:asciiTheme="minorHAnsi" w:hAnsiTheme="minorHAnsi"/>
        </w:rPr>
        <w:fldChar w:fldCharType="end"/>
      </w:r>
      <w:r>
        <w:t xml:space="preserve"> getProcess</w:t>
      </w:r>
      <w:r w:rsidR="00B32ED0"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B32ED0" w:rsidRPr="00081331">
        <w:rPr>
          <w:rFonts w:asciiTheme="minorHAnsi" w:hAnsiTheme="minorHAnsi"/>
        </w:rPr>
        <w:fldChar w:fldCharType="end"/>
      </w:r>
      <w:r>
        <w:t>()</w:t>
      </w:r>
    </w:p>
    <w:p w:rsidR="000E16DD" w:rsidRDefault="000E16DD" w:rsidP="000E16DD">
      <w:pPr>
        <w:pStyle w:val="Definition"/>
      </w:pPr>
      <w:r>
        <w:t xml:space="preserve">Process::const_ptr getProcess() const </w:t>
      </w:r>
    </w:p>
    <w:p w:rsidR="000E16DD" w:rsidRDefault="000E16DD" w:rsidP="000E16DD">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proofErr w:type="spellStart"/>
      <w:r w:rsidRPr="000E16DD">
        <w:rPr>
          <w:rFonts w:ascii="Courier New" w:hAnsi="Courier New" w:cs="Courier New"/>
        </w:rPr>
        <w:t>ThreadPool</w:t>
      </w:r>
      <w:proofErr w:type="spellEnd"/>
      <w:r>
        <w:t>.</w:t>
      </w:r>
    </w:p>
    <w:p w:rsidR="000E16DD" w:rsidRDefault="000E16DD" w:rsidP="000E16DD">
      <w:pPr>
        <w:pStyle w:val="Definition"/>
      </w:pPr>
      <w:r>
        <w:t>Thread::</w:t>
      </w:r>
      <w:r w:rsidR="00B777D6">
        <w:t>ptr getInitialThread</w:t>
      </w:r>
      <w:r w:rsidR="00B32ED0"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B32ED0" w:rsidRPr="00081331">
        <w:rPr>
          <w:rFonts w:asciiTheme="minorHAnsi" w:hAnsiTheme="minorHAnsi"/>
        </w:rPr>
        <w:fldChar w:fldCharType="end"/>
      </w:r>
      <w:r w:rsidR="00B777D6">
        <w:t>()</w:t>
      </w:r>
    </w:p>
    <w:p w:rsidR="00B777D6" w:rsidRDefault="00B777D6" w:rsidP="000E16DD">
      <w:pPr>
        <w:pStyle w:val="Definition"/>
      </w:pPr>
      <w:r>
        <w:t>Thread::const_ptr getInitialThread() const</w:t>
      </w:r>
    </w:p>
    <w:p w:rsidR="00C00103" w:rsidRPr="00C00103" w:rsidRDefault="00B777D6" w:rsidP="00B777D6">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rsidR="000410FC" w:rsidRDefault="000410FC" w:rsidP="000410FC">
      <w:pPr>
        <w:pStyle w:val="Heading2"/>
      </w:pPr>
      <w:bookmarkStart w:id="71" w:name="_Ref257219447"/>
      <w:bookmarkStart w:id="72" w:name="_Toc273362650"/>
      <w:bookmarkStart w:id="73" w:name="_Toc274055827"/>
      <w:bookmarkStart w:id="74" w:name="_Toc274129912"/>
      <w:proofErr w:type="spellStart"/>
      <w:r>
        <w:t>LibraryPool</w:t>
      </w:r>
      <w:bookmarkEnd w:id="71"/>
      <w:bookmarkEnd w:id="72"/>
      <w:bookmarkEnd w:id="73"/>
      <w:bookmarkEnd w:id="74"/>
      <w:proofErr w:type="spellEnd"/>
    </w:p>
    <w:p w:rsidR="002221CD" w:rsidRDefault="002221CD" w:rsidP="002221CD">
      <w:r>
        <w:t xml:space="preserve">A </w:t>
      </w:r>
      <w:proofErr w:type="spellStart"/>
      <w:r>
        <w:t>LibraryPool</w:t>
      </w:r>
      <w:proofErr w:type="spellEnd"/>
      <w:r>
        <w:t xml:space="preserve"> </w:t>
      </w:r>
      <w:r w:rsidR="00116EB0">
        <w:t>is a container representing</w:t>
      </w:r>
      <w:r>
        <w:t xml:space="preserve"> the </w:t>
      </w:r>
      <w:r w:rsidR="00116EB0">
        <w:t>executable and set shared libraries (e.g., .</w:t>
      </w:r>
      <w:proofErr w:type="spellStart"/>
      <w:r w:rsidR="00116EB0">
        <w:t>dll</w:t>
      </w:r>
      <w:proofErr w:type="spellEnd"/>
      <w:r w:rsidR="00116EB0">
        <w:t xml:space="preserve"> and .so libraries) loaded into the target process’ address space.  A statically linked target process will only have a single executable, while a dynamically linked target process will have an executable and zero or more shared libraries.</w:t>
      </w:r>
    </w:p>
    <w:p w:rsidR="00116EB0" w:rsidRDefault="00116EB0" w:rsidP="002221CD">
      <w:r>
        <w:t xml:space="preserve">The </w:t>
      </w:r>
      <w:proofErr w:type="spellStart"/>
      <w:r>
        <w:t>LibraryPool</w:t>
      </w:r>
      <w:proofErr w:type="spellEnd"/>
      <w:r>
        <w:t xml:space="preserve"> class contains iterators and search functions for operating on the set of libraries.</w:t>
      </w:r>
    </w:p>
    <w:p w:rsidR="00116EB0" w:rsidRDefault="00116EB0" w:rsidP="00116EB0">
      <w:pPr>
        <w:pStyle w:val="ClassHeading"/>
      </w:pPr>
      <w:proofErr w:type="spellStart"/>
      <w:r>
        <w:t>LibraryPool</w:t>
      </w:r>
      <w:proofErr w:type="spellEnd"/>
      <w:r>
        <w:t xml:space="preserve"> Defined In: </w:t>
      </w:r>
    </w:p>
    <w:p w:rsidR="00116EB0" w:rsidRPr="00A14A88" w:rsidRDefault="00116EB0" w:rsidP="00116EB0">
      <w:pPr>
        <w:pStyle w:val="Definition"/>
      </w:pPr>
      <w:r w:rsidRPr="00A14A88">
        <w:t>Process.h</w:t>
      </w:r>
    </w:p>
    <w:p w:rsidR="00116EB0" w:rsidRDefault="00116EB0" w:rsidP="00116EB0">
      <w:pPr>
        <w:pStyle w:val="ClassHeading"/>
      </w:pPr>
      <w:proofErr w:type="spellStart"/>
      <w:r>
        <w:t>LibraryPool</w:t>
      </w:r>
      <w:proofErr w:type="spellEnd"/>
      <w:r>
        <w:t xml:space="preserve"> Types:</w:t>
      </w:r>
    </w:p>
    <w:p w:rsidR="00116EB0" w:rsidRDefault="00116EB0" w:rsidP="00116EB0">
      <w:pPr>
        <w:pStyle w:val="Definition"/>
      </w:pPr>
      <w:r>
        <w:t>class iterator</w:t>
      </w:r>
      <w:r w:rsidR="00AC5416">
        <w:t xml:space="preserve"> </w:t>
      </w:r>
      <w:r w:rsidRPr="00116EB0">
        <w:rPr>
          <w:rFonts w:asciiTheme="minorHAnsi" w:hAnsiTheme="minorHAnsi"/>
        </w:rPr>
        <w:t>{</w:t>
      </w:r>
      <w:r w:rsidR="00B32ED0" w:rsidRPr="00116EB0">
        <w:rPr>
          <w:rFonts w:asciiTheme="minorHAnsi" w:hAnsiTheme="minorHAnsi"/>
        </w:rPr>
        <w:fldChar w:fldCharType="begin"/>
      </w:r>
      <w:r w:rsidRPr="00116EB0">
        <w:rPr>
          <w:rFonts w:asciiTheme="minorHAnsi" w:hAnsiTheme="minorHAnsi"/>
        </w:rPr>
        <w:instrText xml:space="preserve"> XE "iterator, Library" </w:instrText>
      </w:r>
      <w:r w:rsidR="00B32ED0" w:rsidRPr="00116EB0">
        <w:rPr>
          <w:rFonts w:asciiTheme="minorHAnsi" w:hAnsiTheme="minorHAnsi"/>
        </w:rPr>
        <w:fldChar w:fldCharType="end"/>
      </w:r>
    </w:p>
    <w:p w:rsidR="00116EB0" w:rsidRDefault="00116EB0" w:rsidP="00116EB0">
      <w:pPr>
        <w:pStyle w:val="Definition"/>
        <w:ind w:firstLine="720"/>
      </w:pPr>
      <w:r>
        <w:t>iterator();</w:t>
      </w:r>
    </w:p>
    <w:p w:rsidR="00116EB0" w:rsidRDefault="00116EB0" w:rsidP="00116EB0">
      <w:pPr>
        <w:pStyle w:val="Definition"/>
        <w:ind w:firstLine="720"/>
      </w:pPr>
      <w:r>
        <w:t>~iterator();</w:t>
      </w:r>
    </w:p>
    <w:p w:rsidR="00116EB0" w:rsidRDefault="00116EB0" w:rsidP="00116EB0">
      <w:pPr>
        <w:pStyle w:val="Definition"/>
        <w:ind w:firstLine="720"/>
      </w:pPr>
      <w:r>
        <w:t>Library::ptr operator*() const;</w:t>
      </w:r>
    </w:p>
    <w:p w:rsidR="00116EB0" w:rsidRDefault="00116EB0" w:rsidP="00116EB0">
      <w:pPr>
        <w:pStyle w:val="Definition"/>
        <w:ind w:firstLine="720"/>
      </w:pPr>
      <w:r>
        <w:t>bool operator==(const iterator &amp;i);</w:t>
      </w:r>
    </w:p>
    <w:p w:rsidR="00116EB0" w:rsidRDefault="00116EB0" w:rsidP="00116EB0">
      <w:pPr>
        <w:pStyle w:val="Definition"/>
        <w:ind w:firstLine="720"/>
      </w:pPr>
      <w:r>
        <w:t>bool operator!=(const iterator &amp;i);</w:t>
      </w:r>
    </w:p>
    <w:p w:rsidR="00116EB0" w:rsidRDefault="00116EB0" w:rsidP="00116EB0">
      <w:pPr>
        <w:pStyle w:val="Definition"/>
        <w:ind w:firstLine="720"/>
      </w:pPr>
      <w:r>
        <w:t>LibraryPool::iterator operator++();</w:t>
      </w:r>
    </w:p>
    <w:p w:rsidR="00116EB0" w:rsidRDefault="00116EB0" w:rsidP="00116EB0">
      <w:pPr>
        <w:pStyle w:val="Definition"/>
        <w:ind w:firstLine="720"/>
      </w:pPr>
      <w:r>
        <w:t>LibraryPool::iterator operator++(int);</w:t>
      </w:r>
    </w:p>
    <w:p w:rsidR="00116EB0" w:rsidRDefault="00116EB0" w:rsidP="00116EB0">
      <w:pPr>
        <w:pStyle w:val="Definition"/>
      </w:pPr>
      <w:r>
        <w:t>};</w:t>
      </w:r>
    </w:p>
    <w:p w:rsidR="00116EB0" w:rsidRDefault="00116EB0" w:rsidP="00116EB0">
      <w:pPr>
        <w:pStyle w:val="Definition"/>
        <w:rPr>
          <w:rFonts w:asciiTheme="minorHAnsi" w:hAnsiTheme="minorHAnsi"/>
        </w:rPr>
      </w:pPr>
      <w:r>
        <w:t>class const_iterator</w:t>
      </w:r>
      <w:r w:rsidR="00AC5416">
        <w:t xml:space="preserve"> {</w:t>
      </w:r>
      <w:r w:rsidR="00B32ED0" w:rsidRPr="00116EB0">
        <w:rPr>
          <w:rFonts w:asciiTheme="minorHAnsi" w:hAnsiTheme="minorHAnsi"/>
        </w:rPr>
        <w:fldChar w:fldCharType="begin"/>
      </w:r>
      <w:r w:rsidRPr="00116EB0">
        <w:rPr>
          <w:rFonts w:asciiTheme="minorHAnsi" w:hAnsiTheme="minorHAnsi"/>
        </w:rPr>
        <w:instrText xml:space="preserve"> XE "const_iterator, LibraryPool" </w:instrText>
      </w:r>
      <w:r w:rsidR="00B32ED0" w:rsidRPr="00116EB0">
        <w:rPr>
          <w:rFonts w:asciiTheme="minorHAnsi" w:hAnsiTheme="minorHAnsi"/>
        </w:rPr>
        <w:fldChar w:fldCharType="end"/>
      </w:r>
    </w:p>
    <w:p w:rsidR="00116EB0" w:rsidRDefault="00116EB0" w:rsidP="00116EB0">
      <w:pPr>
        <w:pStyle w:val="Definition"/>
        <w:ind w:firstLine="720"/>
      </w:pPr>
      <w:r>
        <w:t>const_iterator();</w:t>
      </w:r>
    </w:p>
    <w:p w:rsidR="00116EB0" w:rsidRDefault="00116EB0" w:rsidP="00116EB0">
      <w:pPr>
        <w:pStyle w:val="Definition"/>
        <w:ind w:firstLine="720"/>
      </w:pPr>
      <w:r>
        <w:t>~const_iterator();</w:t>
      </w:r>
    </w:p>
    <w:p w:rsidR="00116EB0" w:rsidRDefault="00116EB0" w:rsidP="00116EB0">
      <w:pPr>
        <w:pStyle w:val="Definition"/>
        <w:ind w:firstLine="720"/>
      </w:pPr>
      <w:r>
        <w:t>Library::const_ptr operator*() const;</w:t>
      </w:r>
    </w:p>
    <w:p w:rsidR="00116EB0" w:rsidRDefault="00116EB0" w:rsidP="00116EB0">
      <w:pPr>
        <w:pStyle w:val="Definition"/>
        <w:ind w:firstLine="720"/>
      </w:pPr>
      <w:r>
        <w:t>bool operator==(const const_interator &amp;i);</w:t>
      </w:r>
    </w:p>
    <w:p w:rsidR="00116EB0" w:rsidRDefault="00116EB0" w:rsidP="00116EB0">
      <w:pPr>
        <w:pStyle w:val="Definition"/>
        <w:ind w:firstLine="720"/>
      </w:pPr>
      <w:r>
        <w:t>bool operator!=(const const_iterator &amp;i);</w:t>
      </w:r>
    </w:p>
    <w:p w:rsidR="00116EB0" w:rsidRDefault="00116EB0" w:rsidP="00116EB0">
      <w:pPr>
        <w:pStyle w:val="Definition"/>
        <w:ind w:firstLine="720"/>
      </w:pPr>
      <w:r>
        <w:t>LibraryPool::const_iterator operator++();</w:t>
      </w:r>
    </w:p>
    <w:p w:rsidR="00116EB0" w:rsidRDefault="00116EB0" w:rsidP="00116EB0">
      <w:pPr>
        <w:pStyle w:val="Definition"/>
        <w:ind w:firstLine="720"/>
      </w:pPr>
      <w:r>
        <w:t>LibraryPool::const_iterator operator++(int);</w:t>
      </w:r>
    </w:p>
    <w:p w:rsidR="00116EB0" w:rsidRDefault="00116EB0" w:rsidP="00116EB0">
      <w:pPr>
        <w:pStyle w:val="Definition"/>
      </w:pPr>
      <w:r>
        <w:t>};</w:t>
      </w:r>
    </w:p>
    <w:p w:rsidR="00116EB0" w:rsidRDefault="00116EB0" w:rsidP="00116EB0">
      <w:pPr>
        <w:pStyle w:val="Definition"/>
      </w:pPr>
    </w:p>
    <w:p w:rsidR="00116EB0" w:rsidRDefault="00116EB0" w:rsidP="00116EB0">
      <w:pPr>
        <w:pStyle w:val="APIBody"/>
      </w:pPr>
      <w:r>
        <w:t xml:space="preserve">The </w:t>
      </w:r>
      <w:proofErr w:type="spellStart"/>
      <w:r w:rsidRPr="00C00103">
        <w:rPr>
          <w:rFonts w:ascii="Courier New" w:hAnsi="Courier New" w:cs="Courier New"/>
        </w:rPr>
        <w:t>iterator</w:t>
      </w:r>
      <w:proofErr w:type="spellEnd"/>
      <w:r>
        <w:t xml:space="preserve"> and </w:t>
      </w:r>
      <w:proofErr w:type="spellStart"/>
      <w:r w:rsidRPr="00C00103">
        <w:rPr>
          <w:rFonts w:ascii="Courier New" w:hAnsi="Courier New" w:cs="Courier New"/>
        </w:rPr>
        <w:t>const_iterator</w:t>
      </w:r>
      <w:proofErr w:type="spellEnd"/>
      <w:r>
        <w:t xml:space="preserve"> types of </w:t>
      </w:r>
      <w:proofErr w:type="spellStart"/>
      <w:r w:rsidRPr="00116EB0">
        <w:rPr>
          <w:rFonts w:ascii="Courier New" w:hAnsi="Courier New" w:cs="Courier New"/>
        </w:rPr>
        <w:t>LibraryPool</w:t>
      </w:r>
      <w:proofErr w:type="spellEnd"/>
      <w:r>
        <w:t xml:space="preserve"> are respectively C++ iterators and const iterators over the set of libraries represented by the </w:t>
      </w:r>
      <w:proofErr w:type="spellStart"/>
      <w:r w:rsidRPr="00116EB0">
        <w:rPr>
          <w:rFonts w:ascii="Courier New" w:hAnsi="Courier New" w:cs="Courier New"/>
        </w:rPr>
        <w:t>LibraryPool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116EB0" w:rsidRDefault="00116EB0" w:rsidP="00116EB0">
      <w:pPr>
        <w:pStyle w:val="ClassHeading"/>
      </w:pPr>
      <w:proofErr w:type="spellStart"/>
      <w:r>
        <w:t>LibraryPool</w:t>
      </w:r>
      <w:proofErr w:type="spellEnd"/>
      <w:r>
        <w:t xml:space="preserve"> Member Functions:</w:t>
      </w:r>
    </w:p>
    <w:p w:rsidR="00116EB0" w:rsidRDefault="00116EB0" w:rsidP="00116EB0">
      <w:pPr>
        <w:pStyle w:val="Definition"/>
      </w:pPr>
      <w:r>
        <w:t>LibraryPool::iterator begin</w:t>
      </w:r>
      <w:r w:rsidR="00B32ED0"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B32ED0" w:rsidRPr="00081331">
        <w:rPr>
          <w:rFonts w:asciiTheme="minorHAnsi" w:hAnsiTheme="minorHAnsi"/>
        </w:rPr>
        <w:fldChar w:fldCharType="end"/>
      </w:r>
      <w:r>
        <w:t>()</w:t>
      </w:r>
    </w:p>
    <w:p w:rsidR="00116EB0" w:rsidRDefault="00116EB0" w:rsidP="00116EB0">
      <w:pPr>
        <w:pStyle w:val="Definition"/>
      </w:pPr>
      <w:r>
        <w:t>LibraryPool::const_iterator begin() const</w:t>
      </w:r>
    </w:p>
    <w:p w:rsidR="00116EB0" w:rsidRDefault="00116EB0" w:rsidP="00116EB0">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beginning of the set of </w:t>
      </w:r>
      <w:r>
        <w:rPr>
          <w:rFonts w:ascii="Courier New" w:hAnsi="Courier New" w:cs="Courier New"/>
        </w:rPr>
        <w:t>Library</w:t>
      </w:r>
      <w:r>
        <w:t xml:space="preserve"> objects.</w:t>
      </w:r>
    </w:p>
    <w:p w:rsidR="00116EB0" w:rsidRDefault="00116EB0" w:rsidP="00116EB0">
      <w:pPr>
        <w:pStyle w:val="Definition"/>
      </w:pPr>
      <w:r>
        <w:t>LibraryPool::iterator end</w:t>
      </w:r>
      <w:r w:rsidR="00B32ED0"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B32ED0" w:rsidRPr="00081331">
        <w:rPr>
          <w:rFonts w:asciiTheme="minorHAnsi" w:hAnsiTheme="minorHAnsi"/>
        </w:rPr>
        <w:fldChar w:fldCharType="end"/>
      </w:r>
      <w:r>
        <w:t>()</w:t>
      </w:r>
    </w:p>
    <w:p w:rsidR="00116EB0" w:rsidRDefault="00116EB0" w:rsidP="00116EB0">
      <w:pPr>
        <w:pStyle w:val="Definition"/>
      </w:pPr>
      <w:r>
        <w:t>LibraryPool::const_iterator end() const</w:t>
      </w:r>
    </w:p>
    <w:p w:rsidR="00116EB0" w:rsidRDefault="00116EB0" w:rsidP="00116EB0">
      <w:pPr>
        <w:pStyle w:val="APIBody"/>
      </w:pPr>
      <w:r>
        <w:t xml:space="preserve">These functions respectively return an </w:t>
      </w:r>
      <w:proofErr w:type="spellStart"/>
      <w:r w:rsidRPr="00BB1E65">
        <w:rPr>
          <w:rFonts w:ascii="Courier New" w:hAnsi="Courier New" w:cs="Courier New"/>
        </w:rPr>
        <w:t>iterator</w:t>
      </w:r>
      <w:proofErr w:type="spellEnd"/>
      <w:r>
        <w:t xml:space="preserve"> and a </w:t>
      </w:r>
      <w:proofErr w:type="spellStart"/>
      <w:r w:rsidRPr="00BB1E65">
        <w:rPr>
          <w:rFonts w:ascii="Courier New" w:hAnsi="Courier New" w:cs="Courier New"/>
        </w:rPr>
        <w:t>const_iterator</w:t>
      </w:r>
      <w:proofErr w:type="spellEnd"/>
      <w:r>
        <w:t xml:space="preserve"> that point to the </w:t>
      </w:r>
      <w:proofErr w:type="spellStart"/>
      <w:r>
        <w:t>iterator</w:t>
      </w:r>
      <w:proofErr w:type="spellEnd"/>
      <w:r>
        <w:t xml:space="preserve"> element after the end of the set of </w:t>
      </w:r>
      <w:r>
        <w:rPr>
          <w:rFonts w:ascii="Courier New" w:hAnsi="Courier New" w:cs="Courier New"/>
        </w:rPr>
        <w:t>Library</w:t>
      </w:r>
      <w:r>
        <w:t xml:space="preserve"> objects.</w:t>
      </w:r>
    </w:p>
    <w:p w:rsidR="00116EB0" w:rsidRDefault="00116EB0" w:rsidP="00116EB0">
      <w:pPr>
        <w:pStyle w:val="Definition"/>
      </w:pPr>
      <w:r>
        <w:t>size_t size</w:t>
      </w:r>
      <w:r w:rsidR="00B32ED0"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B32ED0" w:rsidRPr="001A3994">
        <w:rPr>
          <w:rFonts w:asciiTheme="minorHAnsi" w:hAnsiTheme="minorHAnsi"/>
        </w:rPr>
        <w:fldChar w:fldCharType="end"/>
      </w:r>
      <w:r>
        <w:t>() const</w:t>
      </w:r>
    </w:p>
    <w:p w:rsidR="00116EB0" w:rsidRDefault="00116EB0" w:rsidP="00116EB0">
      <w:pPr>
        <w:pStyle w:val="APIBody"/>
      </w:pPr>
      <w:r>
        <w:t>This function returns the number of elements in the library set.</w:t>
      </w:r>
    </w:p>
    <w:p w:rsidR="005D53AE" w:rsidRDefault="005D53AE" w:rsidP="005D53AE">
      <w:pPr>
        <w:pStyle w:val="Definition"/>
      </w:pPr>
      <w:r>
        <w:t>Library::ptr getExecutable</w:t>
      </w:r>
      <w:r w:rsidR="00B32ED0"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B32ED0" w:rsidRPr="001A3994">
        <w:rPr>
          <w:rFonts w:asciiTheme="minorHAnsi" w:hAnsiTheme="minorHAnsi"/>
        </w:rPr>
        <w:fldChar w:fldCharType="end"/>
      </w:r>
      <w:r>
        <w:t>()</w:t>
      </w:r>
    </w:p>
    <w:p w:rsidR="005D53AE" w:rsidRDefault="005D53AE" w:rsidP="005D53AE">
      <w:pPr>
        <w:pStyle w:val="Definition"/>
      </w:pPr>
      <w:r>
        <w:t>Library::const_ptr getExecutable() const</w:t>
      </w:r>
    </w:p>
    <w:p w:rsidR="005D53AE" w:rsidRDefault="005D53AE" w:rsidP="005D53AE">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rsidR="005D53AE" w:rsidRDefault="005D53AE" w:rsidP="005D53AE">
      <w:pPr>
        <w:pStyle w:val="Definition"/>
      </w:pPr>
      <w:r>
        <w:t>Library::ptr getLibraryByName</w:t>
      </w:r>
      <w:r w:rsidR="00B32ED0"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B32ED0" w:rsidRPr="001A3994">
        <w:rPr>
          <w:rFonts w:asciiTheme="minorHAnsi" w:hAnsiTheme="minorHAnsi"/>
        </w:rPr>
        <w:fldChar w:fldCharType="end"/>
      </w:r>
      <w:r>
        <w:t>(std::string name)</w:t>
      </w:r>
    </w:p>
    <w:p w:rsidR="005D53AE" w:rsidRDefault="005D53AE" w:rsidP="005D53AE">
      <w:pPr>
        <w:pStyle w:val="Definition"/>
      </w:pPr>
      <w:r>
        <w:t>Library::const_ptr getLibraryByName(std::string name) const</w:t>
      </w:r>
    </w:p>
    <w:p w:rsidR="007650F8" w:rsidRPr="007650F8" w:rsidRDefault="005D53AE" w:rsidP="005D53AE">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Library::</w:t>
      </w:r>
      <w:proofErr w:type="spellStart"/>
      <w:proofErr w:type="gramStart"/>
      <w:r w:rsidRPr="005D53AE">
        <w:rPr>
          <w:rFonts w:ascii="Courier New" w:hAnsi="Courier New" w:cs="Courier New"/>
        </w:rPr>
        <w:t>ptr</w:t>
      </w:r>
      <w:proofErr w:type="spellEnd"/>
      <w:r w:rsidRPr="005D53AE">
        <w:rPr>
          <w:rFonts w:ascii="Courier New" w:hAnsi="Courier New" w:cs="Courier New"/>
        </w:rPr>
        <w:t>(</w:t>
      </w:r>
      <w:proofErr w:type="gramEnd"/>
      <w:r w:rsidRPr="005D53AE">
        <w:rPr>
          <w:rFonts w:ascii="Courier New" w:hAnsi="Courier New" w:cs="Courier New"/>
        </w:rPr>
        <w:t xml:space="preserve">) </w:t>
      </w:r>
      <w:r>
        <w:t xml:space="preserve">or </w:t>
      </w:r>
      <w:r w:rsidRPr="005D53AE">
        <w:rPr>
          <w:rFonts w:ascii="Courier New" w:hAnsi="Courier New" w:cs="Courier New"/>
        </w:rPr>
        <w:t>Library::</w:t>
      </w:r>
      <w:proofErr w:type="spellStart"/>
      <w:r w:rsidRPr="005D53AE">
        <w:rPr>
          <w:rFonts w:ascii="Courier New" w:hAnsi="Courier New" w:cs="Courier New"/>
        </w:rPr>
        <w:t>const_ptr</w:t>
      </w:r>
      <w:proofErr w:type="spellEnd"/>
      <w:r w:rsidRPr="005D53AE">
        <w:rPr>
          <w:rFonts w:ascii="Courier New" w:hAnsi="Courier New" w:cs="Courier New"/>
        </w:rPr>
        <w:t>()</w:t>
      </w:r>
      <w:r>
        <w:t>.</w:t>
      </w:r>
    </w:p>
    <w:p w:rsidR="000410FC" w:rsidRDefault="000410FC" w:rsidP="000410FC">
      <w:pPr>
        <w:pStyle w:val="Heading2"/>
      </w:pPr>
      <w:bookmarkStart w:id="75" w:name="_Toc273362651"/>
      <w:bookmarkStart w:id="76" w:name="_Ref273369251"/>
      <w:bookmarkStart w:id="77" w:name="_Toc274055828"/>
      <w:bookmarkStart w:id="78" w:name="_Toc274129913"/>
      <w:proofErr w:type="spellStart"/>
      <w:r>
        <w:t>RegisterPool</w:t>
      </w:r>
      <w:bookmarkEnd w:id="75"/>
      <w:bookmarkEnd w:id="76"/>
      <w:bookmarkEnd w:id="77"/>
      <w:bookmarkEnd w:id="78"/>
      <w:proofErr w:type="spellEnd"/>
    </w:p>
    <w:p w:rsidR="001A3994" w:rsidRDefault="00DC6B19" w:rsidP="00DC6B19">
      <w:r>
        <w:t xml:space="preserve">The </w:t>
      </w:r>
      <w:proofErr w:type="spellStart"/>
      <w:r w:rsidRPr="005360FF">
        <w:rPr>
          <w:rFonts w:ascii="Courier New" w:hAnsi="Courier New" w:cs="Courier New"/>
        </w:rPr>
        <w:t>RegisterPool</w:t>
      </w:r>
      <w:proofErr w:type="spellEnd"/>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w:t>
      </w:r>
      <w:proofErr w:type="spellStart"/>
      <w:r w:rsidR="005360FF" w:rsidRPr="005360FF">
        <w:rPr>
          <w:rFonts w:ascii="Courier New" w:hAnsi="Courier New" w:cs="Courier New"/>
        </w:rPr>
        <w:t>getAllRegisters</w:t>
      </w:r>
      <w:proofErr w:type="spellEnd"/>
      <w:r w:rsidR="005360FF">
        <w:t xml:space="preserve"> and </w:t>
      </w:r>
      <w:r w:rsidR="005360FF" w:rsidRPr="005360FF">
        <w:rPr>
          <w:rFonts w:ascii="Courier New" w:hAnsi="Courier New" w:cs="Courier New"/>
        </w:rPr>
        <w:t>Thread::</w:t>
      </w:r>
      <w:proofErr w:type="spellStart"/>
      <w:r w:rsidR="005360FF" w:rsidRPr="005360FF">
        <w:rPr>
          <w:rFonts w:ascii="Courier New" w:hAnsi="Courier New" w:cs="Courier New"/>
        </w:rPr>
        <w:t>setAllRegisters</w:t>
      </w:r>
      <w:proofErr w:type="spellEnd"/>
      <w:r w:rsidR="005360FF">
        <w:t xml:space="preserve"> functions.  See </w:t>
      </w:r>
      <w:r w:rsidR="00B32ED0">
        <w:fldChar w:fldCharType="begin"/>
      </w:r>
      <w:r w:rsidR="005360FF">
        <w:instrText xml:space="preserve"> REF _Ref273369184 \r \h </w:instrText>
      </w:r>
      <w:r w:rsidR="00B32ED0">
        <w:fldChar w:fldCharType="separate"/>
      </w:r>
      <w:r w:rsidR="00C94004">
        <w:t>Appendix A</w:t>
      </w:r>
      <w:r w:rsidR="00B32ED0">
        <w:fldChar w:fldCharType="end"/>
      </w:r>
      <w:r w:rsidR="005360FF">
        <w:t xml:space="preserve"> for more information about </w:t>
      </w:r>
      <w:proofErr w:type="spellStart"/>
      <w:r w:rsidR="005360FF" w:rsidRPr="005360FF">
        <w:rPr>
          <w:rFonts w:ascii="Courier New" w:hAnsi="Courier New" w:cs="Courier New"/>
        </w:rPr>
        <w:t>MachRegister</w:t>
      </w:r>
      <w:proofErr w:type="spellEnd"/>
      <w:r w:rsidR="005360FF">
        <w:t xml:space="preserve"> and </w:t>
      </w:r>
      <w:proofErr w:type="spellStart"/>
      <w:r w:rsidR="005360FF" w:rsidRPr="005360FF">
        <w:rPr>
          <w:rFonts w:ascii="Courier New" w:hAnsi="Courier New" w:cs="Courier New"/>
        </w:rPr>
        <w:t>MachRegisterVal</w:t>
      </w:r>
      <w:proofErr w:type="spellEnd"/>
      <w:r w:rsidR="005360FF">
        <w:t>.</w:t>
      </w:r>
    </w:p>
    <w:p w:rsidR="005360FF" w:rsidRDefault="005360FF" w:rsidP="005360FF">
      <w:pPr>
        <w:pStyle w:val="ClassHeading"/>
      </w:pPr>
      <w:proofErr w:type="spellStart"/>
      <w:r>
        <w:t>RegisterPool</w:t>
      </w:r>
      <w:proofErr w:type="spellEnd"/>
      <w:r>
        <w:t xml:space="preserve"> Defined In: </w:t>
      </w:r>
    </w:p>
    <w:p w:rsidR="005360FF" w:rsidRPr="00A14A88" w:rsidRDefault="005360FF" w:rsidP="005360FF">
      <w:pPr>
        <w:pStyle w:val="Definition"/>
      </w:pPr>
      <w:r w:rsidRPr="00A14A88">
        <w:t>Process.h</w:t>
      </w:r>
    </w:p>
    <w:p w:rsidR="005360FF" w:rsidRDefault="005360FF" w:rsidP="005360FF">
      <w:pPr>
        <w:pStyle w:val="ClassHeading"/>
      </w:pPr>
      <w:proofErr w:type="spellStart"/>
      <w:r>
        <w:t>RegisterPool</w:t>
      </w:r>
      <w:proofErr w:type="spellEnd"/>
      <w:r>
        <w:t xml:space="preserve"> Types:</w:t>
      </w:r>
    </w:p>
    <w:p w:rsidR="005360FF" w:rsidRDefault="005360FF" w:rsidP="005360FF">
      <w:pPr>
        <w:pStyle w:val="Definition"/>
      </w:pPr>
      <w:r>
        <w:t>class iterator</w:t>
      </w:r>
      <w:r w:rsidRPr="00116EB0">
        <w:rPr>
          <w:rFonts w:asciiTheme="minorHAnsi" w:hAnsiTheme="minorHAnsi"/>
        </w:rPr>
        <w:t>{</w:t>
      </w:r>
      <w:r w:rsidR="00B32ED0"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B32ED0" w:rsidRPr="00116EB0">
        <w:rPr>
          <w:rFonts w:asciiTheme="minorHAnsi" w:hAnsiTheme="minorHAnsi"/>
        </w:rPr>
        <w:fldChar w:fldCharType="end"/>
      </w:r>
    </w:p>
    <w:p w:rsidR="005360FF" w:rsidRDefault="005360FF" w:rsidP="005360FF">
      <w:pPr>
        <w:pStyle w:val="Definition"/>
        <w:ind w:firstLine="720"/>
      </w:pPr>
      <w:r>
        <w:t>iterator();</w:t>
      </w:r>
    </w:p>
    <w:p w:rsidR="005360FF" w:rsidRDefault="005360FF" w:rsidP="005360FF">
      <w:pPr>
        <w:pStyle w:val="Definition"/>
        <w:ind w:firstLine="720"/>
      </w:pPr>
      <w:r>
        <w:t>~iterator();</w:t>
      </w:r>
    </w:p>
    <w:p w:rsidR="005360FF" w:rsidRDefault="005360FF" w:rsidP="005360FF">
      <w:pPr>
        <w:pStyle w:val="Definition"/>
        <w:ind w:firstLine="720"/>
      </w:pPr>
      <w:r>
        <w:t>std::pair&lt;MachRegister, MachRegisterVal&gt; operator*() const;</w:t>
      </w:r>
    </w:p>
    <w:p w:rsidR="005360FF" w:rsidRDefault="005360FF" w:rsidP="005360FF">
      <w:pPr>
        <w:pStyle w:val="Definition"/>
        <w:ind w:firstLine="720"/>
      </w:pPr>
      <w:r>
        <w:t>bool operator==(const iterator &amp;i);</w:t>
      </w:r>
    </w:p>
    <w:p w:rsidR="005360FF" w:rsidRDefault="005360FF" w:rsidP="005360FF">
      <w:pPr>
        <w:pStyle w:val="Definition"/>
        <w:ind w:firstLine="720"/>
      </w:pPr>
      <w:r>
        <w:t>bool operator!=(const iterator &amp;i);</w:t>
      </w:r>
    </w:p>
    <w:p w:rsidR="005360FF" w:rsidRDefault="00A319E4" w:rsidP="005360FF">
      <w:pPr>
        <w:pStyle w:val="Definition"/>
        <w:ind w:firstLine="720"/>
      </w:pPr>
      <w:r>
        <w:t>Register</w:t>
      </w:r>
      <w:r w:rsidR="005360FF">
        <w:t>Pool::iterator operator++();</w:t>
      </w:r>
    </w:p>
    <w:p w:rsidR="005360FF" w:rsidRDefault="00A319E4" w:rsidP="005360FF">
      <w:pPr>
        <w:pStyle w:val="Definition"/>
        <w:ind w:firstLine="720"/>
      </w:pPr>
      <w:r>
        <w:t>Register</w:t>
      </w:r>
      <w:r w:rsidR="005360FF">
        <w:t>Pool::iterator operator++(int);</w:t>
      </w:r>
    </w:p>
    <w:p w:rsidR="005360FF" w:rsidRDefault="005360FF" w:rsidP="005360FF">
      <w:pPr>
        <w:pStyle w:val="Definition"/>
      </w:pPr>
      <w:r>
        <w:t>};</w:t>
      </w:r>
    </w:p>
    <w:p w:rsidR="005360FF" w:rsidRDefault="005360FF" w:rsidP="005360FF">
      <w:pPr>
        <w:pStyle w:val="Definition"/>
      </w:pPr>
    </w:p>
    <w:p w:rsidR="005360FF" w:rsidRDefault="005360FF" w:rsidP="005360FF">
      <w:pPr>
        <w:pStyle w:val="APIBody"/>
      </w:pPr>
      <w:r>
        <w:t xml:space="preserve">The </w:t>
      </w:r>
      <w:proofErr w:type="spellStart"/>
      <w:r w:rsidRPr="00C00103">
        <w:rPr>
          <w:rFonts w:ascii="Courier New" w:hAnsi="Courier New" w:cs="Courier New"/>
        </w:rPr>
        <w:t>iterator</w:t>
      </w:r>
      <w:proofErr w:type="spellEnd"/>
      <w:r>
        <w:t xml:space="preserve"> is a C++ over the set of registers represented contained in the </w:t>
      </w:r>
      <w:proofErr w:type="spellStart"/>
      <w:r>
        <w:t>registerPool</w:t>
      </w:r>
      <w:proofErr w:type="spellEnd"/>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proofErr w:type="gramStart"/>
      <w:r w:rsidRPr="00BB1E65">
        <w:rPr>
          <w:rFonts w:ascii="Courier New" w:hAnsi="Courier New" w:cs="Courier New"/>
        </w:rPr>
        <w:t>!=</w:t>
      </w:r>
      <w:proofErr w:type="gramEnd"/>
      <w:r>
        <w:t xml:space="preserve">, </w:t>
      </w:r>
      <w:r w:rsidRPr="00BB1E65">
        <w:rPr>
          <w:rFonts w:ascii="Courier New" w:hAnsi="Courier New" w:cs="Courier New"/>
        </w:rPr>
        <w:t>operator++</w:t>
      </w:r>
      <w:r>
        <w:t xml:space="preserve">, and </w:t>
      </w:r>
      <w:r w:rsidRPr="00BB1E65">
        <w:rPr>
          <w:rFonts w:ascii="Courier New" w:hAnsi="Courier New" w:cs="Courier New"/>
        </w:rPr>
        <w:t>operator++(</w:t>
      </w:r>
      <w:proofErr w:type="spellStart"/>
      <w:r w:rsidRPr="00BB1E65">
        <w:rPr>
          <w:rFonts w:ascii="Courier New" w:hAnsi="Courier New" w:cs="Courier New"/>
        </w:rPr>
        <w:t>int</w:t>
      </w:r>
      <w:proofErr w:type="spellEnd"/>
      <w:r w:rsidRPr="00BB1E65">
        <w:rPr>
          <w:rFonts w:ascii="Courier New" w:hAnsi="Courier New" w:cs="Courier New"/>
        </w:rPr>
        <w:t>)</w:t>
      </w:r>
      <w:r>
        <w:t xml:space="preserve"> match the standard behavior of C++ iterators.</w:t>
      </w:r>
    </w:p>
    <w:p w:rsidR="005360FF" w:rsidRDefault="00A319E4" w:rsidP="005360FF">
      <w:pPr>
        <w:pStyle w:val="ClassHeading"/>
      </w:pPr>
      <w:proofErr w:type="spellStart"/>
      <w:r>
        <w:t>Register</w:t>
      </w:r>
      <w:r w:rsidR="005360FF">
        <w:t>Pool</w:t>
      </w:r>
      <w:proofErr w:type="spellEnd"/>
      <w:r w:rsidR="005360FF">
        <w:t xml:space="preserve"> Member Functions:</w:t>
      </w:r>
    </w:p>
    <w:p w:rsidR="005360FF" w:rsidRDefault="005360FF" w:rsidP="005360FF">
      <w:pPr>
        <w:pStyle w:val="Definition"/>
      </w:pPr>
      <w:r>
        <w:t>LibraryPool::iterator begin</w:t>
      </w:r>
      <w:r w:rsidR="00B32ED0"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B32ED0" w:rsidRPr="00081331">
        <w:rPr>
          <w:rFonts w:asciiTheme="minorHAnsi" w:hAnsiTheme="minorHAnsi"/>
        </w:rPr>
        <w:fldChar w:fldCharType="end"/>
      </w:r>
      <w:r>
        <w:t>()</w:t>
      </w:r>
    </w:p>
    <w:p w:rsidR="005360FF" w:rsidRDefault="00A319E4" w:rsidP="005360FF">
      <w:pPr>
        <w:pStyle w:val="APIBody"/>
      </w:pPr>
      <w:r>
        <w:t xml:space="preserve">This function returns an </w:t>
      </w:r>
      <w:proofErr w:type="spellStart"/>
      <w:r>
        <w:t>iterator</w:t>
      </w:r>
      <w:proofErr w:type="spellEnd"/>
      <w:r w:rsidR="005360FF">
        <w:t xml:space="preserve"> </w:t>
      </w:r>
      <w:proofErr w:type="gramStart"/>
      <w:r w:rsidR="005360FF">
        <w:t>that point</w:t>
      </w:r>
      <w:r>
        <w:t>s</w:t>
      </w:r>
      <w:proofErr w:type="gramEnd"/>
      <w:r w:rsidR="005360FF">
        <w:t xml:space="preserve"> to the beginning of the set of </w:t>
      </w:r>
      <w:r>
        <w:t>registers</w:t>
      </w:r>
      <w:r w:rsidR="005360FF">
        <w:t>.</w:t>
      </w:r>
    </w:p>
    <w:p w:rsidR="005360FF" w:rsidRDefault="005360FF" w:rsidP="005360FF">
      <w:pPr>
        <w:pStyle w:val="Definition"/>
      </w:pPr>
      <w:r>
        <w:t>LibraryPool::iterator end</w:t>
      </w:r>
      <w:r w:rsidR="00B32ED0"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B32ED0" w:rsidRPr="00081331">
        <w:rPr>
          <w:rFonts w:asciiTheme="minorHAnsi" w:hAnsiTheme="minorHAnsi"/>
        </w:rPr>
        <w:fldChar w:fldCharType="end"/>
      </w:r>
      <w:r>
        <w:t>()</w:t>
      </w:r>
    </w:p>
    <w:p w:rsidR="005360FF" w:rsidRDefault="00E87F0D" w:rsidP="005360FF">
      <w:pPr>
        <w:pStyle w:val="APIBody"/>
        <w:rPr>
          <w:rFonts w:ascii="Courier New" w:hAnsi="Courier New" w:cs="Courier New"/>
        </w:rPr>
      </w:pPr>
      <w:r>
        <w:t>This</w:t>
      </w:r>
      <w:r w:rsidR="005360FF">
        <w:t xml:space="preserve"> function</w:t>
      </w:r>
      <w:r>
        <w:t xml:space="preserve"> returns</w:t>
      </w:r>
      <w:r w:rsidR="005360FF">
        <w:t xml:space="preserve"> </w:t>
      </w:r>
      <w:r w:rsidR="00A319E4">
        <w:t xml:space="preserve">an </w:t>
      </w:r>
      <w:proofErr w:type="spellStart"/>
      <w:r w:rsidR="00A319E4">
        <w:t>iterator</w:t>
      </w:r>
      <w:proofErr w:type="spellEnd"/>
      <w:r w:rsidR="005360FF">
        <w:t xml:space="preserve"> that </w:t>
      </w:r>
      <w:proofErr w:type="gramStart"/>
      <w:r w:rsidR="005360FF">
        <w:t>point</w:t>
      </w:r>
      <w:r w:rsidR="00A319E4">
        <w:t>s</w:t>
      </w:r>
      <w:proofErr w:type="gramEnd"/>
      <w:r w:rsidR="005360FF">
        <w:t xml:space="preserve"> element after the end of the set of </w:t>
      </w:r>
      <w:r w:rsidR="00A319E4" w:rsidRPr="00A319E4">
        <w:rPr>
          <w:rFonts w:cs="Courier New"/>
        </w:rPr>
        <w:t>registers</w:t>
      </w:r>
      <w:r w:rsidR="00A319E4">
        <w:rPr>
          <w:rFonts w:ascii="Courier New" w:hAnsi="Courier New" w:cs="Courier New"/>
        </w:rPr>
        <w:t>.</w:t>
      </w:r>
    </w:p>
    <w:p w:rsidR="00E87F0D" w:rsidRDefault="00E87F0D" w:rsidP="00E87F0D">
      <w:pPr>
        <w:pStyle w:val="Definition"/>
      </w:pPr>
      <w:r>
        <w:t>LibraryPool::iterator find(Dyninst::MachRegister r)</w:t>
      </w:r>
    </w:p>
    <w:p w:rsidR="00E87F0D" w:rsidRDefault="00E87F0D" w:rsidP="00E87F0D">
      <w:pPr>
        <w:pStyle w:val="APIBody"/>
      </w:pPr>
      <w:r>
        <w:t xml:space="preserve">This function returns an </w:t>
      </w:r>
      <w:proofErr w:type="spellStart"/>
      <w:r>
        <w:t>iterator</w:t>
      </w:r>
      <w:proofErr w:type="spellEnd"/>
      <w:r>
        <w:t xml:space="preserve"> </w:t>
      </w:r>
      <w:proofErr w:type="gramStart"/>
      <w:r>
        <w:t>that points</w:t>
      </w:r>
      <w:proofErr w:type="gramEnd"/>
      <w:r>
        <w:t xml:space="preserve">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proofErr w:type="gramStart"/>
      <w:r w:rsidRPr="00E87F0D">
        <w:rPr>
          <w:rFonts w:ascii="Courier New" w:hAnsi="Courier New" w:cs="Courier New"/>
        </w:rPr>
        <w:t>end(</w:t>
      </w:r>
      <w:proofErr w:type="gramEnd"/>
      <w:r w:rsidRPr="00E87F0D">
        <w:rPr>
          <w:rFonts w:ascii="Courier New" w:hAnsi="Courier New" w:cs="Courier New"/>
        </w:rPr>
        <w:t>)</w:t>
      </w:r>
      <w:r w:rsidRPr="00E87F0D">
        <w:rPr>
          <w:rFonts w:cs="Courier New"/>
        </w:rPr>
        <w:t>.</w:t>
      </w:r>
    </w:p>
    <w:p w:rsidR="005360FF" w:rsidRDefault="005360FF" w:rsidP="005360FF">
      <w:pPr>
        <w:pStyle w:val="Definition"/>
      </w:pPr>
      <w:r>
        <w:t>size_t size</w:t>
      </w:r>
      <w:r w:rsidR="00B32ED0"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B32ED0" w:rsidRPr="001A3994">
        <w:rPr>
          <w:rFonts w:asciiTheme="minorHAnsi" w:hAnsiTheme="minorHAnsi"/>
        </w:rPr>
        <w:fldChar w:fldCharType="end"/>
      </w:r>
      <w:r>
        <w:t>() const</w:t>
      </w:r>
    </w:p>
    <w:p w:rsidR="005360FF" w:rsidRDefault="005360FF" w:rsidP="005360FF">
      <w:pPr>
        <w:pStyle w:val="APIBody"/>
      </w:pPr>
      <w:r>
        <w:t xml:space="preserve">This function returns the number of elements in the </w:t>
      </w:r>
      <w:r w:rsidR="00A319E4">
        <w:t>register</w:t>
      </w:r>
      <w:r>
        <w:t xml:space="preserve"> set.</w:t>
      </w:r>
    </w:p>
    <w:p w:rsidR="00E87F0D" w:rsidRDefault="00E87F0D" w:rsidP="00E87F0D">
      <w:pPr>
        <w:pStyle w:val="Definition"/>
      </w:pPr>
      <w:r>
        <w:t>Dyninst::MachRegisterVal&amp; operator[](Dyninst::MachRegister r)</w:t>
      </w:r>
    </w:p>
    <w:p w:rsidR="00E87F0D" w:rsidRDefault="00E87F0D" w:rsidP="00E87F0D">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proofErr w:type="spellStart"/>
      <w:r w:rsidRPr="00E87F0D">
        <w:rPr>
          <w:rFonts w:ascii="Courier New" w:hAnsi="Courier New" w:cs="Courier New"/>
        </w:rPr>
        <w:t>MachRegister</w:t>
      </w:r>
      <w:proofErr w:type="spellEnd"/>
      <w:r>
        <w:t xml:space="preserve"> objects.</w:t>
      </w:r>
    </w:p>
    <w:p w:rsidR="000410FC" w:rsidRDefault="00430AF7" w:rsidP="00430AF7">
      <w:pPr>
        <w:pStyle w:val="Heading2"/>
      </w:pPr>
      <w:bookmarkStart w:id="79" w:name="_Toc273362652"/>
      <w:bookmarkStart w:id="80" w:name="_Toc274055829"/>
      <w:bookmarkStart w:id="81" w:name="_Ref274128838"/>
      <w:bookmarkStart w:id="82" w:name="_Toc274129914"/>
      <w:proofErr w:type="spellStart"/>
      <w:r>
        <w:t>EventNotify</w:t>
      </w:r>
      <w:bookmarkEnd w:id="79"/>
      <w:bookmarkEnd w:id="80"/>
      <w:bookmarkEnd w:id="81"/>
      <w:bookmarkEnd w:id="82"/>
      <w:proofErr w:type="spellEnd"/>
      <w:r w:rsidR="00B32ED0" w:rsidRPr="00F9225D">
        <w:rPr>
          <w:rFonts w:asciiTheme="minorHAnsi" w:hAnsiTheme="minorHAnsi"/>
        </w:rPr>
        <w:fldChar w:fldCharType="begin"/>
      </w:r>
      <w:r w:rsidR="00F9225D" w:rsidRPr="00F9225D">
        <w:rPr>
          <w:rFonts w:asciiTheme="minorHAnsi" w:hAnsiTheme="minorHAnsi"/>
        </w:rPr>
        <w:instrText xml:space="preserve"> XE "EventNotify" </w:instrText>
      </w:r>
      <w:r w:rsidR="00B32ED0" w:rsidRPr="00F9225D">
        <w:rPr>
          <w:rFonts w:asciiTheme="minorHAnsi" w:hAnsiTheme="minorHAnsi"/>
        </w:rPr>
        <w:fldChar w:fldCharType="end"/>
      </w:r>
    </w:p>
    <w:p w:rsidR="003C7567" w:rsidRDefault="003C7567" w:rsidP="003C7567">
      <w:r>
        <w:t xml:space="preserve">The </w:t>
      </w:r>
      <w:proofErr w:type="spellStart"/>
      <w:r>
        <w:t>EventNotify</w:t>
      </w:r>
      <w:proofErr w:type="spellEnd"/>
      <w:r>
        <w:t xml:space="preserve"> class is used to notify the user when ProcControlAPI is ready to deliver a callback function.  </w:t>
      </w:r>
      <w:proofErr w:type="spellStart"/>
      <w:r>
        <w:t>EventNotify</w:t>
      </w:r>
      <w:proofErr w:type="spellEnd"/>
      <w:r>
        <w:t xml:space="preserve"> is a singleton class, which means only one instance of it is ever </w:t>
      </w:r>
      <w:r w:rsidR="00F9225D">
        <w:t>instantiated</w:t>
      </w:r>
      <w:r>
        <w:t xml:space="preserve">.  See Section </w:t>
      </w:r>
      <w:r w:rsidR="00B32ED0">
        <w:fldChar w:fldCharType="begin"/>
      </w:r>
      <w:r>
        <w:instrText xml:space="preserve"> REF _Ref273371799 \r \h </w:instrText>
      </w:r>
      <w:r w:rsidR="00B32ED0">
        <w:fldChar w:fldCharType="separate"/>
      </w:r>
      <w:r w:rsidR="00C94004">
        <w:t>2.2.3</w:t>
      </w:r>
      <w:r w:rsidR="00B32ED0">
        <w:fldChar w:fldCharType="end"/>
      </w:r>
      <w:r>
        <w:t xml:space="preserve"> for a high level description of notification.</w:t>
      </w:r>
    </w:p>
    <w:p w:rsidR="003C7567" w:rsidRDefault="003C7567" w:rsidP="003C7567">
      <w:pPr>
        <w:pStyle w:val="ClassHeading"/>
      </w:pPr>
      <w:proofErr w:type="spellStart"/>
      <w:r>
        <w:t>EventNotify</w:t>
      </w:r>
      <w:proofErr w:type="spellEnd"/>
      <w:r>
        <w:t xml:space="preserve"> Defined In: </w:t>
      </w:r>
    </w:p>
    <w:p w:rsidR="003C7567" w:rsidRPr="00A14A88" w:rsidRDefault="003C7567" w:rsidP="003C7567">
      <w:pPr>
        <w:pStyle w:val="Definition"/>
      </w:pPr>
      <w:r w:rsidRPr="00A14A88">
        <w:t>Process.h</w:t>
      </w:r>
    </w:p>
    <w:p w:rsidR="003C7567" w:rsidRDefault="003C7567" w:rsidP="003C7567">
      <w:pPr>
        <w:pStyle w:val="ClassHeading"/>
      </w:pPr>
      <w:proofErr w:type="spellStart"/>
      <w:r>
        <w:t>EventNotify</w:t>
      </w:r>
      <w:proofErr w:type="spellEnd"/>
      <w:r>
        <w:t xml:space="preserve"> Types:</w:t>
      </w:r>
    </w:p>
    <w:p w:rsidR="003C7567" w:rsidRDefault="003C7567" w:rsidP="003C7567">
      <w:pPr>
        <w:pStyle w:val="Definition"/>
      </w:pPr>
      <w:r>
        <w:t>typedef void (*notify_cb_t</w:t>
      </w:r>
      <w:r w:rsidR="00B32ED0"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B32ED0" w:rsidRPr="00F9225D">
        <w:rPr>
          <w:rFonts w:asciiTheme="minorHAnsi" w:hAnsiTheme="minorHAnsi"/>
        </w:rPr>
        <w:fldChar w:fldCharType="end"/>
      </w:r>
      <w:r>
        <w:t>)()</w:t>
      </w:r>
    </w:p>
    <w:p w:rsidR="003C7567" w:rsidRDefault="003C7567" w:rsidP="003C7567">
      <w:pPr>
        <w:pStyle w:val="APIBody"/>
      </w:pPr>
      <w:r>
        <w:t xml:space="preserve">This function signature is used </w:t>
      </w:r>
      <w:r w:rsidR="00876D25">
        <w:t>for</w:t>
      </w:r>
      <w:r>
        <w:t xml:space="preserve"> light-weight notification callback.</w:t>
      </w:r>
    </w:p>
    <w:p w:rsidR="003C7567" w:rsidRDefault="003C7567" w:rsidP="003C7567">
      <w:pPr>
        <w:pStyle w:val="ClassHeading"/>
      </w:pPr>
      <w:proofErr w:type="spellStart"/>
      <w:r>
        <w:t>EventNotify</w:t>
      </w:r>
      <w:proofErr w:type="spellEnd"/>
      <w:r>
        <w:t xml:space="preserve"> Related Global Function</w:t>
      </w:r>
      <w:r w:rsidR="0079641D">
        <w:t>s</w:t>
      </w:r>
      <w:r>
        <w:t>:</w:t>
      </w:r>
    </w:p>
    <w:p w:rsidR="003C7567" w:rsidRDefault="003C7567" w:rsidP="003C7567">
      <w:pPr>
        <w:pStyle w:val="Definition"/>
      </w:pPr>
      <w:r>
        <w:t>EventNotify *evNotify</w:t>
      </w:r>
      <w:r w:rsidR="00B32ED0" w:rsidRPr="00F9225D">
        <w:rPr>
          <w:rFonts w:asciiTheme="minorHAnsi" w:hAnsiTheme="minorHAnsi"/>
        </w:rPr>
        <w:fldChar w:fldCharType="begin"/>
      </w:r>
      <w:r w:rsidR="00F9225D" w:rsidRPr="00F9225D">
        <w:rPr>
          <w:rFonts w:asciiTheme="minorHAnsi" w:hAnsiTheme="minorHAnsi"/>
        </w:rPr>
        <w:instrText xml:space="preserve"> XE "evNotify" </w:instrText>
      </w:r>
      <w:r w:rsidR="00B32ED0" w:rsidRPr="00F9225D">
        <w:rPr>
          <w:rFonts w:asciiTheme="minorHAnsi" w:hAnsiTheme="minorHAnsi"/>
        </w:rPr>
        <w:fldChar w:fldCharType="end"/>
      </w:r>
      <w:r>
        <w:t>()</w:t>
      </w:r>
    </w:p>
    <w:p w:rsidR="00F9225D" w:rsidRDefault="00F9225D" w:rsidP="00F9225D">
      <w:pPr>
        <w:pStyle w:val="APIBody"/>
      </w:pPr>
      <w:r>
        <w:t xml:space="preserve">This function returns the singleton instance of the </w:t>
      </w:r>
      <w:proofErr w:type="spellStart"/>
      <w:r>
        <w:t>EventNotify</w:t>
      </w:r>
      <w:proofErr w:type="spellEnd"/>
      <w:r>
        <w:t xml:space="preserve"> class.</w:t>
      </w:r>
    </w:p>
    <w:p w:rsidR="003C7567" w:rsidRDefault="003C7567" w:rsidP="003C7567">
      <w:pPr>
        <w:pStyle w:val="ClassHeading"/>
      </w:pPr>
      <w:proofErr w:type="spellStart"/>
      <w:r>
        <w:t>EventNotify</w:t>
      </w:r>
      <w:proofErr w:type="spellEnd"/>
      <w:r>
        <w:t xml:space="preserve"> Member Functions:</w:t>
      </w:r>
    </w:p>
    <w:p w:rsidR="003C7567" w:rsidRDefault="003C7567" w:rsidP="003C7567">
      <w:pPr>
        <w:pStyle w:val="Definition"/>
      </w:pPr>
      <w:r>
        <w:t>int getFD</w:t>
      </w:r>
      <w:r w:rsidR="00B32ED0"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B32ED0" w:rsidRPr="00F9225D">
        <w:rPr>
          <w:rFonts w:asciiTheme="minorHAnsi" w:hAnsiTheme="minorHAnsi"/>
        </w:rPr>
        <w:fldChar w:fldCharType="end"/>
      </w:r>
      <w:r>
        <w:t>()</w:t>
      </w:r>
    </w:p>
    <w:p w:rsidR="003C7567" w:rsidRDefault="003C7567" w:rsidP="003C7567">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w:t>
      </w:r>
      <w:proofErr w:type="spellStart"/>
      <w:r w:rsidR="00F9225D" w:rsidRPr="006442EC">
        <w:rPr>
          <w:rFonts w:ascii="Courier New" w:hAnsi="Courier New" w:cs="Courier New"/>
        </w:rPr>
        <w:t>handleEvents</w:t>
      </w:r>
      <w:proofErr w:type="spellEnd"/>
      <w:r w:rsidR="00B32ED0"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B32ED0"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rsidR="00F9225D" w:rsidRDefault="00F9225D" w:rsidP="00F9225D">
      <w:pPr>
        <w:pStyle w:val="APIBody"/>
      </w:pPr>
      <w:r>
        <w:t xml:space="preserve">This function will return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proofErr w:type="spellStart"/>
      <w:r>
        <w:rPr>
          <w:rFonts w:ascii="Courier New" w:hAnsi="Courier New" w:cs="Courier New"/>
        </w:rPr>
        <w:t>getLastError</w:t>
      </w:r>
      <w:proofErr w:type="spellEnd"/>
      <w:r>
        <w:t xml:space="preserve"> will return details on the error.</w:t>
      </w:r>
    </w:p>
    <w:p w:rsidR="00F9225D" w:rsidRDefault="00F9225D" w:rsidP="00F9225D">
      <w:pPr>
        <w:pStyle w:val="Definition"/>
      </w:pPr>
      <w:r>
        <w:t>void registerCB</w:t>
      </w:r>
      <w:r w:rsidR="00B32ED0" w:rsidRPr="00F9225D">
        <w:rPr>
          <w:rFonts w:asciiTheme="minorHAnsi" w:hAnsiTheme="minorHAnsi"/>
        </w:rPr>
        <w:fldChar w:fldCharType="begin"/>
      </w:r>
      <w:r w:rsidRPr="00F9225D">
        <w:rPr>
          <w:rFonts w:asciiTheme="minorHAnsi" w:hAnsiTheme="minorHAnsi"/>
        </w:rPr>
        <w:instrText xml:space="preserve"> XE "registerCB, EventNotify" </w:instrText>
      </w:r>
      <w:r w:rsidR="00B32ED0" w:rsidRPr="00F9225D">
        <w:rPr>
          <w:rFonts w:asciiTheme="minorHAnsi" w:hAnsiTheme="minorHAnsi"/>
        </w:rPr>
        <w:fldChar w:fldCharType="end"/>
      </w:r>
      <w:r>
        <w:t>(notify_cb_t cb)</w:t>
      </w:r>
    </w:p>
    <w:p w:rsidR="00F9225D" w:rsidRDefault="00F9225D" w:rsidP="00F9225D">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rsidR="00F9225D" w:rsidRDefault="00F9225D" w:rsidP="00F9225D">
      <w:pPr>
        <w:pStyle w:val="Definition"/>
      </w:pPr>
      <w:r>
        <w:t>void removeCB</w:t>
      </w:r>
      <w:r w:rsidR="00B32ED0" w:rsidRPr="00F9225D">
        <w:rPr>
          <w:rFonts w:asciiTheme="minorHAnsi" w:hAnsiTheme="minorHAnsi"/>
        </w:rPr>
        <w:fldChar w:fldCharType="begin"/>
      </w:r>
      <w:r w:rsidRPr="00F9225D">
        <w:rPr>
          <w:rFonts w:asciiTheme="minorHAnsi" w:hAnsiTheme="minorHAnsi"/>
        </w:rPr>
        <w:instrText xml:space="preserve"> XE "removeCB, EventNotify" </w:instrText>
      </w:r>
      <w:r w:rsidR="00B32ED0" w:rsidRPr="00F9225D">
        <w:rPr>
          <w:rFonts w:asciiTheme="minorHAnsi" w:hAnsiTheme="minorHAnsi"/>
        </w:rPr>
        <w:fldChar w:fldCharType="end"/>
      </w:r>
      <w:r>
        <w:t>(notify_cb_t cb)</w:t>
      </w:r>
    </w:p>
    <w:p w:rsidR="003C7567" w:rsidRPr="003C7567" w:rsidRDefault="00F9225D" w:rsidP="006442EC">
      <w:pPr>
        <w:pStyle w:val="APIBody"/>
      </w:pPr>
      <w:r>
        <w:t xml:space="preserve">This function removes a light-weight callback that was previously registered with </w:t>
      </w:r>
      <w:proofErr w:type="spellStart"/>
      <w:r w:rsidRPr="006442EC">
        <w:rPr>
          <w:rFonts w:ascii="Courier New" w:hAnsi="Courier New" w:cs="Courier New"/>
        </w:rPr>
        <w:t>EventNotify</w:t>
      </w:r>
      <w:proofErr w:type="spellEnd"/>
      <w:r w:rsidRPr="006442EC">
        <w:rPr>
          <w:rFonts w:ascii="Courier New" w:hAnsi="Courier New" w:cs="Courier New"/>
        </w:rPr>
        <w:t>::</w:t>
      </w:r>
      <w:proofErr w:type="spellStart"/>
      <w:r w:rsidRPr="006442EC">
        <w:rPr>
          <w:rFonts w:ascii="Courier New" w:hAnsi="Courier New" w:cs="Courier New"/>
        </w:rPr>
        <w:t>registerCB</w:t>
      </w:r>
      <w:proofErr w:type="spellEnd"/>
      <w:r>
        <w:t xml:space="preserve">.  ProcControlAPI will no longer invoke the </w:t>
      </w:r>
      <w:proofErr w:type="spellStart"/>
      <w:r>
        <w:t>cb</w:t>
      </w:r>
      <w:proofErr w:type="spellEnd"/>
      <w:r>
        <w:t xml:space="preserve"> function after this function completes.</w:t>
      </w:r>
    </w:p>
    <w:p w:rsidR="00430AF7" w:rsidRDefault="00430AF7" w:rsidP="00430AF7">
      <w:pPr>
        <w:pStyle w:val="Heading2"/>
      </w:pPr>
      <w:bookmarkStart w:id="83" w:name="_Toc273362653"/>
      <w:bookmarkStart w:id="84" w:name="_Toc274055830"/>
      <w:bookmarkStart w:id="85" w:name="_Toc274129915"/>
      <w:proofErr w:type="spellStart"/>
      <w:r>
        <w:t>EventType</w:t>
      </w:r>
      <w:bookmarkEnd w:id="83"/>
      <w:bookmarkEnd w:id="84"/>
      <w:bookmarkEnd w:id="85"/>
      <w:proofErr w:type="spellEnd"/>
      <w:r w:rsidR="00B32ED0">
        <w:fldChar w:fldCharType="begin"/>
      </w:r>
      <w:r w:rsidR="009237D1">
        <w:instrText xml:space="preserve"> XE "</w:instrText>
      </w:r>
      <w:r w:rsidR="009237D1" w:rsidRPr="00161FA0">
        <w:instrText>EventType</w:instrText>
      </w:r>
      <w:r w:rsidR="009237D1">
        <w:instrText xml:space="preserve">" </w:instrText>
      </w:r>
      <w:r w:rsidR="00B32ED0">
        <w:fldChar w:fldCharType="end"/>
      </w:r>
    </w:p>
    <w:p w:rsidR="009C030E" w:rsidRDefault="009C030E" w:rsidP="009C030E">
      <w:r>
        <w:t xml:space="preserve">The </w:t>
      </w:r>
      <w:proofErr w:type="spellStart"/>
      <w:r w:rsidRPr="008E55D8">
        <w:rPr>
          <w:rFonts w:ascii="Courier New" w:hAnsi="Courier New" w:cs="Courier New"/>
        </w:rPr>
        <w:t>EventType</w:t>
      </w:r>
      <w:proofErr w:type="spellEnd"/>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proofErr w:type="spellStart"/>
      <w:r w:rsidR="00007972" w:rsidRPr="008E55D8">
        <w:rPr>
          <w:rFonts w:ascii="Courier New" w:hAnsi="Courier New" w:cs="Courier New"/>
        </w:rPr>
        <w:t>EventType</w:t>
      </w:r>
      <w:proofErr w:type="spellEnd"/>
      <w:r w:rsidR="00007972">
        <w:t>, and callback functions</w:t>
      </w:r>
      <w:r w:rsidR="00B32ED0">
        <w:fldChar w:fldCharType="begin"/>
      </w:r>
      <w:r w:rsidR="009237D1">
        <w:instrText xml:space="preserve"> XE "</w:instrText>
      </w:r>
      <w:r w:rsidR="009237D1" w:rsidRPr="00161FA0">
        <w:instrText>callback function</w:instrText>
      </w:r>
      <w:r w:rsidR="009237D1">
        <w:instrText xml:space="preserve">" </w:instrText>
      </w:r>
      <w:r w:rsidR="00B32ED0">
        <w:fldChar w:fldCharType="end"/>
      </w:r>
      <w:r w:rsidR="00007972">
        <w:t xml:space="preserve"> can be registered against </w:t>
      </w:r>
      <w:proofErr w:type="spellStart"/>
      <w:r w:rsidR="00007972" w:rsidRPr="008E55D8">
        <w:rPr>
          <w:rFonts w:ascii="Courier New" w:hAnsi="Courier New" w:cs="Courier New"/>
        </w:rPr>
        <w:t>EventTypes</w:t>
      </w:r>
      <w:proofErr w:type="spellEnd"/>
      <w:r w:rsidR="00007972">
        <w:t xml:space="preserve">.  </w:t>
      </w:r>
      <w:r w:rsidR="008E55D8">
        <w:t xml:space="preserve">All </w:t>
      </w:r>
      <w:proofErr w:type="spellStart"/>
      <w:r w:rsidR="008E55D8" w:rsidRPr="008E55D8">
        <w:rPr>
          <w:rFonts w:ascii="Courier New" w:hAnsi="Courier New" w:cs="Courier New"/>
        </w:rPr>
        <w:t>EventTypes</w:t>
      </w:r>
      <w:proofErr w:type="spellEnd"/>
      <w:r w:rsidR="008E55D8">
        <w:t xml:space="preserve"> have an associate code—an integral value that identifies the </w:t>
      </w:r>
      <w:proofErr w:type="spellStart"/>
      <w:r w:rsidR="008E55D8" w:rsidRPr="008E55D8">
        <w:rPr>
          <w:rFonts w:ascii="Courier New" w:hAnsi="Courier New" w:cs="Courier New"/>
        </w:rPr>
        <w:t>EventType</w:t>
      </w:r>
      <w:proofErr w:type="spellEnd"/>
      <w:r w:rsidR="008E55D8">
        <w:t xml:space="preserve">.  Some </w:t>
      </w:r>
      <w:proofErr w:type="spellStart"/>
      <w:r w:rsidR="008E55D8" w:rsidRPr="008E55D8">
        <w:rPr>
          <w:rFonts w:ascii="Courier New" w:hAnsi="Courier New" w:cs="Courier New"/>
        </w:rPr>
        <w:t>EventTypes</w:t>
      </w:r>
      <w:proofErr w:type="spellEnd"/>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t>None</w:t>
      </w:r>
      <w:r w:rsidR="008E55D8">
        <w:t xml:space="preserve">)—describing when an Event may occur relative to the Code.  For example, an </w:t>
      </w:r>
      <w:proofErr w:type="spellStart"/>
      <w:r w:rsidR="008E55D8" w:rsidRPr="008E55D8">
        <w:rPr>
          <w:rFonts w:ascii="Courier New" w:hAnsi="Courier New" w:cs="Courier New"/>
        </w:rPr>
        <w:t>EventType</w:t>
      </w:r>
      <w:proofErr w:type="spellEnd"/>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proofErr w:type="spellStart"/>
      <w:r w:rsidR="008E55D8" w:rsidRPr="008E55D8">
        <w:rPr>
          <w:rFonts w:ascii="Courier New" w:hAnsi="Courier New" w:cs="Courier New"/>
        </w:rPr>
        <w:t>EventType</w:t>
      </w:r>
      <w:proofErr w:type="spellEnd"/>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rsidR="008E55D8" w:rsidRDefault="008E55D8" w:rsidP="009C030E">
      <w:r>
        <w:t xml:space="preserve">When using </w:t>
      </w:r>
      <w:proofErr w:type="spellStart"/>
      <w:r w:rsidRPr="008E55D8">
        <w:rPr>
          <w:rFonts w:ascii="Courier New" w:hAnsi="Courier New" w:cs="Courier New"/>
        </w:rPr>
        <w:t>EventTypes</w:t>
      </w:r>
      <w:proofErr w:type="spellEnd"/>
      <w:r>
        <w:t xml:space="preserve"> to register for callback functions a special time value of </w:t>
      </w:r>
      <w:proofErr w:type="gramStart"/>
      <w:r w:rsidRPr="008E55D8">
        <w:rPr>
          <w:rFonts w:ascii="Courier New" w:hAnsi="Courier New" w:cs="Courier New"/>
        </w:rPr>
        <w:t>Any</w:t>
      </w:r>
      <w:proofErr w:type="gramEnd"/>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proofErr w:type="spellStart"/>
      <w:r w:rsidRPr="008E55D8">
        <w:rPr>
          <w:rFonts w:ascii="Courier New" w:hAnsi="Courier New" w:cs="Courier New"/>
        </w:rPr>
        <w:t>EventType</w:t>
      </w:r>
      <w:proofErr w:type="spellEnd"/>
      <w:r>
        <w:t xml:space="preserve"> with time code </w:t>
      </w:r>
      <w:proofErr w:type="gramStart"/>
      <w:r w:rsidRPr="008E55D8">
        <w:rPr>
          <w:rFonts w:ascii="Courier New" w:hAnsi="Courier New" w:cs="Courier New"/>
        </w:rPr>
        <w:t>Any</w:t>
      </w:r>
      <w:proofErr w:type="gramEnd"/>
      <w:r>
        <w:t>.</w:t>
      </w:r>
    </w:p>
    <w:p w:rsidR="008E55D8" w:rsidRDefault="008E55D8" w:rsidP="009C030E">
      <w:r>
        <w:t xml:space="preserve">More details on </w:t>
      </w:r>
      <w:r w:rsidRPr="008E55D8">
        <w:rPr>
          <w:rFonts w:ascii="Courier New" w:hAnsi="Courier New" w:cs="Courier New"/>
        </w:rPr>
        <w:t>Events</w:t>
      </w:r>
      <w:r>
        <w:t xml:space="preserve"> and </w:t>
      </w:r>
      <w:proofErr w:type="spellStart"/>
      <w:r w:rsidRPr="008E55D8">
        <w:rPr>
          <w:rFonts w:ascii="Courier New" w:hAnsi="Courier New" w:cs="Courier New"/>
        </w:rPr>
        <w:t>EventTypes</w:t>
      </w:r>
      <w:proofErr w:type="spellEnd"/>
      <w:r>
        <w:t xml:space="preserve"> can be found in Section </w:t>
      </w:r>
      <w:r w:rsidR="00B32ED0">
        <w:fldChar w:fldCharType="begin"/>
      </w:r>
      <w:r>
        <w:instrText xml:space="preserve"> REF _Ref273435580 \r \h </w:instrText>
      </w:r>
      <w:r w:rsidR="00B32ED0">
        <w:fldChar w:fldCharType="separate"/>
      </w:r>
      <w:r w:rsidR="00C94004">
        <w:t>2.2.1</w:t>
      </w:r>
      <w:r w:rsidR="00B32ED0">
        <w:fldChar w:fldCharType="end"/>
      </w:r>
      <w:r>
        <w:t>.</w:t>
      </w:r>
    </w:p>
    <w:p w:rsidR="00F30C27" w:rsidRDefault="00F30C27" w:rsidP="00F30C27">
      <w:pPr>
        <w:pStyle w:val="ClassHeading"/>
      </w:pPr>
      <w:proofErr w:type="spellStart"/>
      <w:r>
        <w:t>EventType</w:t>
      </w:r>
      <w:proofErr w:type="spellEnd"/>
      <w:r>
        <w:t xml:space="preserve"> Types</w:t>
      </w:r>
      <w:r w:rsidR="00E4752D">
        <w:t>:</w:t>
      </w:r>
    </w:p>
    <w:p w:rsidR="00F30C27" w:rsidRDefault="00F30C27" w:rsidP="00F30C27">
      <w:pPr>
        <w:pStyle w:val="Definition"/>
      </w:pPr>
      <w:r>
        <w:t>typedef enum {</w:t>
      </w:r>
    </w:p>
    <w:p w:rsidR="00F30C27" w:rsidRDefault="00F30C27" w:rsidP="00F30C27">
      <w:pPr>
        <w:pStyle w:val="Definition"/>
      </w:pPr>
      <w:r>
        <w:tab/>
        <w:t>Pre = 0,</w:t>
      </w:r>
    </w:p>
    <w:p w:rsidR="00F30C27" w:rsidRDefault="00F30C27" w:rsidP="00F30C27">
      <w:pPr>
        <w:pStyle w:val="Definition"/>
      </w:pPr>
      <w:r>
        <w:tab/>
        <w:t>Post,</w:t>
      </w:r>
    </w:p>
    <w:p w:rsidR="00F30C27" w:rsidRDefault="00F30C27" w:rsidP="00F30C27">
      <w:pPr>
        <w:pStyle w:val="Definition"/>
      </w:pPr>
      <w:r>
        <w:tab/>
        <w:t>None,</w:t>
      </w:r>
    </w:p>
    <w:p w:rsidR="00F30C27" w:rsidRDefault="00F30C27" w:rsidP="00F30C27">
      <w:pPr>
        <w:pStyle w:val="Definition"/>
      </w:pPr>
      <w:r>
        <w:tab/>
        <w:t>Any</w:t>
      </w:r>
    </w:p>
    <w:p w:rsidR="00F30C27" w:rsidRDefault="00F30C27" w:rsidP="00F30C27">
      <w:pPr>
        <w:pStyle w:val="Definition"/>
      </w:pPr>
      <w:r>
        <w:t>} Time;</w:t>
      </w:r>
      <w:r w:rsidR="009237D1">
        <w:t xml:space="preserve"> </w:t>
      </w:r>
      <w:r w:rsidR="00B32ED0"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B32ED0" w:rsidRPr="009237D1">
        <w:rPr>
          <w:rFonts w:asciiTheme="minorHAnsi" w:hAnsiTheme="minorHAnsi"/>
        </w:rPr>
        <w:fldChar w:fldCharType="end"/>
      </w:r>
    </w:p>
    <w:p w:rsidR="00F30C27" w:rsidRDefault="00F30C27" w:rsidP="00F30C27">
      <w:pPr>
        <w:pStyle w:val="Definition"/>
      </w:pPr>
    </w:p>
    <w:p w:rsidR="00F30C27" w:rsidRDefault="00F30C27" w:rsidP="00F30C27">
      <w:pPr>
        <w:pStyle w:val="Definition"/>
      </w:pPr>
      <w:r>
        <w:t>typedef int Code;</w:t>
      </w:r>
    </w:p>
    <w:p w:rsidR="00F30C27" w:rsidRDefault="00F30C27" w:rsidP="00F30C27">
      <w:pPr>
        <w:pStyle w:val="APIBody"/>
      </w:pPr>
      <w:r>
        <w:t xml:space="preserve">The Time and Code types are respectively used to describe the time and code values of an </w:t>
      </w:r>
      <w:proofErr w:type="spellStart"/>
      <w:r>
        <w:t>EventType</w:t>
      </w:r>
      <w:proofErr w:type="spellEnd"/>
      <w:r>
        <w:t xml:space="preserve">. </w:t>
      </w:r>
    </w:p>
    <w:p w:rsidR="00F30C27" w:rsidRDefault="00F30C27" w:rsidP="00F30C27">
      <w:pPr>
        <w:pStyle w:val="ClassHeading"/>
      </w:pPr>
      <w:proofErr w:type="spellStart"/>
      <w:r>
        <w:t>EventType</w:t>
      </w:r>
      <w:proofErr w:type="spellEnd"/>
      <w:r>
        <w:t xml:space="preserve"> Constants</w:t>
      </w:r>
      <w:r w:rsidR="00E4752D">
        <w:t>:</w:t>
      </w:r>
    </w:p>
    <w:p w:rsidR="00F30C27" w:rsidRDefault="00F30C27" w:rsidP="00F30C27">
      <w:pPr>
        <w:pStyle w:val="Definition"/>
      </w:pPr>
      <w:r>
        <w:t>static const int Error = -1</w:t>
      </w:r>
      <w:r w:rsidR="00B32ED0" w:rsidRPr="006316B9">
        <w:rPr>
          <w:rFonts w:asciiTheme="minorHAnsi" w:hAnsiTheme="minorHAnsi"/>
        </w:rPr>
        <w:fldChar w:fldCharType="begin"/>
      </w:r>
      <w:r w:rsidR="006316B9" w:rsidRPr="006316B9">
        <w:rPr>
          <w:rFonts w:asciiTheme="minorHAnsi" w:hAnsiTheme="minorHAnsi"/>
        </w:rPr>
        <w:instrText xml:space="preserve"> XE "EventType, Code" </w:instrText>
      </w:r>
      <w:r w:rsidR="00B32ED0" w:rsidRPr="006316B9">
        <w:rPr>
          <w:rFonts w:asciiTheme="minorHAnsi" w:hAnsiTheme="minorHAnsi"/>
        </w:rPr>
        <w:fldChar w:fldCharType="end"/>
      </w:r>
    </w:p>
    <w:p w:rsidR="00F30C27" w:rsidRDefault="00F30C27" w:rsidP="00F30C27">
      <w:pPr>
        <w:pStyle w:val="Definition"/>
      </w:pPr>
      <w:r>
        <w:t>static const int Unset = 0</w:t>
      </w:r>
    </w:p>
    <w:p w:rsidR="00F30C27" w:rsidRDefault="00F30C27" w:rsidP="00F30C27">
      <w:pPr>
        <w:pStyle w:val="Definition"/>
      </w:pPr>
      <w:r>
        <w:t>static const int Exit = 1</w:t>
      </w:r>
    </w:p>
    <w:p w:rsidR="00F30C27" w:rsidRDefault="00F30C27" w:rsidP="00F30C27">
      <w:pPr>
        <w:pStyle w:val="Definition"/>
      </w:pPr>
      <w:r>
        <w:t>static const int Crash = 2</w:t>
      </w:r>
    </w:p>
    <w:p w:rsidR="00F30C27" w:rsidRDefault="00F30C27" w:rsidP="00F30C27">
      <w:pPr>
        <w:pStyle w:val="Definition"/>
      </w:pPr>
      <w:r>
        <w:t>static const int Fork = 3</w:t>
      </w:r>
    </w:p>
    <w:p w:rsidR="00F30C27" w:rsidRDefault="00F30C27" w:rsidP="00F30C27">
      <w:pPr>
        <w:pStyle w:val="Definition"/>
      </w:pPr>
      <w:r>
        <w:t>static const int Exec = 4</w:t>
      </w:r>
    </w:p>
    <w:p w:rsidR="00F30C27" w:rsidRDefault="00F30C27" w:rsidP="00F30C27">
      <w:pPr>
        <w:pStyle w:val="Definition"/>
      </w:pPr>
      <w:r>
        <w:t>static const int ThreadCreate = 5</w:t>
      </w:r>
    </w:p>
    <w:p w:rsidR="00F30C27" w:rsidRDefault="00F30C27" w:rsidP="00F30C27">
      <w:pPr>
        <w:pStyle w:val="Definition"/>
      </w:pPr>
      <w:r>
        <w:t>static const int ThreadDestroy = 6</w:t>
      </w:r>
    </w:p>
    <w:p w:rsidR="00F30C27" w:rsidRDefault="00F30C27" w:rsidP="00F30C27">
      <w:pPr>
        <w:pStyle w:val="Definition"/>
      </w:pPr>
      <w:r>
        <w:t>static const int Stop = 7</w:t>
      </w:r>
    </w:p>
    <w:p w:rsidR="00F30C27" w:rsidRDefault="00F30C27" w:rsidP="00F30C27">
      <w:pPr>
        <w:pStyle w:val="Definition"/>
      </w:pPr>
      <w:r>
        <w:t>static const int Signal = 8</w:t>
      </w:r>
    </w:p>
    <w:p w:rsidR="00F30C27" w:rsidRDefault="00F30C27" w:rsidP="00F30C27">
      <w:pPr>
        <w:pStyle w:val="Definition"/>
      </w:pPr>
      <w:r>
        <w:t>static const int LibraryLoad = 9</w:t>
      </w:r>
    </w:p>
    <w:p w:rsidR="00F30C27" w:rsidRDefault="00F30C27" w:rsidP="00F30C27">
      <w:pPr>
        <w:pStyle w:val="Definition"/>
      </w:pPr>
      <w:r>
        <w:t>static const int LibraryUnload = 10</w:t>
      </w:r>
    </w:p>
    <w:p w:rsidR="00F30C27" w:rsidRDefault="00F30C27" w:rsidP="00F30C27">
      <w:pPr>
        <w:pStyle w:val="Definition"/>
      </w:pPr>
      <w:r>
        <w:t>static const int Bootstrap = 11</w:t>
      </w:r>
    </w:p>
    <w:p w:rsidR="00F30C27" w:rsidRDefault="00F30C27" w:rsidP="00F30C27">
      <w:pPr>
        <w:pStyle w:val="Definition"/>
      </w:pPr>
      <w:r>
        <w:t>static const int Breakpoint = 12</w:t>
      </w:r>
    </w:p>
    <w:p w:rsidR="00F30C27" w:rsidRDefault="00F30C27" w:rsidP="00F30C27">
      <w:pPr>
        <w:pStyle w:val="Definition"/>
      </w:pPr>
      <w:r>
        <w:t>static const int RPC = 13</w:t>
      </w:r>
    </w:p>
    <w:p w:rsidR="00F30C27" w:rsidRDefault="00F30C27" w:rsidP="00F30C27">
      <w:pPr>
        <w:pStyle w:val="Definition"/>
      </w:pPr>
      <w:r>
        <w:t>static const int SingleStep = 14</w:t>
      </w:r>
    </w:p>
    <w:p w:rsidR="00F30C27" w:rsidRDefault="00F30C27" w:rsidP="00F30C27">
      <w:pPr>
        <w:pStyle w:val="Definition"/>
      </w:pPr>
      <w:r>
        <w:t>static const int Library = 15</w:t>
      </w:r>
    </w:p>
    <w:p w:rsidR="00F30C27" w:rsidRDefault="00F30C27" w:rsidP="00F30C27">
      <w:pPr>
        <w:pStyle w:val="Definition"/>
      </w:pPr>
      <w:r>
        <w:t>static const int MaxProcCtrlEvent = 1000</w:t>
      </w:r>
    </w:p>
    <w:p w:rsidR="00F30C27" w:rsidRDefault="00F30C27" w:rsidP="00F30C27">
      <w:pPr>
        <w:pStyle w:val="APIBody"/>
      </w:pPr>
      <w:r>
        <w:t xml:space="preserve">These constants describe possible values for an </w:t>
      </w:r>
      <w:proofErr w:type="spellStart"/>
      <w:r w:rsidRPr="0079641D">
        <w:rPr>
          <w:rFonts w:ascii="Courier New" w:hAnsi="Courier New" w:cs="Courier New"/>
        </w:rPr>
        <w:t>EventType’s</w:t>
      </w:r>
      <w:proofErr w:type="spellEnd"/>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used not be used for callback functions or be associated with </w:t>
      </w:r>
      <w:r w:rsidRPr="0079641D">
        <w:rPr>
          <w:rFonts w:ascii="Courier New" w:hAnsi="Courier New" w:cs="Courier New"/>
        </w:rPr>
        <w:t>Events</w:t>
      </w:r>
      <w:r>
        <w:t xml:space="preserve">.  </w:t>
      </w:r>
    </w:p>
    <w:p w:rsidR="00F30C27" w:rsidRDefault="00F30C27" w:rsidP="00F30C27">
      <w:pPr>
        <w:pStyle w:val="APIBody"/>
      </w:pPr>
      <w:r>
        <w:t xml:space="preserve">The </w:t>
      </w:r>
      <w:proofErr w:type="spellStart"/>
      <w:r w:rsidRPr="0079641D">
        <w:rPr>
          <w:rFonts w:ascii="Courier New" w:hAnsi="Courier New" w:cs="Courier New"/>
        </w:rPr>
        <w:t>EventType</w:t>
      </w:r>
      <w:proofErr w:type="spellEnd"/>
      <w:r>
        <w:t xml:space="preserve"> codes were implemented as an integer (rather than an </w:t>
      </w:r>
      <w:proofErr w:type="spellStart"/>
      <w:r>
        <w:t>enum</w:t>
      </w:r>
      <w:proofErr w:type="spellEnd"/>
      <w:r>
        <w:t xml:space="preserve">) to allow users to create custom </w:t>
      </w:r>
      <w:proofErr w:type="spellStart"/>
      <w:r w:rsidRPr="0079641D">
        <w:rPr>
          <w:rFonts w:ascii="Courier New" w:hAnsi="Courier New" w:cs="Courier New"/>
        </w:rPr>
        <w:t>EventTypes</w:t>
      </w:r>
      <w:proofErr w:type="spellEnd"/>
      <w:r>
        <w:t xml:space="preserve">.  Any custom </w:t>
      </w:r>
      <w:proofErr w:type="spellStart"/>
      <w:r w:rsidRPr="0079641D">
        <w:rPr>
          <w:rFonts w:ascii="Courier New" w:hAnsi="Courier New" w:cs="Courier New"/>
        </w:rPr>
        <w:t>EventType</w:t>
      </w:r>
      <w:proofErr w:type="spellEnd"/>
      <w:r>
        <w:t xml:space="preserve"> should begin at the </w:t>
      </w:r>
      <w:proofErr w:type="spellStart"/>
      <w:r w:rsidRPr="0079641D">
        <w:rPr>
          <w:rFonts w:ascii="Courier New" w:hAnsi="Courier New" w:cs="Courier New"/>
        </w:rPr>
        <w:t>MaxProcCtrlEvent</w:t>
      </w:r>
      <w:proofErr w:type="spellEnd"/>
      <w:r>
        <w:t xml:space="preserve"> </w:t>
      </w:r>
      <w:proofErr w:type="gramStart"/>
      <w:r>
        <w:t>value,</w:t>
      </w:r>
      <w:proofErr w:type="gramEnd"/>
      <w:r>
        <w:t xml:space="preserve"> all smaller values are reserved by </w:t>
      </w:r>
      <w:r w:rsidRPr="0079641D">
        <w:rPr>
          <w:rFonts w:ascii="Courier New" w:hAnsi="Courier New" w:cs="Courier New"/>
        </w:rPr>
        <w:t>ProcControlAPI</w:t>
      </w:r>
      <w:r>
        <w:t>.</w:t>
      </w:r>
    </w:p>
    <w:p w:rsidR="0079641D" w:rsidRDefault="0079641D" w:rsidP="0079641D">
      <w:pPr>
        <w:pStyle w:val="ClassHeading"/>
      </w:pPr>
      <w:proofErr w:type="spellStart"/>
      <w:r>
        <w:t>EventType</w:t>
      </w:r>
      <w:proofErr w:type="spellEnd"/>
      <w:r>
        <w:t xml:space="preserve"> Related Types</w:t>
      </w:r>
      <w:r w:rsidR="00E4752D">
        <w:t>:</w:t>
      </w:r>
    </w:p>
    <w:p w:rsidR="0079641D" w:rsidRDefault="0079641D" w:rsidP="0079641D">
      <w:pPr>
        <w:pStyle w:val="Definition"/>
      </w:pPr>
      <w:r>
        <w:t>struct eventtype_cmp</w:t>
      </w:r>
      <w:r w:rsidR="00B32ED0" w:rsidRPr="009237D1">
        <w:rPr>
          <w:rFonts w:asciiTheme="minorHAnsi" w:hAnsiTheme="minorHAnsi"/>
        </w:rPr>
        <w:fldChar w:fldCharType="begin"/>
      </w:r>
      <w:r w:rsidR="009237D1" w:rsidRPr="009237D1">
        <w:rPr>
          <w:rFonts w:asciiTheme="minorHAnsi" w:hAnsiTheme="minorHAnsi"/>
        </w:rPr>
        <w:instrText xml:space="preserve"> XE "eventtype_cmp" </w:instrText>
      </w:r>
      <w:r w:rsidR="00B32ED0" w:rsidRPr="009237D1">
        <w:rPr>
          <w:rFonts w:asciiTheme="minorHAnsi" w:hAnsiTheme="minorHAnsi"/>
        </w:rPr>
        <w:fldChar w:fldCharType="end"/>
      </w:r>
      <w:r>
        <w:t xml:space="preserve"> {</w:t>
      </w:r>
    </w:p>
    <w:p w:rsidR="0079641D" w:rsidRDefault="0079641D" w:rsidP="0079641D">
      <w:pPr>
        <w:pStyle w:val="Definition"/>
      </w:pPr>
      <w:r>
        <w:tab/>
        <w:t>bool operator()(const EventType &amp;a, const EventType &amp;b);</w:t>
      </w:r>
    </w:p>
    <w:p w:rsidR="0079641D" w:rsidRDefault="0079641D" w:rsidP="0079641D">
      <w:pPr>
        <w:pStyle w:val="Definition"/>
      </w:pPr>
      <w:r>
        <w:t>}</w:t>
      </w:r>
    </w:p>
    <w:p w:rsidR="0079641D" w:rsidRDefault="0079641D" w:rsidP="0079641D">
      <w:pPr>
        <w:pStyle w:val="APIBody"/>
      </w:pPr>
      <w:r>
        <w:t xml:space="preserve">This type defines a less-than comparison function for </w:t>
      </w:r>
      <w:proofErr w:type="spellStart"/>
      <w:r w:rsidRPr="0079641D">
        <w:rPr>
          <w:rFonts w:ascii="Courier New" w:hAnsi="Courier New" w:cs="Courier New"/>
        </w:rPr>
        <w:t>EventTypes</w:t>
      </w:r>
      <w:proofErr w:type="spellEnd"/>
      <w:r>
        <w:t xml:space="preserve">.  While a comparison of </w:t>
      </w:r>
      <w:proofErr w:type="spellStart"/>
      <w:r w:rsidRPr="0079641D">
        <w:rPr>
          <w:rFonts w:ascii="Courier New" w:hAnsi="Courier New" w:cs="Courier New"/>
        </w:rPr>
        <w:t>EventTypes</w:t>
      </w:r>
      <w:proofErr w:type="spellEnd"/>
      <w:r>
        <w:t xml:space="preserve"> does not have a semantic meaning, this can be useful for inserting </w:t>
      </w:r>
      <w:proofErr w:type="spellStart"/>
      <w:r w:rsidRPr="0079641D">
        <w:rPr>
          <w:rFonts w:ascii="Courier New" w:hAnsi="Courier New" w:cs="Courier New"/>
        </w:rPr>
        <w:t>EventTypes</w:t>
      </w:r>
      <w:proofErr w:type="spellEnd"/>
      <w:r>
        <w:t xml:space="preserve"> into maps or other STL data structures.</w:t>
      </w:r>
    </w:p>
    <w:p w:rsidR="0079641D" w:rsidRDefault="0079641D" w:rsidP="0079641D">
      <w:pPr>
        <w:pStyle w:val="ClassHeading"/>
      </w:pPr>
      <w:proofErr w:type="spellStart"/>
      <w:r>
        <w:t>EventType</w:t>
      </w:r>
      <w:proofErr w:type="spellEnd"/>
      <w:r>
        <w:t xml:space="preserve"> Member Functions</w:t>
      </w:r>
      <w:r w:rsidR="00E4752D">
        <w:t>:</w:t>
      </w:r>
    </w:p>
    <w:p w:rsidR="0079641D" w:rsidRDefault="0079641D" w:rsidP="0079641D">
      <w:pPr>
        <w:pStyle w:val="Definition"/>
      </w:pPr>
      <w:r>
        <w:t>EventType</w:t>
      </w:r>
      <w:r w:rsidR="00B32ED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B32ED0" w:rsidRPr="009237D1">
        <w:rPr>
          <w:rFonts w:asciiTheme="minorHAnsi" w:hAnsiTheme="minorHAnsi"/>
        </w:rPr>
        <w:fldChar w:fldCharType="end"/>
      </w:r>
      <w:r>
        <w:t>(Code e)</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the given code and a time of </w:t>
      </w:r>
      <w:proofErr w:type="gramStart"/>
      <w:r w:rsidRPr="0079641D">
        <w:rPr>
          <w:rFonts w:ascii="Courier New" w:hAnsi="Courier New" w:cs="Courier New"/>
        </w:rPr>
        <w:t>Any</w:t>
      </w:r>
      <w:proofErr w:type="gramEnd"/>
      <w:r>
        <w:t>.</w:t>
      </w:r>
    </w:p>
    <w:p w:rsidR="0079641D" w:rsidRDefault="0079641D" w:rsidP="0079641D">
      <w:pPr>
        <w:pStyle w:val="Definition"/>
      </w:pPr>
      <w:r>
        <w:t>EventType</w:t>
      </w:r>
      <w:r w:rsidR="00B32ED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B32ED0" w:rsidRPr="009237D1">
        <w:rPr>
          <w:rFonts w:asciiTheme="minorHAnsi" w:hAnsiTheme="minorHAnsi"/>
        </w:rPr>
        <w:fldChar w:fldCharType="end"/>
      </w:r>
      <w:r>
        <w:t>(Time t, Code e)</w:t>
      </w:r>
    </w:p>
    <w:p w:rsidR="0079641D" w:rsidRDefault="0079641D" w:rsidP="0079641D">
      <w:pPr>
        <w:pStyle w:val="APIBody"/>
      </w:pPr>
      <w:proofErr w:type="gramStart"/>
      <w:r>
        <w:t xml:space="preserve">Constructs an </w:t>
      </w:r>
      <w:proofErr w:type="spellStart"/>
      <w:r w:rsidRPr="0079641D">
        <w:rPr>
          <w:rFonts w:ascii="Courier New" w:hAnsi="Courier New" w:cs="Courier New"/>
        </w:rPr>
        <w:t>EventType</w:t>
      </w:r>
      <w:proofErr w:type="spellEnd"/>
      <w:r>
        <w:t xml:space="preserve"> with the given time and code values.</w:t>
      </w:r>
      <w:proofErr w:type="gramEnd"/>
    </w:p>
    <w:p w:rsidR="0079641D" w:rsidRDefault="0079641D" w:rsidP="0079641D">
      <w:pPr>
        <w:pStyle w:val="Definition"/>
      </w:pPr>
      <w:r>
        <w:t>EventType</w:t>
      </w:r>
      <w:r w:rsidR="00B32ED0"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B32ED0" w:rsidRPr="009237D1">
        <w:rPr>
          <w:rFonts w:asciiTheme="minorHAnsi" w:hAnsiTheme="minorHAnsi"/>
        </w:rPr>
        <w:fldChar w:fldCharType="end"/>
      </w:r>
      <w:r>
        <w:t>()</w:t>
      </w:r>
    </w:p>
    <w:p w:rsidR="0079641D" w:rsidRDefault="0079641D" w:rsidP="0079641D">
      <w:pPr>
        <w:pStyle w:val="APIBody"/>
      </w:pPr>
      <w:r>
        <w:t xml:space="preserve">Constructs an </w:t>
      </w:r>
      <w:proofErr w:type="spellStart"/>
      <w:r w:rsidRPr="0079641D">
        <w:rPr>
          <w:rFonts w:ascii="Courier New" w:hAnsi="Courier New" w:cs="Courier New"/>
        </w:rPr>
        <w:t>EventType</w:t>
      </w:r>
      <w:proofErr w:type="spellEnd"/>
      <w:r>
        <w:t xml:space="preserve"> with an </w:t>
      </w:r>
      <w:proofErr w:type="gramStart"/>
      <w:r w:rsidRPr="0079641D">
        <w:rPr>
          <w:rFonts w:ascii="Courier New" w:hAnsi="Courier New" w:cs="Courier New"/>
        </w:rPr>
        <w:t>Unset</w:t>
      </w:r>
      <w:proofErr w:type="gramEnd"/>
      <w:r>
        <w:t xml:space="preserve"> code and </w:t>
      </w:r>
      <w:r w:rsidRPr="0079641D">
        <w:rPr>
          <w:rFonts w:ascii="Courier New" w:hAnsi="Courier New" w:cs="Courier New"/>
        </w:rPr>
        <w:t>None</w:t>
      </w:r>
      <w:r>
        <w:t xml:space="preserve"> time value.</w:t>
      </w:r>
    </w:p>
    <w:p w:rsidR="0079641D" w:rsidRDefault="0079641D" w:rsidP="0079641D">
      <w:pPr>
        <w:pStyle w:val="Definition"/>
      </w:pPr>
      <w:r>
        <w:t>Code code</w:t>
      </w:r>
      <w:r w:rsidR="00B32ED0" w:rsidRPr="009237D1">
        <w:rPr>
          <w:rFonts w:asciiTheme="minorHAnsi" w:hAnsiTheme="minorHAnsi"/>
        </w:rPr>
        <w:fldChar w:fldCharType="begin"/>
      </w:r>
      <w:r w:rsidR="009237D1" w:rsidRPr="009237D1">
        <w:rPr>
          <w:rFonts w:asciiTheme="minorHAnsi" w:hAnsiTheme="minorHAnsi"/>
        </w:rPr>
        <w:instrText xml:space="preserve"> XE "code, EventType" </w:instrText>
      </w:r>
      <w:r w:rsidR="00B32ED0" w:rsidRPr="009237D1">
        <w:rPr>
          <w:rFonts w:asciiTheme="minorHAnsi" w:hAnsiTheme="minorHAnsi"/>
        </w:rPr>
        <w:fldChar w:fldCharType="end"/>
      </w:r>
      <w:r>
        <w:t>() const</w:t>
      </w:r>
    </w:p>
    <w:p w:rsidR="0079641D" w:rsidRDefault="0079641D" w:rsidP="0079641D">
      <w:pPr>
        <w:pStyle w:val="APIBody"/>
      </w:pPr>
      <w:proofErr w:type="gramStart"/>
      <w:r>
        <w:t xml:space="preserve">Returns the code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t>Time time</w:t>
      </w:r>
      <w:r w:rsidR="00B32ED0" w:rsidRPr="009237D1">
        <w:rPr>
          <w:rFonts w:asciiTheme="minorHAnsi" w:hAnsiTheme="minorHAnsi"/>
        </w:rPr>
        <w:fldChar w:fldCharType="begin"/>
      </w:r>
      <w:r w:rsidR="009237D1" w:rsidRPr="009237D1">
        <w:rPr>
          <w:rFonts w:asciiTheme="minorHAnsi" w:hAnsiTheme="minorHAnsi"/>
        </w:rPr>
        <w:instrText xml:space="preserve"> XE "time, EventType" </w:instrText>
      </w:r>
      <w:r w:rsidR="00B32ED0" w:rsidRPr="009237D1">
        <w:rPr>
          <w:rFonts w:asciiTheme="minorHAnsi" w:hAnsiTheme="minorHAnsi"/>
        </w:rPr>
        <w:fldChar w:fldCharType="end"/>
      </w:r>
      <w:r>
        <w:t>() const</w:t>
      </w:r>
    </w:p>
    <w:p w:rsidR="0079641D" w:rsidRDefault="0079641D" w:rsidP="0079641D">
      <w:pPr>
        <w:pStyle w:val="APIBody"/>
      </w:pPr>
      <w:proofErr w:type="gramStart"/>
      <w:r>
        <w:t xml:space="preserve">Returns the time value of the </w:t>
      </w:r>
      <w:proofErr w:type="spellStart"/>
      <w:r w:rsidRPr="0079641D">
        <w:rPr>
          <w:rFonts w:ascii="Courier New" w:hAnsi="Courier New" w:cs="Courier New"/>
        </w:rPr>
        <w:t>EventType</w:t>
      </w:r>
      <w:proofErr w:type="spellEnd"/>
      <w:r>
        <w:t>.</w:t>
      </w:r>
      <w:proofErr w:type="gramEnd"/>
    </w:p>
    <w:p w:rsidR="0079641D" w:rsidRDefault="0079641D" w:rsidP="0079641D">
      <w:pPr>
        <w:pStyle w:val="Definition"/>
      </w:pPr>
      <w:r>
        <w:t>std::string name</w:t>
      </w:r>
      <w:r w:rsidR="00B32ED0" w:rsidRPr="009237D1">
        <w:rPr>
          <w:rFonts w:asciiTheme="minorHAnsi" w:hAnsiTheme="minorHAnsi"/>
        </w:rPr>
        <w:fldChar w:fldCharType="begin"/>
      </w:r>
      <w:r w:rsidR="009237D1" w:rsidRPr="009237D1">
        <w:rPr>
          <w:rFonts w:asciiTheme="minorHAnsi" w:hAnsiTheme="minorHAnsi"/>
        </w:rPr>
        <w:instrText xml:space="preserve"> XE "name, EventType" </w:instrText>
      </w:r>
      <w:r w:rsidR="00B32ED0" w:rsidRPr="009237D1">
        <w:rPr>
          <w:rFonts w:asciiTheme="minorHAnsi" w:hAnsiTheme="minorHAnsi"/>
        </w:rPr>
        <w:fldChar w:fldCharType="end"/>
      </w:r>
      <w:r>
        <w:t>() const</w:t>
      </w:r>
    </w:p>
    <w:p w:rsidR="0079641D" w:rsidRPr="009C030E" w:rsidRDefault="0079641D" w:rsidP="0079641D">
      <w:pPr>
        <w:pStyle w:val="APIBody"/>
      </w:pPr>
      <w:proofErr w:type="gramStart"/>
      <w:r>
        <w:t xml:space="preserve">Returns a human readable name for this </w:t>
      </w:r>
      <w:proofErr w:type="spellStart"/>
      <w:r w:rsidRPr="0079641D">
        <w:rPr>
          <w:rFonts w:ascii="Courier New" w:hAnsi="Courier New" w:cs="Courier New"/>
        </w:rPr>
        <w:t>EventType</w:t>
      </w:r>
      <w:proofErr w:type="spellEnd"/>
      <w:r>
        <w:t>.</w:t>
      </w:r>
      <w:proofErr w:type="gramEnd"/>
    </w:p>
    <w:p w:rsidR="00430AF7" w:rsidRDefault="00430AF7" w:rsidP="00430AF7">
      <w:pPr>
        <w:pStyle w:val="Heading2"/>
      </w:pPr>
      <w:bookmarkStart w:id="86" w:name="_Ref257231563"/>
      <w:bookmarkStart w:id="87" w:name="_Toc273362654"/>
      <w:bookmarkStart w:id="88" w:name="_Toc274055831"/>
      <w:bookmarkStart w:id="89" w:name="_Toc274129916"/>
      <w:r>
        <w:t>Event</w:t>
      </w:r>
      <w:bookmarkEnd w:id="86"/>
      <w:bookmarkEnd w:id="87"/>
      <w:bookmarkEnd w:id="88"/>
      <w:bookmarkEnd w:id="89"/>
      <w:r w:rsidR="00B32ED0" w:rsidRPr="001E4C3A">
        <w:rPr>
          <w:rFonts w:asciiTheme="minorHAnsi" w:hAnsiTheme="minorHAnsi"/>
        </w:rPr>
        <w:fldChar w:fldCharType="begin"/>
      </w:r>
      <w:r w:rsidR="00773F2F" w:rsidRPr="001E4C3A">
        <w:rPr>
          <w:rFonts w:asciiTheme="minorHAnsi" w:hAnsiTheme="minorHAnsi"/>
        </w:rPr>
        <w:instrText xml:space="preserve"> XE "Event" </w:instrText>
      </w:r>
      <w:r w:rsidR="00B32ED0" w:rsidRPr="001E4C3A">
        <w:rPr>
          <w:rFonts w:asciiTheme="minorHAnsi" w:hAnsiTheme="minorHAnsi"/>
        </w:rPr>
        <w:fldChar w:fldCharType="end"/>
      </w:r>
    </w:p>
    <w:p w:rsidR="00043099" w:rsidRDefault="008A3EB5" w:rsidP="00043099">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proofErr w:type="spellStart"/>
      <w:r w:rsidRPr="00E4752D">
        <w:rPr>
          <w:rFonts w:ascii="Courier New" w:hAnsi="Courier New" w:cs="Courier New"/>
        </w:rPr>
        <w:t>EventType</w:t>
      </w:r>
      <w:proofErr w:type="spellEnd"/>
      <w:r w:rsidR="00B32ED0"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B32ED0"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0" w:name="_Toc273362655"/>
    </w:p>
    <w:p w:rsidR="00043099" w:rsidRDefault="00043099" w:rsidP="00043099">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proofErr w:type="spellStart"/>
      <w:r w:rsidRPr="00E4752D">
        <w:rPr>
          <w:rFonts w:ascii="Courier New" w:hAnsi="Courier New" w:cs="Courier New"/>
        </w:rPr>
        <w:t>EventType</w:t>
      </w:r>
      <w:proofErr w:type="spellEnd"/>
      <w:r>
        <w:t xml:space="preserve">.  For example, an </w:t>
      </w:r>
      <w:r w:rsidRPr="00E4752D">
        <w:rPr>
          <w:rFonts w:ascii="Courier New" w:hAnsi="Courier New" w:cs="Courier New"/>
        </w:rPr>
        <w:t>Event</w:t>
      </w:r>
      <w:r>
        <w:t xml:space="preserve"> representing a thread creation will have an </w:t>
      </w:r>
      <w:proofErr w:type="spellStart"/>
      <w:r w:rsidRPr="00E4752D">
        <w:rPr>
          <w:rFonts w:ascii="Courier New" w:hAnsi="Courier New" w:cs="Courier New"/>
        </w:rPr>
        <w:t>EventType</w:t>
      </w:r>
      <w:proofErr w:type="spellEnd"/>
      <w:r>
        <w:t xml:space="preserve"> of </w:t>
      </w:r>
      <w:proofErr w:type="spellStart"/>
      <w:r w:rsidRPr="00E4752D">
        <w:rPr>
          <w:rFonts w:ascii="Courier New" w:hAnsi="Courier New" w:cs="Courier New"/>
        </w:rPr>
        <w:t>ThreadCreate</w:t>
      </w:r>
      <w:proofErr w:type="spellEnd"/>
      <w:r>
        <w:t xml:space="preserve"> and can be cast into an </w:t>
      </w:r>
      <w:proofErr w:type="spellStart"/>
      <w:r w:rsidRPr="00E4752D">
        <w:rPr>
          <w:rFonts w:ascii="Courier New" w:hAnsi="Courier New" w:cs="Courier New"/>
        </w:rPr>
        <w:t>EventNewThread</w:t>
      </w:r>
      <w:proofErr w:type="spellEnd"/>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B32ED0">
        <w:fldChar w:fldCharType="begin"/>
      </w:r>
      <w:r w:rsidR="00E15D7D">
        <w:instrText xml:space="preserve"> REF _Ref274042181 \r \h </w:instrText>
      </w:r>
      <w:r w:rsidR="00B32ED0">
        <w:fldChar w:fldCharType="separate"/>
      </w:r>
      <w:r w:rsidR="00C94004">
        <w:t>3.12</w:t>
      </w:r>
      <w:r w:rsidR="00B32ED0">
        <w:fldChar w:fldCharType="end"/>
      </w:r>
      <w:r w:rsidR="00E15D7D">
        <w:t>.</w:t>
      </w:r>
    </w:p>
    <w:p w:rsidR="00407A23" w:rsidRDefault="00407A23" w:rsidP="00043099">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proofErr w:type="spellStart"/>
      <w:r w:rsidRPr="00E4752D">
        <w:rPr>
          <w:rFonts w:ascii="Courier New" w:hAnsi="Courier New" w:cs="Courier New"/>
        </w:rPr>
        <w:t>SyncType</w:t>
      </w:r>
      <w:proofErr w:type="spellEnd"/>
      <w:r>
        <w:t xml:space="preserve"> field.  The values of this field can be </w:t>
      </w:r>
      <w:proofErr w:type="spellStart"/>
      <w:r w:rsidRPr="00E4752D">
        <w:rPr>
          <w:rFonts w:ascii="Courier New" w:hAnsi="Courier New" w:cs="Courier New"/>
        </w:rPr>
        <w:t>async</w:t>
      </w:r>
      <w:proofErr w:type="spellEnd"/>
      <w:r>
        <w:t xml:space="preserve"> (the event stopped neither the process </w:t>
      </w:r>
      <w:r w:rsidR="00E4752D">
        <w:t>n</w:t>
      </w:r>
      <w:r>
        <w:t xml:space="preserve">or thread), </w:t>
      </w:r>
      <w:proofErr w:type="spellStart"/>
      <w:r w:rsidRPr="00E4752D">
        <w:rPr>
          <w:rFonts w:ascii="Courier New" w:hAnsi="Courier New" w:cs="Courier New"/>
        </w:rPr>
        <w:t>sync_thread</w:t>
      </w:r>
      <w:proofErr w:type="spellEnd"/>
      <w:r>
        <w:t xml:space="preserve"> (the event stopped its thread), or </w:t>
      </w:r>
      <w:proofErr w:type="spellStart"/>
      <w:r w:rsidRPr="00E4752D">
        <w:rPr>
          <w:rFonts w:ascii="Courier New" w:hAnsi="Courier New" w:cs="Courier New"/>
        </w:rPr>
        <w:t>sync_process</w:t>
      </w:r>
      <w:proofErr w:type="spellEnd"/>
      <w:r>
        <w:t xml:space="preserve"> (the event stopped all threads in the process).  </w:t>
      </w:r>
      <w:r w:rsidR="00E4752D">
        <w:t xml:space="preserve">A callback function can choose how to resume or stop a process or thread using its return value (see Section </w:t>
      </w:r>
      <w:r w:rsidR="00B32ED0">
        <w:fldChar w:fldCharType="begin"/>
      </w:r>
      <w:r w:rsidR="00E4752D">
        <w:instrText xml:space="preserve"> REF _Ref274040451 \r \h </w:instrText>
      </w:r>
      <w:r w:rsidR="00B32ED0">
        <w:fldChar w:fldCharType="separate"/>
      </w:r>
      <w:r w:rsidR="00C94004">
        <w:t>2.2.2</w:t>
      </w:r>
      <w:r w:rsidR="00B32ED0">
        <w:fldChar w:fldCharType="end"/>
      </w:r>
      <w:r w:rsidR="00E4752D">
        <w:t>).</w:t>
      </w:r>
    </w:p>
    <w:p w:rsidR="00E4752D" w:rsidRDefault="00E4752D" w:rsidP="00043099">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B32ED0">
        <w:fldChar w:fldCharType="begin"/>
      </w:r>
      <w:r>
        <w:instrText xml:space="preserve"> REF _Ref274040489 \r \h </w:instrText>
      </w:r>
      <w:r w:rsidR="00B32ED0">
        <w:fldChar w:fldCharType="separate"/>
      </w:r>
      <w:r w:rsidR="00C94004">
        <w:t>2.2.1</w:t>
      </w:r>
      <w:r w:rsidR="00B32ED0">
        <w:fldChar w:fldCharType="end"/>
      </w:r>
      <w:r>
        <w:t>.</w:t>
      </w:r>
    </w:p>
    <w:p w:rsidR="00E4752D" w:rsidRDefault="00E4752D" w:rsidP="00E4752D">
      <w:pPr>
        <w:pStyle w:val="ClassHeading"/>
      </w:pPr>
      <w:r>
        <w:t xml:space="preserve">Event Defined In: </w:t>
      </w:r>
    </w:p>
    <w:p w:rsidR="00E4752D" w:rsidRPr="00A14A88" w:rsidRDefault="00E4752D" w:rsidP="00E4752D">
      <w:pPr>
        <w:pStyle w:val="Definition"/>
      </w:pPr>
      <w:r>
        <w:t>Event</w:t>
      </w:r>
      <w:r w:rsidRPr="00A14A88">
        <w:t>.h</w:t>
      </w:r>
    </w:p>
    <w:p w:rsidR="00E4752D" w:rsidRDefault="00E4752D" w:rsidP="00E4752D">
      <w:pPr>
        <w:pStyle w:val="ClassHeading"/>
      </w:pPr>
      <w:r>
        <w:t>Event Types:</w:t>
      </w:r>
    </w:p>
    <w:p w:rsidR="00E4752D" w:rsidRDefault="00E4752D" w:rsidP="00E4752D">
      <w:pPr>
        <w:pStyle w:val="Definition"/>
      </w:pPr>
      <w:r>
        <w:t>typedef enum {</w:t>
      </w:r>
    </w:p>
    <w:p w:rsidR="00E4752D" w:rsidRDefault="00E4752D" w:rsidP="00E4752D">
      <w:pPr>
        <w:pStyle w:val="Definition"/>
      </w:pPr>
      <w:r>
        <w:tab/>
        <w:t>unset,</w:t>
      </w:r>
    </w:p>
    <w:p w:rsidR="00E4752D" w:rsidRDefault="00E4752D" w:rsidP="00E4752D">
      <w:pPr>
        <w:pStyle w:val="Definition"/>
      </w:pPr>
      <w:r>
        <w:tab/>
        <w:t>async,</w:t>
      </w:r>
    </w:p>
    <w:p w:rsidR="00E4752D" w:rsidRDefault="00E4752D" w:rsidP="00E4752D">
      <w:pPr>
        <w:pStyle w:val="Definition"/>
      </w:pPr>
      <w:r>
        <w:tab/>
        <w:t>sync_thread,</w:t>
      </w:r>
    </w:p>
    <w:p w:rsidR="00E4752D" w:rsidRDefault="00E4752D" w:rsidP="00E4752D">
      <w:pPr>
        <w:pStyle w:val="Definition"/>
      </w:pPr>
      <w:r>
        <w:tab/>
        <w:t>sync_process</w:t>
      </w:r>
      <w:r>
        <w:br/>
        <w:t>} SyncType</w:t>
      </w:r>
      <w:r w:rsidR="00B32ED0" w:rsidRPr="001E4C3A">
        <w:rPr>
          <w:rFonts w:asciiTheme="minorHAnsi" w:hAnsiTheme="minorHAnsi"/>
        </w:rPr>
        <w:fldChar w:fldCharType="begin"/>
      </w:r>
      <w:r w:rsidR="00773F2F" w:rsidRPr="001E4C3A">
        <w:rPr>
          <w:rFonts w:asciiTheme="minorHAnsi" w:hAnsiTheme="minorHAnsi"/>
        </w:rPr>
        <w:instrText xml:space="preserve"> XE "SyncType, Event" </w:instrText>
      </w:r>
      <w:r w:rsidR="00B32ED0" w:rsidRPr="001E4C3A">
        <w:rPr>
          <w:rFonts w:asciiTheme="minorHAnsi" w:hAnsiTheme="minorHAnsi"/>
        </w:rPr>
        <w:fldChar w:fldCharType="end"/>
      </w:r>
    </w:p>
    <w:p w:rsidR="00E4752D" w:rsidRDefault="00E4752D" w:rsidP="00E4752D">
      <w:pPr>
        <w:pStyle w:val="Definition"/>
      </w:pPr>
    </w:p>
    <w:p w:rsidR="00E4752D" w:rsidRDefault="00E4752D" w:rsidP="00E4752D">
      <w:pPr>
        <w:pStyle w:val="APIBody"/>
      </w:pPr>
      <w:r>
        <w:t xml:space="preserve">The </w:t>
      </w:r>
      <w:proofErr w:type="spellStart"/>
      <w:r w:rsidRPr="001C7B8D">
        <w:rPr>
          <w:rFonts w:ascii="Courier New" w:hAnsi="Courier New" w:cs="Courier New"/>
        </w:rPr>
        <w:t>SyncType</w:t>
      </w:r>
      <w:proofErr w:type="spellEnd"/>
      <w:r>
        <w:t xml:space="preserve"> type is used to describe how a process or thread is stopped by an </w:t>
      </w:r>
      <w:r w:rsidRPr="001C7B8D">
        <w:rPr>
          <w:rFonts w:ascii="Courier New" w:hAnsi="Courier New" w:cs="Courier New"/>
        </w:rPr>
        <w:t>Event</w:t>
      </w:r>
      <w:r>
        <w:t>.  See the above explanation for more details.</w:t>
      </w:r>
    </w:p>
    <w:p w:rsidR="00E4752D" w:rsidRDefault="00E4752D" w:rsidP="00E4752D">
      <w:pPr>
        <w:pStyle w:val="ClassHeading"/>
      </w:pPr>
      <w:r>
        <w:t>Event Member Functions:</w:t>
      </w:r>
    </w:p>
    <w:p w:rsidR="00E4752D" w:rsidRDefault="00E4752D" w:rsidP="00E4752D">
      <w:pPr>
        <w:pStyle w:val="Definition"/>
      </w:pPr>
      <w:r>
        <w:t>Thread::const_ptr getThread</w:t>
      </w:r>
      <w:r w:rsidR="00B32ED0" w:rsidRPr="001E4C3A">
        <w:rPr>
          <w:rFonts w:asciiTheme="minorHAnsi" w:hAnsiTheme="minorHAnsi"/>
        </w:rPr>
        <w:fldChar w:fldCharType="begin"/>
      </w:r>
      <w:r w:rsidR="00773F2F" w:rsidRPr="001E4C3A">
        <w:rPr>
          <w:rFonts w:asciiTheme="minorHAnsi" w:hAnsiTheme="minorHAnsi"/>
        </w:rPr>
        <w:instrText xml:space="preserve"> XE "getThread, Event" </w:instrText>
      </w:r>
      <w:r w:rsidR="00B32ED0"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rsidR="00E4752D" w:rsidRDefault="00E4752D" w:rsidP="00E4752D">
      <w:pPr>
        <w:pStyle w:val="Definition"/>
      </w:pPr>
      <w:r>
        <w:t>Process::const_ptr getProcess</w:t>
      </w:r>
      <w:r w:rsidR="00B32ED0"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B32ED0" w:rsidRPr="001E4C3A">
        <w:rPr>
          <w:rFonts w:asciiTheme="minorHAnsi" w:hAnsiTheme="minorHAnsi"/>
        </w:rPr>
        <w:fldChar w:fldCharType="end"/>
      </w:r>
      <w:r>
        <w:t>() const</w:t>
      </w:r>
    </w:p>
    <w:p w:rsidR="00E4752D" w:rsidRDefault="00E4752D" w:rsidP="00E4752D">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rsidR="00E4752D" w:rsidRDefault="001C7B8D" w:rsidP="00E4752D">
      <w:pPr>
        <w:pStyle w:val="Definition"/>
      </w:pPr>
      <w:r>
        <w:t>EventType getEventType</w:t>
      </w:r>
      <w:r w:rsidR="00B32ED0"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B32ED0"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EventType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SyncType getSyncType</w:t>
      </w:r>
      <w:r w:rsidR="00B32ED0"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B32ED0" w:rsidRPr="001E4C3A">
        <w:rPr>
          <w:rFonts w:asciiTheme="minorHAnsi" w:hAnsiTheme="minorHAnsi"/>
        </w:rPr>
        <w:fldChar w:fldCharType="end"/>
      </w:r>
      <w:r>
        <w:t>() const</w:t>
      </w:r>
    </w:p>
    <w:p w:rsidR="001C7B8D" w:rsidRDefault="001C7B8D" w:rsidP="001C7B8D">
      <w:pPr>
        <w:pStyle w:val="APIBody"/>
      </w:pPr>
      <w:r>
        <w:t xml:space="preserve">This function returns the </w:t>
      </w:r>
      <w:proofErr w:type="spellStart"/>
      <w:r w:rsidRPr="001C7B8D">
        <w:rPr>
          <w:rFonts w:ascii="Courier New" w:hAnsi="Courier New" w:cs="Courier New"/>
        </w:rPr>
        <w:t>SyncType</w:t>
      </w:r>
      <w:proofErr w:type="spellEnd"/>
      <w:r>
        <w:t xml:space="preserve"> associated with this </w:t>
      </w:r>
      <w:r w:rsidRPr="001C7B8D">
        <w:rPr>
          <w:rFonts w:ascii="Courier New" w:hAnsi="Courier New" w:cs="Courier New"/>
        </w:rPr>
        <w:t>Event</w:t>
      </w:r>
      <w:r>
        <w:t>.</w:t>
      </w:r>
    </w:p>
    <w:p w:rsidR="001C7B8D" w:rsidRDefault="001C7B8D" w:rsidP="001C7B8D">
      <w:pPr>
        <w:pStyle w:val="Definition"/>
      </w:pPr>
      <w:r>
        <w:t>std::string name</w:t>
      </w:r>
      <w:r w:rsidR="00B32ED0" w:rsidRPr="00773F2F">
        <w:rPr>
          <w:rFonts w:asciiTheme="minorHAnsi" w:hAnsiTheme="minorHAnsi"/>
        </w:rPr>
        <w:fldChar w:fldCharType="begin"/>
      </w:r>
      <w:r w:rsidR="00773F2F" w:rsidRPr="00773F2F">
        <w:rPr>
          <w:rFonts w:asciiTheme="minorHAnsi" w:hAnsiTheme="minorHAnsi"/>
        </w:rPr>
        <w:instrText xml:space="preserve"> XE "name, Event" </w:instrText>
      </w:r>
      <w:r w:rsidR="00B32ED0" w:rsidRPr="00773F2F">
        <w:rPr>
          <w:rFonts w:asciiTheme="minorHAnsi" w:hAnsiTheme="minorHAnsi"/>
        </w:rPr>
        <w:fldChar w:fldCharType="end"/>
      </w:r>
      <w:r>
        <w:t>() const</w:t>
      </w:r>
    </w:p>
    <w:p w:rsidR="001C7B8D" w:rsidRDefault="001C7B8D" w:rsidP="001C7B8D">
      <w:pPr>
        <w:pStyle w:val="APIBody"/>
      </w:pPr>
      <w:r>
        <w:t>This function returns a human readable name for this Event.</w:t>
      </w:r>
    </w:p>
    <w:p w:rsidR="001C7B8D" w:rsidRDefault="001C7B8D" w:rsidP="001C7B8D">
      <w:pPr>
        <w:pStyle w:val="Definition"/>
      </w:pPr>
      <w:r>
        <w:t>EventTerminate::ptr getEventTerminate</w:t>
      </w:r>
      <w:r w:rsidR="00B32ED0"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B32ED0" w:rsidRPr="00773F2F">
        <w:rPr>
          <w:rFonts w:asciiTheme="minorHAnsi" w:hAnsiTheme="minorHAnsi"/>
        </w:rPr>
        <w:fldChar w:fldCharType="end"/>
      </w:r>
      <w:r>
        <w:t>()</w:t>
      </w:r>
    </w:p>
    <w:p w:rsidR="001C7B8D" w:rsidRDefault="001C7B8D" w:rsidP="001C7B8D">
      <w:pPr>
        <w:pStyle w:val="Definition"/>
      </w:pPr>
      <w:r>
        <w:t>EventTerminate::const_ptr getEventTerminate() const</w:t>
      </w:r>
    </w:p>
    <w:p w:rsidR="001C7B8D" w:rsidRPr="001C7B8D" w:rsidRDefault="001C7B8D" w:rsidP="001C7B8D">
      <w:pPr>
        <w:pStyle w:val="Definition"/>
        <w:rPr>
          <w:sz w:val="12"/>
          <w:szCs w:val="12"/>
        </w:rPr>
      </w:pPr>
    </w:p>
    <w:p w:rsidR="001C7B8D" w:rsidRDefault="001C7B8D" w:rsidP="001C7B8D">
      <w:pPr>
        <w:pStyle w:val="Definition"/>
      </w:pPr>
      <w:r>
        <w:t>EventExit::ptr getEventExit</w:t>
      </w:r>
      <w:r w:rsidR="00B32ED0"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B32ED0" w:rsidRPr="00773F2F">
        <w:rPr>
          <w:rFonts w:asciiTheme="minorHAnsi" w:hAnsiTheme="minorHAnsi"/>
        </w:rPr>
        <w:fldChar w:fldCharType="end"/>
      </w:r>
      <w:r>
        <w:t>()</w:t>
      </w:r>
    </w:p>
    <w:p w:rsidR="001C7B8D" w:rsidRDefault="001C7B8D" w:rsidP="001C7B8D">
      <w:pPr>
        <w:pStyle w:val="Definition"/>
      </w:pPr>
      <w:r>
        <w:t>EventExit::const_ptr getEventExit() const</w:t>
      </w:r>
    </w:p>
    <w:p w:rsidR="001C7B8D" w:rsidRPr="001C7B8D" w:rsidRDefault="001C7B8D" w:rsidP="001C7B8D">
      <w:pPr>
        <w:pStyle w:val="Definition"/>
        <w:rPr>
          <w:sz w:val="12"/>
          <w:szCs w:val="12"/>
        </w:rPr>
      </w:pPr>
    </w:p>
    <w:p w:rsidR="001C7B8D" w:rsidRDefault="001C7B8D" w:rsidP="001C7B8D">
      <w:pPr>
        <w:pStyle w:val="Definition"/>
      </w:pPr>
      <w:r>
        <w:t>EventCrash::ptr getEventCrash</w:t>
      </w:r>
      <w:r w:rsidR="00B32ED0"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B32ED0" w:rsidRPr="00773F2F">
        <w:rPr>
          <w:rFonts w:asciiTheme="minorHAnsi" w:hAnsiTheme="minorHAnsi"/>
        </w:rPr>
        <w:fldChar w:fldCharType="end"/>
      </w:r>
      <w:r>
        <w:t>()</w:t>
      </w:r>
    </w:p>
    <w:p w:rsidR="001C7B8D" w:rsidRDefault="001C7B8D" w:rsidP="001C7B8D">
      <w:pPr>
        <w:pStyle w:val="Definition"/>
      </w:pPr>
      <w:r>
        <w:t>EventCrash::const_ptr getEventCrash() const</w:t>
      </w:r>
    </w:p>
    <w:p w:rsidR="001C7B8D" w:rsidRPr="001C7B8D" w:rsidRDefault="001C7B8D" w:rsidP="001C7B8D">
      <w:pPr>
        <w:pStyle w:val="Definition"/>
        <w:rPr>
          <w:sz w:val="12"/>
          <w:szCs w:val="12"/>
        </w:rPr>
      </w:pPr>
    </w:p>
    <w:p w:rsidR="001C7B8D" w:rsidRDefault="001C7B8D" w:rsidP="001C7B8D">
      <w:pPr>
        <w:pStyle w:val="Definition"/>
      </w:pPr>
      <w:r>
        <w:t>EventExec::ptr getEventExec</w:t>
      </w:r>
      <w:r w:rsidR="00B32ED0"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B32ED0" w:rsidRPr="00773F2F">
        <w:rPr>
          <w:rFonts w:asciiTheme="minorHAnsi" w:hAnsiTheme="minorHAnsi"/>
        </w:rPr>
        <w:fldChar w:fldCharType="end"/>
      </w:r>
      <w:r>
        <w:t>()</w:t>
      </w:r>
    </w:p>
    <w:p w:rsidR="001C7B8D" w:rsidRDefault="001C7B8D" w:rsidP="001C7B8D">
      <w:pPr>
        <w:pStyle w:val="Definition"/>
      </w:pPr>
      <w:r>
        <w:t>EventExec::const_ptr getEventExec() const</w:t>
      </w:r>
    </w:p>
    <w:p w:rsidR="001C7B8D" w:rsidRPr="001C7B8D" w:rsidRDefault="001C7B8D" w:rsidP="001C7B8D">
      <w:pPr>
        <w:pStyle w:val="Definition"/>
        <w:rPr>
          <w:sz w:val="12"/>
          <w:szCs w:val="12"/>
        </w:rPr>
      </w:pPr>
    </w:p>
    <w:p w:rsidR="001C7B8D" w:rsidRDefault="001C7B8D" w:rsidP="001C7B8D">
      <w:pPr>
        <w:pStyle w:val="Definition"/>
      </w:pPr>
      <w:r>
        <w:t>EventStop::ptr getEventStop</w:t>
      </w:r>
      <w:r w:rsidR="00B32ED0"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B32ED0" w:rsidRPr="00773F2F">
        <w:rPr>
          <w:rFonts w:asciiTheme="minorHAnsi" w:hAnsiTheme="minorHAnsi"/>
        </w:rPr>
        <w:fldChar w:fldCharType="end"/>
      </w:r>
      <w:r>
        <w:t>()</w:t>
      </w:r>
    </w:p>
    <w:p w:rsidR="001C7B8D" w:rsidRDefault="001C7B8D" w:rsidP="001C7B8D">
      <w:pPr>
        <w:pStyle w:val="Definition"/>
      </w:pPr>
      <w:r>
        <w:t>EventStop::const_ptr getEventStop() const</w:t>
      </w:r>
    </w:p>
    <w:p w:rsidR="001C7B8D" w:rsidRPr="001C7B8D" w:rsidRDefault="001C7B8D" w:rsidP="001C7B8D">
      <w:pPr>
        <w:pStyle w:val="Definition"/>
        <w:rPr>
          <w:sz w:val="12"/>
          <w:szCs w:val="12"/>
        </w:rPr>
      </w:pPr>
    </w:p>
    <w:p w:rsidR="001C7B8D" w:rsidRDefault="001C7B8D" w:rsidP="001C7B8D">
      <w:pPr>
        <w:pStyle w:val="Definition"/>
      </w:pPr>
      <w:r>
        <w:t>EventBreakpoint::ptr getEventBreakpoint</w:t>
      </w:r>
      <w:r w:rsidR="00B32ED0"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B32ED0" w:rsidRPr="00773F2F">
        <w:rPr>
          <w:rFonts w:asciiTheme="minorHAnsi" w:hAnsiTheme="minorHAnsi"/>
        </w:rPr>
        <w:fldChar w:fldCharType="end"/>
      </w:r>
      <w:r>
        <w:t>()</w:t>
      </w:r>
    </w:p>
    <w:p w:rsidR="001C7B8D" w:rsidRDefault="001C7B8D" w:rsidP="001C7B8D">
      <w:pPr>
        <w:pStyle w:val="Definition"/>
      </w:pPr>
      <w:r>
        <w:t>EventBreakpoint::const_ptr getEventBreakpoint() const</w:t>
      </w:r>
    </w:p>
    <w:p w:rsidR="001C7B8D" w:rsidRPr="001C7B8D" w:rsidRDefault="001C7B8D" w:rsidP="001C7B8D">
      <w:pPr>
        <w:pStyle w:val="Definition"/>
        <w:rPr>
          <w:sz w:val="12"/>
          <w:szCs w:val="12"/>
        </w:rPr>
      </w:pPr>
    </w:p>
    <w:p w:rsidR="001C7B8D" w:rsidRDefault="001C7B8D" w:rsidP="001C7B8D">
      <w:pPr>
        <w:pStyle w:val="Definition"/>
      </w:pPr>
      <w:r>
        <w:t>EventNewThread::ptr getEventNewThread</w:t>
      </w:r>
      <w:r w:rsidR="00B32ED0"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B32ED0" w:rsidRPr="00773F2F">
        <w:rPr>
          <w:rFonts w:asciiTheme="minorHAnsi" w:hAnsiTheme="minorHAnsi"/>
        </w:rPr>
        <w:fldChar w:fldCharType="end"/>
      </w:r>
      <w:r>
        <w:t>()</w:t>
      </w:r>
    </w:p>
    <w:p w:rsidR="001C7B8D" w:rsidRDefault="001C7B8D" w:rsidP="001C7B8D">
      <w:pPr>
        <w:pStyle w:val="Definition"/>
      </w:pPr>
      <w:r>
        <w:t>EventNewThread::const_ptr getEventNewThread() const</w:t>
      </w:r>
    </w:p>
    <w:p w:rsidR="001C7B8D" w:rsidRPr="001C7B8D" w:rsidRDefault="001C7B8D" w:rsidP="001C7B8D">
      <w:pPr>
        <w:pStyle w:val="Definition"/>
        <w:rPr>
          <w:sz w:val="12"/>
          <w:szCs w:val="12"/>
        </w:rPr>
      </w:pPr>
    </w:p>
    <w:p w:rsidR="001C7B8D" w:rsidRDefault="001C7B8D" w:rsidP="001C7B8D">
      <w:pPr>
        <w:pStyle w:val="Definition"/>
      </w:pPr>
      <w:r>
        <w:t>EventThreadDestroy::ptr getEventDestroy</w:t>
      </w:r>
      <w:r w:rsidR="00B32ED0"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B32ED0" w:rsidRPr="00773F2F">
        <w:rPr>
          <w:rFonts w:asciiTheme="minorHAnsi" w:hAnsiTheme="minorHAnsi"/>
        </w:rPr>
        <w:fldChar w:fldCharType="end"/>
      </w:r>
      <w:r>
        <w:t>()</w:t>
      </w:r>
    </w:p>
    <w:p w:rsidR="001C7B8D" w:rsidRDefault="001C7B8D" w:rsidP="001C7B8D">
      <w:pPr>
        <w:pStyle w:val="Definition"/>
      </w:pPr>
      <w:r>
        <w:t>EventThreadDestroy::const_ptr getEventDestroy() const</w:t>
      </w:r>
    </w:p>
    <w:p w:rsidR="001C7B8D" w:rsidRPr="001C7B8D" w:rsidRDefault="001C7B8D" w:rsidP="001C7B8D">
      <w:pPr>
        <w:pStyle w:val="Definition"/>
        <w:rPr>
          <w:sz w:val="12"/>
          <w:szCs w:val="12"/>
        </w:rPr>
      </w:pPr>
    </w:p>
    <w:p w:rsidR="001C7B8D" w:rsidRDefault="001C7B8D" w:rsidP="001C7B8D">
      <w:pPr>
        <w:pStyle w:val="Definition"/>
      </w:pPr>
      <w:r>
        <w:t>EventFork::ptr getEventFork</w:t>
      </w:r>
      <w:r w:rsidR="00B32ED0"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B32ED0" w:rsidRPr="00773F2F">
        <w:rPr>
          <w:rFonts w:asciiTheme="minorHAnsi" w:hAnsiTheme="minorHAnsi"/>
        </w:rPr>
        <w:fldChar w:fldCharType="end"/>
      </w:r>
      <w:r>
        <w:t>()</w:t>
      </w:r>
    </w:p>
    <w:p w:rsidR="001C7B8D" w:rsidRDefault="001C7B8D" w:rsidP="001C7B8D">
      <w:pPr>
        <w:pStyle w:val="Definition"/>
      </w:pPr>
      <w:r>
        <w:t>EventFork::const_ptr getEventFor() const</w:t>
      </w:r>
    </w:p>
    <w:p w:rsidR="001C7B8D" w:rsidRPr="001C7B8D" w:rsidRDefault="001C7B8D" w:rsidP="001C7B8D">
      <w:pPr>
        <w:pStyle w:val="Definition"/>
        <w:rPr>
          <w:sz w:val="12"/>
          <w:szCs w:val="12"/>
        </w:rPr>
      </w:pPr>
    </w:p>
    <w:p w:rsidR="001C7B8D" w:rsidRDefault="001C7B8D" w:rsidP="001C7B8D">
      <w:pPr>
        <w:pStyle w:val="Definition"/>
      </w:pPr>
      <w:r>
        <w:t>EventSignal::ptr getEventSignal</w:t>
      </w:r>
      <w:r w:rsidR="00B32ED0"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B32ED0" w:rsidRPr="00773F2F">
        <w:rPr>
          <w:rFonts w:asciiTheme="minorHAnsi" w:hAnsiTheme="minorHAnsi"/>
        </w:rPr>
        <w:fldChar w:fldCharType="end"/>
      </w:r>
      <w:r>
        <w:t>()</w:t>
      </w:r>
    </w:p>
    <w:p w:rsidR="001C7B8D" w:rsidRDefault="001C7B8D" w:rsidP="001C7B8D">
      <w:pPr>
        <w:pStyle w:val="Definition"/>
      </w:pPr>
      <w:r>
        <w:t>EventSignal::const_ptr getEventSignal() const</w:t>
      </w:r>
    </w:p>
    <w:p w:rsidR="001C7B8D" w:rsidRPr="001C7B8D" w:rsidRDefault="001C7B8D" w:rsidP="001C7B8D">
      <w:pPr>
        <w:pStyle w:val="Definition"/>
        <w:rPr>
          <w:sz w:val="12"/>
          <w:szCs w:val="12"/>
        </w:rPr>
      </w:pPr>
    </w:p>
    <w:p w:rsidR="001C7B8D" w:rsidRDefault="001C7B8D" w:rsidP="001C7B8D">
      <w:pPr>
        <w:pStyle w:val="Definition"/>
      </w:pPr>
      <w:r>
        <w:t>EventRPC::ptr getEventRPC</w:t>
      </w:r>
      <w:r w:rsidR="00B32ED0"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B32ED0" w:rsidRPr="00773F2F">
        <w:rPr>
          <w:rFonts w:asciiTheme="minorHAnsi" w:hAnsiTheme="minorHAnsi"/>
        </w:rPr>
        <w:fldChar w:fldCharType="end"/>
      </w:r>
      <w:r>
        <w:t>()</w:t>
      </w:r>
    </w:p>
    <w:p w:rsidR="001C7B8D" w:rsidRDefault="001C7B8D" w:rsidP="001C7B8D">
      <w:pPr>
        <w:pStyle w:val="Definition"/>
      </w:pPr>
      <w:r>
        <w:t>EventRPC::const_ptr getEventRPC() const</w:t>
      </w:r>
    </w:p>
    <w:p w:rsidR="001C7B8D" w:rsidRPr="001C7B8D" w:rsidRDefault="001C7B8D" w:rsidP="001C7B8D">
      <w:pPr>
        <w:pStyle w:val="Definition"/>
        <w:rPr>
          <w:sz w:val="12"/>
          <w:szCs w:val="12"/>
        </w:rPr>
      </w:pPr>
    </w:p>
    <w:p w:rsidR="001C7B8D" w:rsidRDefault="001C7B8D" w:rsidP="001C7B8D">
      <w:pPr>
        <w:pStyle w:val="Definition"/>
      </w:pPr>
      <w:r>
        <w:t>EventSingleStep::ptr getEventSingleStep</w:t>
      </w:r>
      <w:r w:rsidR="00B32ED0"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B32ED0" w:rsidRPr="00773F2F">
        <w:rPr>
          <w:rFonts w:asciiTheme="minorHAnsi" w:hAnsiTheme="minorHAnsi"/>
        </w:rPr>
        <w:fldChar w:fldCharType="end"/>
      </w:r>
      <w:r>
        <w:t>()</w:t>
      </w:r>
    </w:p>
    <w:p w:rsidR="001C7B8D" w:rsidRDefault="001C7B8D" w:rsidP="001C7B8D">
      <w:pPr>
        <w:pStyle w:val="Definition"/>
      </w:pPr>
      <w:r>
        <w:t>EventSingleStep::const_ptr getEventSingleStep() const</w:t>
      </w:r>
    </w:p>
    <w:p w:rsidR="001C7B8D" w:rsidRPr="001C7B8D" w:rsidRDefault="001C7B8D" w:rsidP="001C7B8D">
      <w:pPr>
        <w:pStyle w:val="Definition"/>
        <w:rPr>
          <w:sz w:val="12"/>
          <w:szCs w:val="12"/>
        </w:rPr>
      </w:pPr>
    </w:p>
    <w:p w:rsidR="001C7B8D" w:rsidRDefault="001C7B8D" w:rsidP="001C7B8D">
      <w:pPr>
        <w:pStyle w:val="Definition"/>
      </w:pPr>
      <w:r>
        <w:t>EventLibrary::ptr getEventLibrary</w:t>
      </w:r>
      <w:r w:rsidR="00B32ED0"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B32ED0" w:rsidRPr="00773F2F">
        <w:rPr>
          <w:rFonts w:asciiTheme="minorHAnsi" w:hAnsiTheme="minorHAnsi"/>
        </w:rPr>
        <w:fldChar w:fldCharType="end"/>
      </w:r>
      <w:r>
        <w:t>()</w:t>
      </w:r>
    </w:p>
    <w:p w:rsidR="001C7B8D" w:rsidRDefault="001C7B8D" w:rsidP="001C7B8D">
      <w:pPr>
        <w:pStyle w:val="Definition"/>
      </w:pPr>
      <w:r>
        <w:t>EventLibrary::const_ptr getEventLibrary() const</w:t>
      </w:r>
    </w:p>
    <w:p w:rsidR="00E15D7D" w:rsidRDefault="00E15D7D" w:rsidP="00E15D7D">
      <w:pPr>
        <w:pStyle w:val="APIBody"/>
      </w:pPr>
      <w:r>
        <w:t xml:space="preserve">These functions serve as a form of </w:t>
      </w:r>
      <w:proofErr w:type="spellStart"/>
      <w:r w:rsidRPr="00E15D7D">
        <w:rPr>
          <w:rFonts w:ascii="Courier New" w:hAnsi="Courier New" w:cs="Courier New"/>
        </w:rPr>
        <w:t>dynamic_cast</w:t>
      </w:r>
      <w:proofErr w:type="spellEnd"/>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proofErr w:type="spellStart"/>
      <w:proofErr w:type="gramStart"/>
      <w:r w:rsidRPr="00E15D7D">
        <w:rPr>
          <w:rFonts w:ascii="Courier New" w:hAnsi="Courier New" w:cs="Courier New"/>
        </w:rPr>
        <w:t>ptr</w:t>
      </w:r>
      <w:proofErr w:type="spellEnd"/>
      <w:r w:rsidRPr="00E15D7D">
        <w:rPr>
          <w:rFonts w:ascii="Courier New" w:hAnsi="Courier New" w:cs="Courier New"/>
        </w:rPr>
        <w:t>(</w:t>
      </w:r>
      <w:proofErr w:type="gramEnd"/>
      <w:r w:rsidRPr="00E15D7D">
        <w:rPr>
          <w:rFonts w:ascii="Courier New" w:hAnsi="Courier New" w:cs="Courier New"/>
        </w:rPr>
        <w:t>)</w:t>
      </w:r>
      <w:r>
        <w:t xml:space="preserve"> or </w:t>
      </w:r>
      <w:proofErr w:type="spellStart"/>
      <w:r w:rsidRPr="00E15D7D">
        <w:rPr>
          <w:rFonts w:ascii="Courier New" w:hAnsi="Courier New" w:cs="Courier New"/>
        </w:rPr>
        <w:t>const_ptr</w:t>
      </w:r>
      <w:proofErr w:type="spellEnd"/>
      <w:r w:rsidRPr="00E15D7D">
        <w:rPr>
          <w:rFonts w:ascii="Courier New" w:hAnsi="Courier New" w:cs="Courier New"/>
        </w:rPr>
        <w:t>()</w:t>
      </w:r>
      <w:r>
        <w:t xml:space="preserve">).  </w:t>
      </w:r>
    </w:p>
    <w:p w:rsidR="00E15D7D" w:rsidRDefault="00E15D7D" w:rsidP="00E15D7D">
      <w:pPr>
        <w:pStyle w:val="APIBody"/>
      </w:pPr>
      <w:r>
        <w:t xml:space="preserve">For example, if an </w:t>
      </w:r>
      <w:r w:rsidRPr="00E15D7D">
        <w:rPr>
          <w:rFonts w:ascii="Courier New" w:hAnsi="Courier New" w:cs="Courier New"/>
        </w:rPr>
        <w:t>Event</w:t>
      </w:r>
      <w:r>
        <w:t xml:space="preserve"> was an instance of an </w:t>
      </w:r>
      <w:proofErr w:type="spellStart"/>
      <w:r w:rsidRPr="00E15D7D">
        <w:rPr>
          <w:rFonts w:ascii="Courier New" w:hAnsi="Courier New" w:cs="Courier New"/>
        </w:rPr>
        <w:t>EventRPC</w:t>
      </w:r>
      <w:proofErr w:type="spellEnd"/>
      <w:r>
        <w:t xml:space="preserve">, then the </w:t>
      </w:r>
      <w:proofErr w:type="spellStart"/>
      <w:proofErr w:type="gramStart"/>
      <w:r w:rsidRPr="00E15D7D">
        <w:rPr>
          <w:rFonts w:ascii="Courier New" w:hAnsi="Courier New" w:cs="Courier New"/>
        </w:rPr>
        <w:t>getEventRPC</w:t>
      </w:r>
      <w:proofErr w:type="spellEnd"/>
      <w:r w:rsidRPr="00E15D7D">
        <w:rPr>
          <w:rFonts w:ascii="Courier New" w:hAnsi="Courier New" w:cs="Courier New"/>
        </w:rPr>
        <w:t>(</w:t>
      </w:r>
      <w:proofErr w:type="gramEnd"/>
      <w:r w:rsidRPr="00E15D7D">
        <w:rPr>
          <w:rFonts w:ascii="Courier New" w:hAnsi="Courier New" w:cs="Courier New"/>
        </w:rPr>
        <w:t>)</w:t>
      </w:r>
      <w:r>
        <w:t xml:space="preserve"> function would cast it to </w:t>
      </w:r>
      <w:proofErr w:type="spellStart"/>
      <w:r w:rsidRPr="00E15D7D">
        <w:rPr>
          <w:rFonts w:ascii="Courier New" w:hAnsi="Courier New" w:cs="Courier New"/>
        </w:rPr>
        <w:t>EventRPC</w:t>
      </w:r>
      <w:proofErr w:type="spellEnd"/>
      <w:r>
        <w:t xml:space="preserve"> and return the resulting value.  </w:t>
      </w:r>
    </w:p>
    <w:p w:rsidR="00E15D7D" w:rsidRDefault="00E15D7D" w:rsidP="00E15D7D">
      <w:pPr>
        <w:pStyle w:val="APIBody"/>
      </w:pPr>
    </w:p>
    <w:p w:rsidR="00E15D7D" w:rsidRDefault="00E15D7D" w:rsidP="00E15D7D">
      <w:pPr>
        <w:pStyle w:val="Heading2"/>
      </w:pPr>
      <w:bookmarkStart w:id="91" w:name="_Ref274042181"/>
      <w:bookmarkStart w:id="92" w:name="_Toc274055832"/>
      <w:bookmarkStart w:id="93" w:name="_Toc274129917"/>
      <w:r>
        <w:t>Event Child Classes</w:t>
      </w:r>
      <w:bookmarkEnd w:id="91"/>
      <w:bookmarkEnd w:id="92"/>
      <w:bookmarkEnd w:id="93"/>
    </w:p>
    <w:p w:rsidR="001C7B8D" w:rsidRDefault="00E15D7D" w:rsidP="00C14CE1">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proofErr w:type="spellStart"/>
      <w:r w:rsidR="00C14CE1" w:rsidRPr="009A51F2">
        <w:rPr>
          <w:rFonts w:ascii="Courier New" w:hAnsi="Courier New" w:cs="Courier New"/>
        </w:rPr>
        <w:t>EventType</w:t>
      </w:r>
      <w:proofErr w:type="spellEnd"/>
      <w:r w:rsidR="00C14CE1">
        <w:t xml:space="preserve"> and cast it to the appropriate child class listed below.</w:t>
      </w:r>
    </w:p>
    <w:p w:rsidR="008B16C1" w:rsidRDefault="008B16C1" w:rsidP="00C14CE1">
      <w:r>
        <w:t xml:space="preserve">Note that each child class inherits the member functions described in the Event class in Section </w:t>
      </w:r>
      <w:r w:rsidR="00B32ED0">
        <w:fldChar w:fldCharType="begin"/>
      </w:r>
      <w:r>
        <w:instrText xml:space="preserve"> REF _Ref257231563 \r \h </w:instrText>
      </w:r>
      <w:r w:rsidR="00B32ED0">
        <w:fldChar w:fldCharType="separate"/>
      </w:r>
      <w:r w:rsidR="00C94004">
        <w:t>3.11</w:t>
      </w:r>
      <w:r w:rsidR="00B32ED0">
        <w:fldChar w:fldCharType="end"/>
      </w:r>
      <w:r>
        <w:t>.</w:t>
      </w:r>
    </w:p>
    <w:p w:rsidR="00C14CE1" w:rsidRDefault="00C14CE1" w:rsidP="00C14CE1">
      <w:pPr>
        <w:pStyle w:val="ClassHeading"/>
      </w:pPr>
      <w:r>
        <w:t>Common Types:</w:t>
      </w:r>
    </w:p>
    <w:p w:rsidR="00C14CE1" w:rsidRPr="00A14A88" w:rsidRDefault="00C14CE1" w:rsidP="00C14CE1">
      <w:pPr>
        <w:pStyle w:val="Definition"/>
      </w:pPr>
      <w:r>
        <w:t>&lt;EventChildClassHere&gt;</w:t>
      </w:r>
      <w:r w:rsidRPr="00A14A88">
        <w:t>::ptr</w:t>
      </w:r>
    </w:p>
    <w:p w:rsidR="00C14CE1" w:rsidRDefault="00C14CE1" w:rsidP="00C14CE1">
      <w:pPr>
        <w:pStyle w:val="Definition"/>
      </w:pPr>
      <w:r>
        <w:t>&lt;EventChildClassHere&gt;</w:t>
      </w:r>
      <w:r w:rsidRPr="00A14A88">
        <w:t>::const_ptr</w:t>
      </w:r>
    </w:p>
    <w:p w:rsidR="00C14CE1" w:rsidRPr="00A14A88" w:rsidRDefault="00C14CE1" w:rsidP="00C14CE1">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rsidR="00C14CE1" w:rsidRDefault="00C14CE1" w:rsidP="009A51F2">
      <w:pPr>
        <w:pStyle w:val="APIBody"/>
      </w:pPr>
      <w:r>
        <w:t xml:space="preserve">The </w:t>
      </w:r>
      <w:proofErr w:type="spellStart"/>
      <w:r w:rsidRPr="00A14A88">
        <w:rPr>
          <w:rFonts w:ascii="Courier New" w:hAnsi="Courier New" w:cs="Courier New"/>
        </w:rPr>
        <w:t>ptr</w:t>
      </w:r>
      <w:proofErr w:type="spellEnd"/>
      <w:r>
        <w:t xml:space="preserve"> and </w:t>
      </w:r>
      <w:proofErr w:type="spellStart"/>
      <w:r w:rsidRPr="00A14A88">
        <w:rPr>
          <w:rFonts w:ascii="Courier New" w:hAnsi="Courier New" w:cs="Courier New"/>
        </w:rPr>
        <w:t>const_ptr</w:t>
      </w:r>
      <w:proofErr w:type="spellEnd"/>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rsidR="00430AF7" w:rsidRDefault="00430AF7" w:rsidP="00323E5E">
      <w:pPr>
        <w:pStyle w:val="Heading3"/>
      </w:pPr>
      <w:bookmarkStart w:id="94" w:name="_Toc274055833"/>
      <w:bookmarkStart w:id="95" w:name="_Toc274129918"/>
      <w:proofErr w:type="spellStart"/>
      <w:r>
        <w:t>EventTerminate</w:t>
      </w:r>
      <w:bookmarkEnd w:id="90"/>
      <w:bookmarkEnd w:id="94"/>
      <w:bookmarkEnd w:id="95"/>
      <w:proofErr w:type="spellEnd"/>
      <w:r w:rsidR="00B32ED0" w:rsidRPr="000018EA">
        <w:fldChar w:fldCharType="begin"/>
      </w:r>
      <w:r w:rsidR="00C5633F" w:rsidRPr="000018EA">
        <w:instrText xml:space="preserve"> XE "EventTerminate" </w:instrText>
      </w:r>
      <w:r w:rsidR="00B32ED0" w:rsidRPr="000018EA">
        <w:fldChar w:fldCharType="end"/>
      </w:r>
    </w:p>
    <w:p w:rsidR="009A51F2" w:rsidRDefault="009A51F2" w:rsidP="009A51F2">
      <w:r>
        <w:t xml:space="preserve">The </w:t>
      </w:r>
      <w:proofErr w:type="spellStart"/>
      <w:r w:rsidRPr="00F5371E">
        <w:rPr>
          <w:rFonts w:ascii="Courier New" w:hAnsi="Courier New" w:cs="Courier New"/>
        </w:rPr>
        <w:t>EventTerminate</w:t>
      </w:r>
      <w:proofErr w:type="spellEnd"/>
      <w:r>
        <w:t xml:space="preserve"> class is a parent class for </w:t>
      </w:r>
      <w:proofErr w:type="spellStart"/>
      <w:r w:rsidRPr="00F5371E">
        <w:rPr>
          <w:rFonts w:ascii="Courier New" w:hAnsi="Courier New" w:cs="Courier New"/>
        </w:rPr>
        <w:t>EventExit</w:t>
      </w:r>
      <w:proofErr w:type="spellEnd"/>
      <w:r>
        <w:t xml:space="preserve"> and </w:t>
      </w:r>
      <w:proofErr w:type="spellStart"/>
      <w:r w:rsidRPr="00F5371E">
        <w:rPr>
          <w:rFonts w:ascii="Courier New" w:hAnsi="Courier New" w:cs="Courier New"/>
        </w:rPr>
        <w:t>EventCrash</w:t>
      </w:r>
      <w:proofErr w:type="spellEnd"/>
      <w:r>
        <w:t>.  It is never instantiated by ProcControlAPI and simply serves as a place-holder type for a user to deal with process termination without dealing with the specifics of whether a process exited properly or crashed.</w:t>
      </w:r>
    </w:p>
    <w:p w:rsidR="009A51F2" w:rsidRDefault="009A51F2" w:rsidP="009A51F2">
      <w:pPr>
        <w:pStyle w:val="ClassHeading"/>
      </w:pPr>
      <w:r>
        <w:t xml:space="preserve">Associated </w:t>
      </w:r>
      <w:proofErr w:type="spellStart"/>
      <w:r>
        <w:t>EventType</w:t>
      </w:r>
      <w:proofErr w:type="spellEnd"/>
      <w:r>
        <w:t xml:space="preserve"> Codes:</w:t>
      </w:r>
    </w:p>
    <w:p w:rsidR="009A51F2" w:rsidRPr="009A51F2" w:rsidRDefault="009A51F2" w:rsidP="009A51F2">
      <w:pPr>
        <w:pStyle w:val="Definition"/>
      </w:pPr>
      <w:r>
        <w:t>Exit</w:t>
      </w:r>
      <w:r w:rsidRPr="009A51F2">
        <w:rPr>
          <w:rFonts w:asciiTheme="minorHAnsi" w:hAnsiTheme="minorHAnsi"/>
        </w:rPr>
        <w:t xml:space="preserve"> and</w:t>
      </w:r>
      <w:r>
        <w:t xml:space="preserve"> Crash</w:t>
      </w:r>
    </w:p>
    <w:p w:rsidR="00430AF7" w:rsidRDefault="00430AF7" w:rsidP="00323E5E">
      <w:pPr>
        <w:pStyle w:val="Heading3"/>
      </w:pPr>
      <w:bookmarkStart w:id="96" w:name="_Toc273362656"/>
      <w:bookmarkStart w:id="97" w:name="_Toc274055834"/>
      <w:bookmarkStart w:id="98" w:name="_Toc274129919"/>
      <w:proofErr w:type="spellStart"/>
      <w:r>
        <w:t>EventExit</w:t>
      </w:r>
      <w:bookmarkEnd w:id="96"/>
      <w:bookmarkEnd w:id="97"/>
      <w:bookmarkEnd w:id="98"/>
      <w:proofErr w:type="spellEnd"/>
      <w:r w:rsidR="00B32ED0" w:rsidRPr="000018EA">
        <w:fldChar w:fldCharType="begin"/>
      </w:r>
      <w:r w:rsidR="00C5633F" w:rsidRPr="000018EA">
        <w:instrText xml:space="preserve"> XE "EventExit" </w:instrText>
      </w:r>
      <w:r w:rsidR="00B32ED0" w:rsidRPr="000018EA">
        <w:fldChar w:fldCharType="end"/>
      </w:r>
    </w:p>
    <w:p w:rsidR="009A51F2" w:rsidRDefault="009A51F2" w:rsidP="009A51F2">
      <w:r>
        <w:t xml:space="preserve">An </w:t>
      </w:r>
      <w:proofErr w:type="spellStart"/>
      <w:r w:rsidRPr="009A51F2">
        <w:rPr>
          <w:rFonts w:ascii="Courier New" w:hAnsi="Courier New" w:cs="Courier New"/>
        </w:rPr>
        <w:t>EventExit</w:t>
      </w:r>
      <w:proofErr w:type="spellEnd"/>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9A51F2" w:rsidRDefault="009A51F2" w:rsidP="009A51F2">
      <w:r>
        <w:t xml:space="preserve">An </w:t>
      </w:r>
      <w:proofErr w:type="spellStart"/>
      <w:r w:rsidRPr="00F5371E">
        <w:rPr>
          <w:rFonts w:ascii="Courier New" w:hAnsi="Courier New" w:cs="Courier New"/>
        </w:rPr>
        <w:t>EventExit</w:t>
      </w:r>
      <w:proofErr w:type="spellEnd"/>
      <w:r>
        <w:t xml:space="preserve"> may be associated with an </w:t>
      </w:r>
      <w:proofErr w:type="spellStart"/>
      <w:r w:rsidRPr="00F5371E">
        <w:rPr>
          <w:rFonts w:ascii="Courier New" w:hAnsi="Courier New" w:cs="Courier New"/>
        </w:rPr>
        <w:t>EventType</w:t>
      </w:r>
      <w:proofErr w:type="spellEnd"/>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Exit</w:t>
      </w:r>
    </w:p>
    <w:p w:rsidR="00F5371E" w:rsidRDefault="00F5371E" w:rsidP="00F5371E">
      <w:pPr>
        <w:pStyle w:val="ClassHeading"/>
      </w:pPr>
      <w:proofErr w:type="spellStart"/>
      <w:r>
        <w:t>EventExit</w:t>
      </w:r>
      <w:proofErr w:type="spellEnd"/>
      <w:r>
        <w:t xml:space="preserve"> Member Functions:</w:t>
      </w:r>
    </w:p>
    <w:p w:rsidR="00F5371E" w:rsidRDefault="00F5371E" w:rsidP="00F5371E">
      <w:pPr>
        <w:pStyle w:val="Definition"/>
      </w:pPr>
      <w:r>
        <w:t>int getExitCode</w:t>
      </w:r>
      <w:r w:rsidR="00B32ED0"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B32ED0" w:rsidRPr="000018EA">
        <w:rPr>
          <w:rFonts w:asciiTheme="minorHAnsi" w:hAnsiTheme="minorHAnsi"/>
        </w:rPr>
        <w:fldChar w:fldCharType="end"/>
      </w:r>
      <w:r>
        <w:t>() const</w:t>
      </w:r>
    </w:p>
    <w:p w:rsidR="00F5371E" w:rsidRPr="009A51F2" w:rsidRDefault="00F5371E" w:rsidP="00F5371E">
      <w:pPr>
        <w:pStyle w:val="APIBody"/>
      </w:pPr>
      <w:r>
        <w:t>This function returns the process’ exit code.</w:t>
      </w:r>
    </w:p>
    <w:p w:rsidR="00430AF7" w:rsidRDefault="00430AF7" w:rsidP="00323E5E">
      <w:pPr>
        <w:pStyle w:val="Heading3"/>
      </w:pPr>
      <w:bookmarkStart w:id="99" w:name="_Toc273362657"/>
      <w:bookmarkStart w:id="100" w:name="_Toc274055835"/>
      <w:bookmarkStart w:id="101" w:name="_Toc274129920"/>
      <w:proofErr w:type="spellStart"/>
      <w:r>
        <w:t>EventCrash</w:t>
      </w:r>
      <w:bookmarkEnd w:id="99"/>
      <w:bookmarkEnd w:id="100"/>
      <w:bookmarkEnd w:id="101"/>
      <w:proofErr w:type="spellEnd"/>
      <w:r w:rsidR="00B32ED0" w:rsidRPr="000018EA">
        <w:fldChar w:fldCharType="begin"/>
      </w:r>
      <w:r w:rsidR="00C5633F" w:rsidRPr="000018EA">
        <w:instrText xml:space="preserve"> XE "EventCrash" </w:instrText>
      </w:r>
      <w:r w:rsidR="00B32ED0" w:rsidRPr="000018EA">
        <w:fldChar w:fldCharType="end"/>
      </w:r>
    </w:p>
    <w:p w:rsidR="00F5371E" w:rsidRDefault="00F5371E" w:rsidP="00F5371E">
      <w:r>
        <w:t xml:space="preserve">An </w:t>
      </w:r>
      <w:proofErr w:type="spellStart"/>
      <w:r w:rsidRPr="009A51F2">
        <w:rPr>
          <w:rFonts w:ascii="Courier New" w:hAnsi="Courier New" w:cs="Courier New"/>
        </w:rPr>
        <w:t>Event</w:t>
      </w:r>
      <w:r>
        <w:rPr>
          <w:rFonts w:ascii="Courier New" w:hAnsi="Courier New" w:cs="Courier New"/>
        </w:rPr>
        <w:t>Crash</w:t>
      </w:r>
      <w:proofErr w:type="spellEnd"/>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proofErr w:type="spellStart"/>
      <w:r w:rsidRPr="00F5371E">
        <w:rPr>
          <w:rFonts w:ascii="Courier New" w:hAnsi="Courier New" w:cs="Courier New"/>
        </w:rPr>
        <w:t>getProcess</w:t>
      </w:r>
      <w:proofErr w:type="spellEnd"/>
      <w:r>
        <w:t xml:space="preserve"> function.</w:t>
      </w:r>
    </w:p>
    <w:p w:rsidR="00F5371E" w:rsidRDefault="00F5371E" w:rsidP="00F5371E">
      <w:r>
        <w:t xml:space="preserve">An </w:t>
      </w:r>
      <w:proofErr w:type="spellStart"/>
      <w:r w:rsidRPr="00F5371E">
        <w:rPr>
          <w:rFonts w:ascii="Courier New" w:hAnsi="Courier New" w:cs="Courier New"/>
        </w:rPr>
        <w:t>EventCrash</w:t>
      </w:r>
      <w:proofErr w:type="spellEnd"/>
      <w:r>
        <w:t xml:space="preserve"> may be associated with an </w:t>
      </w:r>
      <w:proofErr w:type="spellStart"/>
      <w:r w:rsidRPr="00F5371E">
        <w:rPr>
          <w:rFonts w:ascii="Courier New" w:hAnsi="Courier New" w:cs="Courier New"/>
        </w:rPr>
        <w:t>EventType</w:t>
      </w:r>
      <w:proofErr w:type="spellEnd"/>
      <w:r>
        <w:t xml:space="preserve"> of pre-crash or post-crash.  Pre-crash means the process has not yet cleaned up its address space, and thus memory can still be read or written.  Post-crash means the process has cleaned up its address space, memory is no longer accessible.</w:t>
      </w:r>
    </w:p>
    <w:p w:rsidR="00F5371E" w:rsidRDefault="00F5371E" w:rsidP="00F5371E">
      <w:pPr>
        <w:pStyle w:val="ClassHeading"/>
      </w:pPr>
      <w:r>
        <w:t xml:space="preserve">Associated </w:t>
      </w:r>
      <w:proofErr w:type="spellStart"/>
      <w:r>
        <w:t>EventType</w:t>
      </w:r>
      <w:proofErr w:type="spellEnd"/>
      <w:r>
        <w:t xml:space="preserve"> Code:</w:t>
      </w:r>
    </w:p>
    <w:p w:rsidR="00F5371E" w:rsidRDefault="00F5371E" w:rsidP="00F5371E">
      <w:pPr>
        <w:pStyle w:val="Definition"/>
      </w:pPr>
      <w:r>
        <w:t>Crash</w:t>
      </w:r>
    </w:p>
    <w:p w:rsidR="00F5371E" w:rsidRDefault="00F5371E" w:rsidP="00F5371E">
      <w:pPr>
        <w:pStyle w:val="ClassHeading"/>
      </w:pPr>
      <w:proofErr w:type="spellStart"/>
      <w:r>
        <w:t>EventCrash</w:t>
      </w:r>
      <w:proofErr w:type="spellEnd"/>
      <w:r>
        <w:t xml:space="preserve"> Member Functions:</w:t>
      </w:r>
    </w:p>
    <w:p w:rsidR="00F5371E" w:rsidRDefault="00F5371E" w:rsidP="00F5371E">
      <w:pPr>
        <w:pStyle w:val="Definition"/>
      </w:pPr>
      <w:r>
        <w:t>int getTermSignal</w:t>
      </w:r>
      <w:r w:rsidR="00B32ED0"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B32ED0" w:rsidRPr="000018EA">
        <w:rPr>
          <w:rFonts w:asciiTheme="minorHAnsi" w:hAnsiTheme="minorHAnsi"/>
        </w:rPr>
        <w:fldChar w:fldCharType="end"/>
      </w:r>
      <w:r>
        <w:t>() const</w:t>
      </w:r>
    </w:p>
    <w:p w:rsidR="00F5371E" w:rsidRPr="00F5371E" w:rsidRDefault="00F5371E" w:rsidP="00F5371E">
      <w:pPr>
        <w:pStyle w:val="APIBody"/>
      </w:pPr>
      <w:r>
        <w:t>This function returns the signal that caused the process to crash.</w:t>
      </w:r>
    </w:p>
    <w:p w:rsidR="00430AF7" w:rsidRDefault="00430AF7" w:rsidP="00323E5E">
      <w:pPr>
        <w:pStyle w:val="Heading3"/>
      </w:pPr>
      <w:bookmarkStart w:id="102" w:name="_Toc273362658"/>
      <w:bookmarkStart w:id="103" w:name="_Toc274055836"/>
      <w:bookmarkStart w:id="104" w:name="_Toc274129921"/>
      <w:proofErr w:type="spellStart"/>
      <w:r>
        <w:t>EventExec</w:t>
      </w:r>
      <w:bookmarkEnd w:id="102"/>
      <w:bookmarkEnd w:id="103"/>
      <w:bookmarkEnd w:id="104"/>
      <w:proofErr w:type="spellEnd"/>
      <w:r w:rsidR="00B32ED0" w:rsidRPr="000018EA">
        <w:fldChar w:fldCharType="begin"/>
      </w:r>
      <w:r w:rsidR="00C5633F" w:rsidRPr="000018EA">
        <w:instrText xml:space="preserve"> XE "EventExec" </w:instrText>
      </w:r>
      <w:r w:rsidR="00B32ED0" w:rsidRPr="000018EA">
        <w:fldChar w:fldCharType="end"/>
      </w:r>
    </w:p>
    <w:p w:rsidR="00F5371E" w:rsidRDefault="00F5371E" w:rsidP="00F5371E">
      <w:r>
        <w:t xml:space="preserve">An </w:t>
      </w:r>
      <w:proofErr w:type="spellStart"/>
      <w:r w:rsidRPr="006331B2">
        <w:rPr>
          <w:rFonts w:ascii="Courier New" w:hAnsi="Courier New" w:cs="Courier New"/>
        </w:rPr>
        <w:t>EventExec</w:t>
      </w:r>
      <w:proofErr w:type="spellEnd"/>
      <w:r>
        <w:t xml:space="preserve"> triggers when a process performs a UNIX</w:t>
      </w:r>
      <w:r w:rsidR="006331B2">
        <w:t>-</w:t>
      </w:r>
      <w:r>
        <w:t xml:space="preserve">style </w:t>
      </w:r>
      <w:r w:rsidRPr="006331B2">
        <w:rPr>
          <w:rFonts w:ascii="Courier New" w:hAnsi="Courier New" w:cs="Courier New"/>
        </w:rPr>
        <w:t>exec</w:t>
      </w:r>
      <w:r>
        <w:t xml:space="preserve"> operation.  An </w:t>
      </w:r>
      <w:proofErr w:type="spellStart"/>
      <w:r w:rsidRPr="006331B2">
        <w:rPr>
          <w:rFonts w:ascii="Courier New" w:hAnsi="Courier New" w:cs="Courier New"/>
        </w:rPr>
        <w:t>EventType</w:t>
      </w:r>
      <w:proofErr w:type="spellEnd"/>
      <w:r>
        <w:t xml:space="preserve"> of post-Exec means the process has completed the </w:t>
      </w:r>
      <w:r w:rsidRPr="006331B2">
        <w:rPr>
          <w:rFonts w:ascii="Courier New" w:hAnsi="Courier New" w:cs="Courier New"/>
        </w:rPr>
        <w:t>exec</w:t>
      </w:r>
      <w:r>
        <w:t xml:space="preserve"> and setup its new address space.  An </w:t>
      </w:r>
      <w:proofErr w:type="spellStart"/>
      <w:r>
        <w:t>EventType</w:t>
      </w:r>
      <w:proofErr w:type="spellEnd"/>
      <w:r>
        <w:t xml:space="preserve"> of pre-Exec means the process has not yet torn down its old address space.</w:t>
      </w:r>
    </w:p>
    <w:p w:rsidR="00F5371E" w:rsidRDefault="00F5371E" w:rsidP="00F5371E">
      <w:pPr>
        <w:pStyle w:val="ClassHeading"/>
      </w:pPr>
      <w:r>
        <w:t xml:space="preserve">Associated </w:t>
      </w:r>
      <w:proofErr w:type="spellStart"/>
      <w:r>
        <w:t>EventType</w:t>
      </w:r>
      <w:proofErr w:type="spellEnd"/>
      <w:r>
        <w:t xml:space="preserve"> Code:</w:t>
      </w:r>
      <w:bookmarkStart w:id="105" w:name="_Toc273362659"/>
    </w:p>
    <w:p w:rsidR="00F5371E" w:rsidRDefault="00F5371E" w:rsidP="00F5371E">
      <w:pPr>
        <w:pStyle w:val="Definition"/>
      </w:pPr>
      <w:r>
        <w:t>Exec</w:t>
      </w:r>
    </w:p>
    <w:p w:rsidR="00F5371E" w:rsidRDefault="00F5371E" w:rsidP="00F5371E">
      <w:pPr>
        <w:pStyle w:val="ClassHeading"/>
      </w:pPr>
      <w:proofErr w:type="spellStart"/>
      <w:r>
        <w:t>EventExec</w:t>
      </w:r>
      <w:proofErr w:type="spellEnd"/>
      <w:r>
        <w:t xml:space="preserve"> Member Functions:</w:t>
      </w:r>
    </w:p>
    <w:p w:rsidR="00F5371E" w:rsidRDefault="00F5371E" w:rsidP="00F5371E">
      <w:pPr>
        <w:pStyle w:val="Definition"/>
      </w:pPr>
      <w:r>
        <w:t>std::string getExecPath</w:t>
      </w:r>
      <w:r w:rsidR="00B32ED0"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B32ED0" w:rsidRPr="000018EA">
        <w:rPr>
          <w:rFonts w:asciiTheme="minorHAnsi" w:hAnsiTheme="minorHAnsi"/>
        </w:rPr>
        <w:fldChar w:fldCharType="end"/>
      </w:r>
      <w:r>
        <w:t>() const</w:t>
      </w:r>
    </w:p>
    <w:p w:rsidR="006331B2" w:rsidRDefault="00F5371E" w:rsidP="006331B2">
      <w:pPr>
        <w:pStyle w:val="APIBody"/>
      </w:pPr>
      <w:r>
        <w:t xml:space="preserve">This function returns the file path to the </w:t>
      </w:r>
      <w:r w:rsidR="006331B2">
        <w:t>process’ new executable.</w:t>
      </w:r>
    </w:p>
    <w:p w:rsidR="00430AF7" w:rsidRDefault="00430AF7" w:rsidP="00323E5E">
      <w:pPr>
        <w:pStyle w:val="Heading3"/>
      </w:pPr>
      <w:bookmarkStart w:id="106" w:name="_Toc274055837"/>
      <w:bookmarkStart w:id="107" w:name="_Toc274129922"/>
      <w:proofErr w:type="spellStart"/>
      <w:r>
        <w:t>EventStop</w:t>
      </w:r>
      <w:bookmarkEnd w:id="105"/>
      <w:bookmarkEnd w:id="106"/>
      <w:bookmarkEnd w:id="107"/>
      <w:proofErr w:type="spellEnd"/>
      <w:r w:rsidR="00B32ED0" w:rsidRPr="000018EA">
        <w:fldChar w:fldCharType="begin"/>
      </w:r>
      <w:r w:rsidR="00C5633F" w:rsidRPr="000018EA">
        <w:instrText xml:space="preserve"> XE "EventStop" </w:instrText>
      </w:r>
      <w:r w:rsidR="00B32ED0" w:rsidRPr="000018EA">
        <w:fldChar w:fldCharType="end"/>
      </w:r>
    </w:p>
    <w:p w:rsidR="006331B2" w:rsidRDefault="006331B2" w:rsidP="006331B2">
      <w:r>
        <w:t xml:space="preserve">An </w:t>
      </w:r>
      <w:proofErr w:type="spellStart"/>
      <w:r w:rsidRPr="006331B2">
        <w:rPr>
          <w:rFonts w:ascii="Courier New" w:hAnsi="Courier New" w:cs="Courier New"/>
        </w:rPr>
        <w:t>EventStop</w:t>
      </w:r>
      <w:proofErr w:type="spellEnd"/>
      <w:r>
        <w:t xml:space="preserve"> is triggered when a process is stopped by a non-ProcControlAPI source.  On UNIX based systems, this is triggered by receipt of a SIGSTOP signal.  </w:t>
      </w:r>
    </w:p>
    <w:p w:rsidR="006331B2" w:rsidRDefault="006331B2" w:rsidP="006331B2">
      <w:r>
        <w:t xml:space="preserve">Unlike most other events, an </w:t>
      </w:r>
      <w:proofErr w:type="spellStart"/>
      <w:r w:rsidRPr="006331B2">
        <w:rPr>
          <w:rFonts w:ascii="Courier New" w:hAnsi="Courier New" w:cs="Courier New"/>
        </w:rPr>
        <w:t>EventStop</w:t>
      </w:r>
      <w:proofErr w:type="spellEnd"/>
      <w:r>
        <w:t xml:space="preserve"> will explicitly move the associated thread or process (see the </w:t>
      </w:r>
      <w:r w:rsidRPr="006331B2">
        <w:rPr>
          <w:rFonts w:ascii="Courier New" w:hAnsi="Courier New" w:cs="Courier New"/>
        </w:rPr>
        <w:t>Event</w:t>
      </w:r>
      <w:r>
        <w:t xml:space="preserve">’s </w:t>
      </w:r>
      <w:proofErr w:type="spellStart"/>
      <w:r w:rsidRPr="006331B2">
        <w:rPr>
          <w:rFonts w:ascii="Courier New" w:hAnsi="Courier New" w:cs="Courier New"/>
        </w:rPr>
        <w:t>SyncType</w:t>
      </w:r>
      <w:proofErr w:type="spellEnd"/>
      <w:r>
        <w:t xml:space="preserve"> to tell which)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EventStop</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Pr="006331B2" w:rsidRDefault="006331B2" w:rsidP="006331B2">
      <w:pPr>
        <w:pStyle w:val="Definition"/>
      </w:pPr>
      <w:r>
        <w:t>Stop</w:t>
      </w:r>
    </w:p>
    <w:p w:rsidR="00430AF7" w:rsidRDefault="00430AF7" w:rsidP="00323E5E">
      <w:pPr>
        <w:pStyle w:val="Heading3"/>
      </w:pPr>
      <w:bookmarkStart w:id="108" w:name="_Ref257218693"/>
      <w:bookmarkStart w:id="109" w:name="_Toc273362660"/>
      <w:bookmarkStart w:id="110" w:name="_Toc274055838"/>
      <w:bookmarkStart w:id="111" w:name="_Toc274129923"/>
      <w:proofErr w:type="spellStart"/>
      <w:r>
        <w:t>EventBreakpoint</w:t>
      </w:r>
      <w:bookmarkEnd w:id="108"/>
      <w:bookmarkEnd w:id="109"/>
      <w:bookmarkEnd w:id="110"/>
      <w:bookmarkEnd w:id="111"/>
      <w:proofErr w:type="spellEnd"/>
      <w:r w:rsidR="00B32ED0" w:rsidRPr="000018EA">
        <w:fldChar w:fldCharType="begin"/>
      </w:r>
      <w:r w:rsidR="00C5633F" w:rsidRPr="000018EA">
        <w:instrText xml:space="preserve"> XE "EventBreakpoint" </w:instrText>
      </w:r>
      <w:r w:rsidR="00B32ED0" w:rsidRPr="000018EA">
        <w:fldChar w:fldCharType="end"/>
      </w:r>
      <w:r w:rsidR="00B32ED0" w:rsidRPr="000018EA">
        <w:fldChar w:fldCharType="begin"/>
      </w:r>
      <w:r w:rsidR="00C5633F" w:rsidRPr="000018EA">
        <w:instrText xml:space="preserve"> XE "Breakpoint" </w:instrText>
      </w:r>
      <w:r w:rsidR="00B32ED0" w:rsidRPr="000018EA">
        <w:fldChar w:fldCharType="end"/>
      </w:r>
    </w:p>
    <w:p w:rsidR="006331B2" w:rsidRDefault="006331B2" w:rsidP="006331B2">
      <w:r>
        <w:t xml:space="preserve">An </w:t>
      </w:r>
      <w:proofErr w:type="spellStart"/>
      <w:r w:rsidRPr="00C5633F">
        <w:rPr>
          <w:rFonts w:ascii="Courier New" w:hAnsi="Courier New" w:cs="Courier New"/>
        </w:rPr>
        <w:t>EventBreakpoint</w:t>
      </w:r>
      <w:proofErr w:type="spellEnd"/>
      <w:r>
        <w:t xml:space="preserve"> triggers when the target process encounters a breakpoint inserted by the ProcControlAPI (see Section </w:t>
      </w:r>
      <w:r w:rsidR="00B32ED0">
        <w:fldChar w:fldCharType="begin"/>
      </w:r>
      <w:r>
        <w:instrText xml:space="preserve"> REF _Ref274044539 \r \h </w:instrText>
      </w:r>
      <w:r w:rsidR="00B32ED0">
        <w:fldChar w:fldCharType="separate"/>
      </w:r>
      <w:r w:rsidR="00C94004">
        <w:t>3.4</w:t>
      </w:r>
      <w:r w:rsidR="00B32ED0">
        <w:fldChar w:fldCharType="end"/>
      </w:r>
      <w:r>
        <w:t xml:space="preserve">).  </w:t>
      </w:r>
    </w:p>
    <w:p w:rsidR="006331B2" w:rsidRDefault="006331B2" w:rsidP="006331B2">
      <w:r>
        <w:t xml:space="preserve">Similar to </w:t>
      </w:r>
      <w:proofErr w:type="spellStart"/>
      <w:r>
        <w:t>EventStop</w:t>
      </w:r>
      <w:proofErr w:type="spellEnd"/>
      <w:r>
        <w:t xml:space="preserve">, </w:t>
      </w:r>
      <w:proofErr w:type="spellStart"/>
      <w:r w:rsidRPr="00C5633F">
        <w:rPr>
          <w:rFonts w:ascii="Courier New" w:hAnsi="Courier New" w:cs="Courier New"/>
        </w:rPr>
        <w:t>EventBreakpoint</w:t>
      </w:r>
      <w:proofErr w:type="spellEnd"/>
      <w:r>
        <w:t xml:space="preserve"> will explicitly move the thread or process to a stopped state.  Returning </w:t>
      </w:r>
      <w:proofErr w:type="spellStart"/>
      <w:r w:rsidRPr="006331B2">
        <w:rPr>
          <w:rFonts w:ascii="Courier New" w:hAnsi="Courier New" w:cs="Courier New"/>
        </w:rPr>
        <w:t>cbDefault</w:t>
      </w:r>
      <w:proofErr w:type="spellEnd"/>
      <w:r>
        <w:t xml:space="preserve"> from a callback function that has received </w:t>
      </w:r>
      <w:proofErr w:type="spellStart"/>
      <w:r w:rsidRPr="006331B2">
        <w:rPr>
          <w:rFonts w:ascii="Courier New" w:hAnsi="Courier New" w:cs="Courier New"/>
        </w:rPr>
        <w:t>Event</w:t>
      </w:r>
      <w:r>
        <w:rPr>
          <w:rFonts w:ascii="Courier New" w:hAnsi="Courier New" w:cs="Courier New"/>
        </w:rPr>
        <w:t>Breakpoint</w:t>
      </w:r>
      <w:proofErr w:type="spellEnd"/>
      <w:r>
        <w:t xml:space="preserve"> will leave the target process in a stopped state rather than restore it to the pre-event state.  </w:t>
      </w:r>
    </w:p>
    <w:p w:rsidR="006331B2" w:rsidRDefault="006331B2" w:rsidP="006331B2">
      <w:pPr>
        <w:pStyle w:val="ClassHeading"/>
      </w:pPr>
      <w:r>
        <w:t xml:space="preserve">Associated </w:t>
      </w:r>
      <w:proofErr w:type="spellStart"/>
      <w:r>
        <w:t>EventType</w:t>
      </w:r>
      <w:proofErr w:type="spellEnd"/>
      <w:r>
        <w:t xml:space="preserve"> Code:</w:t>
      </w:r>
    </w:p>
    <w:p w:rsidR="006331B2" w:rsidRDefault="006331B2" w:rsidP="006331B2">
      <w:pPr>
        <w:pStyle w:val="Definition"/>
      </w:pPr>
      <w:r>
        <w:t>Breakpoint</w:t>
      </w:r>
    </w:p>
    <w:p w:rsidR="006331B2" w:rsidRDefault="006331B2" w:rsidP="006331B2">
      <w:pPr>
        <w:pStyle w:val="ClassHeading"/>
      </w:pPr>
      <w:proofErr w:type="spellStart"/>
      <w:r>
        <w:t>EventBreakpoint</w:t>
      </w:r>
      <w:proofErr w:type="spellEnd"/>
      <w:r>
        <w:t xml:space="preserve"> Member Functions:</w:t>
      </w:r>
    </w:p>
    <w:p w:rsidR="006331B2" w:rsidRDefault="00E24A5C" w:rsidP="006331B2">
      <w:pPr>
        <w:pStyle w:val="Definition"/>
      </w:pPr>
      <w:r>
        <w:t>Dyninst::Address getAddress</w:t>
      </w:r>
      <w:r w:rsidR="00B32ED0"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B32ED0" w:rsidRPr="000018EA">
        <w:rPr>
          <w:rFonts w:asciiTheme="minorHAnsi" w:hAnsiTheme="minorHAnsi"/>
        </w:rPr>
        <w:fldChar w:fldCharType="end"/>
      </w:r>
      <w:r>
        <w:t>() const</w:t>
      </w:r>
    </w:p>
    <w:p w:rsidR="00E24A5C" w:rsidRDefault="00E24A5C" w:rsidP="00E24A5C">
      <w:pPr>
        <w:pStyle w:val="APIBody"/>
      </w:pPr>
      <w:r>
        <w:t>This function returns the address at which the breakpoint was hit.</w:t>
      </w:r>
    </w:p>
    <w:p w:rsidR="00E24A5C" w:rsidRDefault="00E24A5C" w:rsidP="00E24A5C">
      <w:pPr>
        <w:pStyle w:val="Definition"/>
      </w:pPr>
      <w:r>
        <w:t>void getBreakpoints</w:t>
      </w:r>
      <w:r w:rsidR="00B32ED0"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B32ED0" w:rsidRPr="000018EA">
        <w:rPr>
          <w:rFonts w:asciiTheme="minorHAnsi" w:hAnsiTheme="minorHAnsi"/>
        </w:rPr>
        <w:fldChar w:fldCharType="end"/>
      </w:r>
      <w:r>
        <w:t>(std::vector&lt;Breakpoint::const_ptr&gt; &amp;b) const</w:t>
      </w:r>
    </w:p>
    <w:p w:rsidR="00E24A5C" w:rsidRPr="006331B2" w:rsidRDefault="00E24A5C" w:rsidP="00E24A5C">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p>
    <w:p w:rsidR="00430AF7" w:rsidRDefault="00430AF7" w:rsidP="00323E5E">
      <w:pPr>
        <w:pStyle w:val="Heading3"/>
      </w:pPr>
      <w:bookmarkStart w:id="112" w:name="_Toc273362661"/>
      <w:bookmarkStart w:id="113" w:name="_Toc274055839"/>
      <w:bookmarkStart w:id="114" w:name="_Toc274129924"/>
      <w:proofErr w:type="spellStart"/>
      <w:r>
        <w:t>EventNewThread</w:t>
      </w:r>
      <w:bookmarkEnd w:id="112"/>
      <w:bookmarkEnd w:id="113"/>
      <w:bookmarkEnd w:id="114"/>
      <w:proofErr w:type="spellEnd"/>
      <w:r w:rsidR="00B32ED0" w:rsidRPr="000018EA">
        <w:fldChar w:fldCharType="begin"/>
      </w:r>
      <w:r w:rsidR="00C5633F" w:rsidRPr="000018EA">
        <w:instrText xml:space="preserve"> XE "EventNewThread" </w:instrText>
      </w:r>
      <w:r w:rsidR="00B32ED0" w:rsidRPr="000018EA">
        <w:fldChar w:fldCharType="end"/>
      </w:r>
    </w:p>
    <w:p w:rsidR="00903A75" w:rsidRDefault="00903A75" w:rsidP="00903A75">
      <w:r>
        <w:t xml:space="preserve">An </w:t>
      </w:r>
      <w:proofErr w:type="spellStart"/>
      <w:r w:rsidRPr="008B16C1">
        <w:rPr>
          <w:rFonts w:ascii="Courier New" w:hAnsi="Courier New" w:cs="Courier New"/>
        </w:rPr>
        <w:t>EventNewThread</w:t>
      </w:r>
      <w:proofErr w:type="spellEnd"/>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proofErr w:type="spellStart"/>
      <w:r w:rsidR="008B16C1" w:rsidRPr="008B16C1">
        <w:rPr>
          <w:rFonts w:ascii="Courier New" w:hAnsi="Courier New" w:cs="Courier New"/>
        </w:rPr>
        <w:t>getThread</w:t>
      </w:r>
      <w:proofErr w:type="spellEnd"/>
      <w:r w:rsidR="008B16C1">
        <w:t xml:space="preserve"> function will return the original </w:t>
      </w:r>
      <w:r w:rsidR="008B16C1" w:rsidRPr="008B16C1">
        <w:rPr>
          <w:rFonts w:ascii="Courier New" w:hAnsi="Courier New" w:cs="Courier New"/>
        </w:rPr>
        <w:t>Thread</w:t>
      </w:r>
      <w:r w:rsidR="008B16C1">
        <w:t xml:space="preserve"> that performed the spawn operation, while </w:t>
      </w:r>
      <w:proofErr w:type="spellStart"/>
      <w:r w:rsidR="008B16C1" w:rsidRPr="008B16C1">
        <w:rPr>
          <w:rFonts w:ascii="Courier New" w:hAnsi="Courier New" w:cs="Courier New"/>
        </w:rPr>
        <w:t>EventNewThread</w:t>
      </w:r>
      <w:r w:rsidR="008B16C1">
        <w:t>’s</w:t>
      </w:r>
      <w:proofErr w:type="spellEnd"/>
      <w:r w:rsidR="008B16C1">
        <w:t xml:space="preserve"> </w:t>
      </w:r>
      <w:proofErr w:type="spellStart"/>
      <w:r w:rsidR="008B16C1" w:rsidRPr="008B16C1">
        <w:rPr>
          <w:rFonts w:ascii="Courier New" w:hAnsi="Courier New" w:cs="Courier New"/>
        </w:rPr>
        <w:t>getNewThread</w:t>
      </w:r>
      <w:proofErr w:type="spellEnd"/>
      <w:r w:rsidR="008B16C1">
        <w:t xml:space="preserve"> will return the newly created </w:t>
      </w:r>
      <w:r w:rsidR="008B16C1" w:rsidRPr="008B16C1">
        <w:rPr>
          <w:rFonts w:ascii="Courier New" w:hAnsi="Courier New" w:cs="Courier New"/>
        </w:rPr>
        <w:t>Thread</w:t>
      </w:r>
      <w:r w:rsidR="008B16C1">
        <w:t xml:space="preserve">.  </w:t>
      </w:r>
    </w:p>
    <w:p w:rsidR="008B16C1" w:rsidRDefault="008B16C1" w:rsidP="00903A75">
      <w:r>
        <w:t xml:space="preserve">A callback function that receives an </w:t>
      </w:r>
      <w:proofErr w:type="spellStart"/>
      <w:r w:rsidRPr="008B16C1">
        <w:rPr>
          <w:rFonts w:ascii="Courier New" w:hAnsi="Courier New" w:cs="Courier New"/>
        </w:rPr>
        <w:t>EventNewThread</w:t>
      </w:r>
      <w:proofErr w:type="spellEnd"/>
      <w:r>
        <w:t xml:space="preserve"> can use the two field form of </w:t>
      </w:r>
      <w:r w:rsidRPr="008B16C1">
        <w:rPr>
          <w:rFonts w:ascii="Courier New" w:hAnsi="Courier New" w:cs="Courier New"/>
        </w:rPr>
        <w:t>Process::</w:t>
      </w:r>
      <w:proofErr w:type="spellStart"/>
      <w:r w:rsidRPr="008B16C1">
        <w:rPr>
          <w:rFonts w:ascii="Courier New" w:hAnsi="Courier New" w:cs="Courier New"/>
        </w:rPr>
        <w:t>cb_ret_t</w:t>
      </w:r>
      <w:proofErr w:type="spellEnd"/>
      <w:r>
        <w:t xml:space="preserve"> (see Sections </w:t>
      </w:r>
      <w:r w:rsidR="00B32ED0">
        <w:fldChar w:fldCharType="begin"/>
      </w:r>
      <w:r>
        <w:instrText xml:space="preserve"> REF _Ref274048539 \r \h </w:instrText>
      </w:r>
      <w:r w:rsidR="00B32ED0">
        <w:fldChar w:fldCharType="separate"/>
      </w:r>
      <w:r w:rsidR="00C94004">
        <w:t>2.2.2</w:t>
      </w:r>
      <w:r w:rsidR="00B32ED0">
        <w:fldChar w:fldCharType="end"/>
      </w:r>
      <w:r>
        <w:t xml:space="preserve"> and </w:t>
      </w:r>
      <w:r w:rsidR="00B32ED0">
        <w:fldChar w:fldCharType="begin"/>
      </w:r>
      <w:r>
        <w:instrText xml:space="preserve"> REF _Ref274048546 \r \h </w:instrText>
      </w:r>
      <w:r w:rsidR="00B32ED0">
        <w:fldChar w:fldCharType="separate"/>
      </w:r>
      <w:r w:rsidR="00C94004">
        <w:t>3.1</w:t>
      </w:r>
      <w:r w:rsidR="00B32ED0">
        <w:fldChar w:fldCharType="end"/>
      </w:r>
      <w:r>
        <w:t xml:space="preserve">) to control the parent and child thread.  </w:t>
      </w:r>
    </w:p>
    <w:p w:rsidR="008B16C1" w:rsidRDefault="008B16C1" w:rsidP="008B16C1">
      <w:pPr>
        <w:pStyle w:val="ClassHeading"/>
      </w:pPr>
      <w:r>
        <w:t xml:space="preserve">Associated </w:t>
      </w:r>
      <w:proofErr w:type="spellStart"/>
      <w:r>
        <w:t>EventType</w:t>
      </w:r>
      <w:proofErr w:type="spellEnd"/>
      <w:r>
        <w:t xml:space="preserve"> Code:</w:t>
      </w:r>
    </w:p>
    <w:p w:rsidR="008B16C1" w:rsidRDefault="008B16C1" w:rsidP="008B16C1">
      <w:pPr>
        <w:pStyle w:val="Definition"/>
      </w:pPr>
      <w:r>
        <w:t>ThreadCreate</w:t>
      </w:r>
    </w:p>
    <w:p w:rsidR="008B16C1" w:rsidRDefault="008B16C1" w:rsidP="008B16C1">
      <w:pPr>
        <w:pStyle w:val="ClassHeading"/>
      </w:pPr>
      <w:proofErr w:type="spellStart"/>
      <w:r>
        <w:t>EventNewTh</w:t>
      </w:r>
      <w:r w:rsidR="00876D25">
        <w:t>r</w:t>
      </w:r>
      <w:r>
        <w:t>ead</w:t>
      </w:r>
      <w:proofErr w:type="spellEnd"/>
      <w:r>
        <w:t xml:space="preserve"> Member Functions:</w:t>
      </w:r>
    </w:p>
    <w:p w:rsidR="008B16C1" w:rsidRDefault="008B16C1" w:rsidP="008B16C1">
      <w:pPr>
        <w:pStyle w:val="Definition"/>
      </w:pPr>
      <w:r>
        <w:t>Thread::const_ptr getNewThread</w:t>
      </w:r>
      <w:r w:rsidR="00B32ED0"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B32ED0" w:rsidRPr="000018EA">
        <w:rPr>
          <w:rFonts w:asciiTheme="minorHAnsi" w:hAnsiTheme="minorHAnsi"/>
        </w:rPr>
        <w:fldChar w:fldCharType="end"/>
      </w:r>
      <w:r>
        <w:t>() const</w:t>
      </w:r>
    </w:p>
    <w:p w:rsidR="008B16C1" w:rsidRPr="00903A75" w:rsidRDefault="008B16C1" w:rsidP="008B16C1">
      <w:pPr>
        <w:pStyle w:val="APIBody"/>
      </w:pPr>
      <w:r>
        <w:t xml:space="preserve">This function returns a const pointer to the </w:t>
      </w:r>
      <w:r w:rsidRPr="008B16C1">
        <w:rPr>
          <w:rFonts w:ascii="Courier New" w:hAnsi="Courier New" w:cs="Courier New"/>
        </w:rPr>
        <w:t>Thread</w:t>
      </w:r>
      <w:r>
        <w:t xml:space="preserve"> object that represents the newly spawned thread.  </w:t>
      </w:r>
    </w:p>
    <w:p w:rsidR="00430AF7" w:rsidRDefault="00430AF7" w:rsidP="00323E5E">
      <w:pPr>
        <w:pStyle w:val="Heading3"/>
      </w:pPr>
      <w:bookmarkStart w:id="115" w:name="_Toc273362662"/>
      <w:bookmarkStart w:id="116" w:name="_Toc274055840"/>
      <w:bookmarkStart w:id="117" w:name="_Toc274129925"/>
      <w:proofErr w:type="spellStart"/>
      <w:r>
        <w:t>EventThreadDestroy</w:t>
      </w:r>
      <w:bookmarkEnd w:id="115"/>
      <w:bookmarkEnd w:id="116"/>
      <w:bookmarkEnd w:id="117"/>
      <w:proofErr w:type="spellEnd"/>
      <w:r w:rsidR="00B32ED0" w:rsidRPr="000018EA">
        <w:fldChar w:fldCharType="begin"/>
      </w:r>
      <w:r w:rsidR="00C5633F" w:rsidRPr="000018EA">
        <w:instrText xml:space="preserve"> XE "EventThreadDestroy" </w:instrText>
      </w:r>
      <w:r w:rsidR="00B32ED0" w:rsidRPr="000018EA">
        <w:fldChar w:fldCharType="end"/>
      </w:r>
    </w:p>
    <w:p w:rsidR="008B16C1" w:rsidRDefault="008B16C1" w:rsidP="008B16C1">
      <w:r>
        <w:t xml:space="preserve">An </w:t>
      </w:r>
      <w:proofErr w:type="spellStart"/>
      <w:r w:rsidRPr="00060019">
        <w:rPr>
          <w:rFonts w:ascii="Courier New" w:hAnsi="Courier New" w:cs="Courier New"/>
        </w:rPr>
        <w:t>EventThreadDestroy</w:t>
      </w:r>
      <w:proofErr w:type="spellEnd"/>
      <w:r>
        <w:t xml:space="preserve"> triggers when a thread exits.  Event’s </w:t>
      </w:r>
      <w:proofErr w:type="spellStart"/>
      <w:r w:rsidRPr="00060019">
        <w:rPr>
          <w:rFonts w:ascii="Courier New" w:hAnsi="Courier New" w:cs="Courier New"/>
        </w:rPr>
        <w:t>getThread</w:t>
      </w:r>
      <w:proofErr w:type="spellEnd"/>
      <w:r>
        <w:t xml:space="preserve"> member function will return the thread that exited.</w:t>
      </w:r>
    </w:p>
    <w:p w:rsidR="008B16C1" w:rsidRDefault="008B16C1" w:rsidP="008B16C1">
      <w:pPr>
        <w:pStyle w:val="ClassHeading"/>
      </w:pPr>
      <w:r>
        <w:t xml:space="preserve">Associated </w:t>
      </w:r>
      <w:proofErr w:type="spellStart"/>
      <w:r>
        <w:t>EventType</w:t>
      </w:r>
      <w:proofErr w:type="spellEnd"/>
      <w:r>
        <w:t xml:space="preserve"> Code:</w:t>
      </w:r>
    </w:p>
    <w:p w:rsidR="008B16C1" w:rsidRPr="008B16C1" w:rsidRDefault="008B16C1" w:rsidP="008B16C1">
      <w:pPr>
        <w:pStyle w:val="Definition"/>
      </w:pPr>
      <w:r>
        <w:t>ThreadDestroy</w:t>
      </w:r>
    </w:p>
    <w:p w:rsidR="00430AF7" w:rsidRDefault="00430AF7" w:rsidP="00323E5E">
      <w:pPr>
        <w:pStyle w:val="Heading3"/>
      </w:pPr>
      <w:bookmarkStart w:id="118" w:name="_Toc273362663"/>
      <w:bookmarkStart w:id="119" w:name="_Toc274055841"/>
      <w:bookmarkStart w:id="120" w:name="_Toc274129926"/>
      <w:proofErr w:type="spellStart"/>
      <w:r>
        <w:t>EventFork</w:t>
      </w:r>
      <w:bookmarkEnd w:id="118"/>
      <w:bookmarkEnd w:id="119"/>
      <w:bookmarkEnd w:id="120"/>
      <w:proofErr w:type="spellEnd"/>
      <w:r w:rsidR="00B32ED0" w:rsidRPr="000018EA">
        <w:fldChar w:fldCharType="begin"/>
      </w:r>
      <w:r w:rsidR="00C5633F" w:rsidRPr="000018EA">
        <w:instrText xml:space="preserve"> XE "EventFork" </w:instrText>
      </w:r>
      <w:r w:rsidR="00B32ED0" w:rsidRPr="000018EA">
        <w:fldChar w:fldCharType="end"/>
      </w:r>
    </w:p>
    <w:p w:rsidR="008B16C1" w:rsidRDefault="008B16C1" w:rsidP="008B16C1">
      <w:r>
        <w:t xml:space="preserve">An </w:t>
      </w:r>
      <w:proofErr w:type="spellStart"/>
      <w:r w:rsidRPr="00060019">
        <w:rPr>
          <w:rFonts w:ascii="Courier New" w:hAnsi="Courier New" w:cs="Courier New"/>
        </w:rPr>
        <w:t>EventFork</w:t>
      </w:r>
      <w:proofErr w:type="spellEnd"/>
      <w:r>
        <w:t xml:space="preserve"> triggers when a process performs a UNIX-style fork operation.  </w:t>
      </w:r>
      <w:r w:rsidR="00060019">
        <w:t xml:space="preserve">The process that performed the initial fork is returned via Event’s </w:t>
      </w:r>
      <w:proofErr w:type="spellStart"/>
      <w:r w:rsidR="00060019" w:rsidRPr="00060019">
        <w:rPr>
          <w:rFonts w:ascii="Courier New" w:hAnsi="Courier New" w:cs="Courier New"/>
        </w:rPr>
        <w:t>getProcess</w:t>
      </w:r>
      <w:proofErr w:type="spellEnd"/>
      <w:r w:rsidR="00060019">
        <w:t xml:space="preserve"> member function, while the newly created process can be found via </w:t>
      </w:r>
      <w:proofErr w:type="spellStart"/>
      <w:r w:rsidR="00060019" w:rsidRPr="00060019">
        <w:rPr>
          <w:rFonts w:ascii="Courier New" w:hAnsi="Courier New" w:cs="Courier New"/>
        </w:rPr>
        <w:t>EventFork</w:t>
      </w:r>
      <w:r w:rsidR="00060019">
        <w:t>’s</w:t>
      </w:r>
      <w:proofErr w:type="spellEnd"/>
      <w:r w:rsidR="00060019">
        <w:t xml:space="preserve"> </w:t>
      </w:r>
      <w:proofErr w:type="spellStart"/>
      <w:r w:rsidR="00060019" w:rsidRPr="00060019">
        <w:rPr>
          <w:rFonts w:ascii="Courier New" w:hAnsi="Courier New" w:cs="Courier New"/>
        </w:rPr>
        <w:t>getChildProcess</w:t>
      </w:r>
      <w:proofErr w:type="spellEnd"/>
      <w:r w:rsidR="00060019">
        <w:t xml:space="preserve"> member function.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Fork</w:t>
      </w:r>
    </w:p>
    <w:p w:rsidR="00060019" w:rsidRDefault="00060019" w:rsidP="00060019">
      <w:pPr>
        <w:pStyle w:val="ClassHeading"/>
      </w:pPr>
      <w:proofErr w:type="spellStart"/>
      <w:r>
        <w:t>EventFork</w:t>
      </w:r>
      <w:proofErr w:type="spellEnd"/>
      <w:r>
        <w:t xml:space="preserve"> Member Functions:</w:t>
      </w:r>
    </w:p>
    <w:p w:rsidR="00060019" w:rsidRDefault="00060019" w:rsidP="00060019">
      <w:pPr>
        <w:pStyle w:val="Definition"/>
      </w:pPr>
      <w:r>
        <w:t>Process::const_ptr getChildProcess</w:t>
      </w:r>
      <w:r w:rsidR="00B32ED0"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B32ED0" w:rsidRPr="000018EA">
        <w:rPr>
          <w:rFonts w:asciiTheme="minorHAnsi" w:hAnsiTheme="minorHAnsi"/>
        </w:rPr>
        <w:fldChar w:fldCharType="end"/>
      </w:r>
      <w:r>
        <w:t>() const</w:t>
      </w:r>
    </w:p>
    <w:p w:rsidR="00060019" w:rsidRPr="008B16C1" w:rsidRDefault="00060019" w:rsidP="00060019">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rsidR="00430AF7" w:rsidRDefault="00430AF7" w:rsidP="00323E5E">
      <w:pPr>
        <w:pStyle w:val="Heading3"/>
      </w:pPr>
      <w:bookmarkStart w:id="121" w:name="_Toc273362664"/>
      <w:bookmarkStart w:id="122" w:name="_Toc274055842"/>
      <w:bookmarkStart w:id="123" w:name="_Toc274129927"/>
      <w:proofErr w:type="spellStart"/>
      <w:r>
        <w:t>EventSignal</w:t>
      </w:r>
      <w:bookmarkEnd w:id="121"/>
      <w:bookmarkEnd w:id="122"/>
      <w:bookmarkEnd w:id="123"/>
      <w:proofErr w:type="spellEnd"/>
      <w:r w:rsidR="00B32ED0" w:rsidRPr="000018EA">
        <w:fldChar w:fldCharType="begin"/>
      </w:r>
      <w:r w:rsidR="00C5633F" w:rsidRPr="000018EA">
        <w:instrText xml:space="preserve"> XE "EventSignal" </w:instrText>
      </w:r>
      <w:r w:rsidR="00B32ED0" w:rsidRPr="000018EA">
        <w:fldChar w:fldCharType="end"/>
      </w:r>
    </w:p>
    <w:p w:rsidR="00060019" w:rsidRDefault="00060019" w:rsidP="00060019">
      <w:r>
        <w:t xml:space="preserve">An </w:t>
      </w:r>
      <w:proofErr w:type="spellStart"/>
      <w:r w:rsidRPr="00060019">
        <w:rPr>
          <w:rFonts w:ascii="Courier New" w:hAnsi="Courier New" w:cs="Courier New"/>
        </w:rPr>
        <w:t>EventSignal</w:t>
      </w:r>
      <w:proofErr w:type="spellEnd"/>
      <w:r>
        <w:t xml:space="preserve"> triggers when a process receives a UNIX style signal.  </w:t>
      </w:r>
    </w:p>
    <w:p w:rsidR="00060019" w:rsidRDefault="00060019" w:rsidP="00060019">
      <w:pPr>
        <w:pStyle w:val="ClassHeading"/>
      </w:pPr>
      <w:r>
        <w:t xml:space="preserve">Associated </w:t>
      </w:r>
      <w:proofErr w:type="spellStart"/>
      <w:r>
        <w:t>EventType</w:t>
      </w:r>
      <w:proofErr w:type="spellEnd"/>
      <w:r>
        <w:t xml:space="preserve"> Code:</w:t>
      </w:r>
    </w:p>
    <w:p w:rsidR="00060019" w:rsidRDefault="00060019" w:rsidP="00060019">
      <w:pPr>
        <w:pStyle w:val="Definition"/>
      </w:pPr>
      <w:r>
        <w:t>Signal</w:t>
      </w:r>
    </w:p>
    <w:p w:rsidR="00060019" w:rsidRDefault="00060019" w:rsidP="00060019">
      <w:pPr>
        <w:pStyle w:val="ClassHeading"/>
      </w:pPr>
      <w:proofErr w:type="spellStart"/>
      <w:r>
        <w:t>EventSignal</w:t>
      </w:r>
      <w:proofErr w:type="spellEnd"/>
      <w:r>
        <w:t xml:space="preserve"> Member Functions:</w:t>
      </w:r>
    </w:p>
    <w:p w:rsidR="00060019" w:rsidRDefault="00060019" w:rsidP="00060019">
      <w:pPr>
        <w:pStyle w:val="Definition"/>
      </w:pPr>
      <w:r>
        <w:t>int getSignal</w:t>
      </w:r>
      <w:r w:rsidR="00B32ED0"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B32ED0" w:rsidRPr="000018EA">
        <w:rPr>
          <w:rFonts w:asciiTheme="minorHAnsi" w:hAnsiTheme="minorHAnsi"/>
        </w:rPr>
        <w:fldChar w:fldCharType="end"/>
      </w:r>
      <w:r>
        <w:t>() const</w:t>
      </w:r>
    </w:p>
    <w:p w:rsidR="00060019" w:rsidRPr="00060019" w:rsidRDefault="00060019" w:rsidP="00060019">
      <w:pPr>
        <w:pStyle w:val="APIBody"/>
      </w:pPr>
      <w:r>
        <w:t xml:space="preserve">This function returns the signal number that triggered the </w:t>
      </w:r>
      <w:proofErr w:type="spellStart"/>
      <w:r w:rsidRPr="00060019">
        <w:rPr>
          <w:rFonts w:ascii="Courier New" w:hAnsi="Courier New" w:cs="Courier New"/>
        </w:rPr>
        <w:t>EventSignal</w:t>
      </w:r>
      <w:proofErr w:type="spellEnd"/>
      <w:r>
        <w:t>.</w:t>
      </w:r>
    </w:p>
    <w:p w:rsidR="00430AF7" w:rsidRDefault="00430AF7" w:rsidP="00323E5E">
      <w:pPr>
        <w:pStyle w:val="Heading3"/>
      </w:pPr>
      <w:bookmarkStart w:id="124" w:name="_Toc273362665"/>
      <w:bookmarkStart w:id="125" w:name="_Toc274055843"/>
      <w:bookmarkStart w:id="126" w:name="_Toc274129928"/>
      <w:proofErr w:type="spellStart"/>
      <w:r>
        <w:t>EventRPC</w:t>
      </w:r>
      <w:bookmarkEnd w:id="124"/>
      <w:bookmarkEnd w:id="125"/>
      <w:bookmarkEnd w:id="126"/>
      <w:proofErr w:type="spellEnd"/>
      <w:r w:rsidR="00B32ED0" w:rsidRPr="000018EA">
        <w:fldChar w:fldCharType="begin"/>
      </w:r>
      <w:r w:rsidR="00C5633F" w:rsidRPr="000018EA">
        <w:instrText xml:space="preserve"> XE "EventRPC" </w:instrText>
      </w:r>
      <w:r w:rsidR="00B32ED0" w:rsidRPr="000018EA">
        <w:fldChar w:fldCharType="end"/>
      </w:r>
      <w:r w:rsidR="00B32ED0" w:rsidRPr="000018EA">
        <w:fldChar w:fldCharType="begin"/>
      </w:r>
      <w:r w:rsidR="00C5633F" w:rsidRPr="000018EA">
        <w:instrText xml:space="preserve"> XE "IRPC" </w:instrText>
      </w:r>
      <w:r w:rsidR="00B32ED0" w:rsidRPr="000018EA">
        <w:fldChar w:fldCharType="end"/>
      </w:r>
    </w:p>
    <w:p w:rsidR="00060019" w:rsidRDefault="00060019" w:rsidP="00060019">
      <w:r>
        <w:t xml:space="preserve">An </w:t>
      </w:r>
      <w:proofErr w:type="spellStart"/>
      <w:r>
        <w:t>EventRPC</w:t>
      </w:r>
      <w:proofErr w:type="spellEnd"/>
      <w:r>
        <w:t xml:space="preserve"> triggers when a process or thread complete</w:t>
      </w:r>
      <w:r w:rsidR="00982E81">
        <w:t>s</w:t>
      </w:r>
      <w:r>
        <w:t xml:space="preserve"> a ProcControlAPI </w:t>
      </w:r>
      <w:proofErr w:type="spellStart"/>
      <w:r>
        <w:t>iRPC</w:t>
      </w:r>
      <w:proofErr w:type="spellEnd"/>
      <w:r>
        <w:t xml:space="preserve"> (see Sections </w:t>
      </w:r>
      <w:r w:rsidR="00B32ED0">
        <w:fldChar w:fldCharType="begin"/>
      </w:r>
      <w:r>
        <w:instrText xml:space="preserve"> REF _Ref274049439 \r \h </w:instrText>
      </w:r>
      <w:r w:rsidR="00B32ED0">
        <w:fldChar w:fldCharType="separate"/>
      </w:r>
      <w:r w:rsidR="00C94004">
        <w:t>2.3</w:t>
      </w:r>
      <w:r w:rsidR="00B32ED0">
        <w:fldChar w:fldCharType="end"/>
      </w:r>
      <w:r>
        <w:t xml:space="preserve"> and </w:t>
      </w:r>
      <w:r w:rsidR="00B32ED0">
        <w:fldChar w:fldCharType="begin"/>
      </w:r>
      <w:r>
        <w:instrText xml:space="preserve"> REF _Ref274049447 \r \h </w:instrText>
      </w:r>
      <w:r w:rsidR="00B32ED0">
        <w:fldChar w:fldCharType="separate"/>
      </w:r>
      <w:r w:rsidR="00C94004">
        <w:t>3.5</w:t>
      </w:r>
      <w:r w:rsidR="00B32ED0">
        <w:fldChar w:fldCharType="end"/>
      </w:r>
      <w:r>
        <w:t xml:space="preserve">).  When a callback function receives an </w:t>
      </w:r>
      <w:proofErr w:type="spellStart"/>
      <w:r>
        <w:t>EventRPC</w:t>
      </w:r>
      <w:proofErr w:type="spellEnd"/>
      <w:r>
        <w:t xml:space="preserve">, the memory and registers that were used by the </w:t>
      </w:r>
      <w:proofErr w:type="spellStart"/>
      <w:r>
        <w:t>iRPC</w:t>
      </w:r>
      <w:proofErr w:type="spellEnd"/>
      <w:r>
        <w:t xml:space="preserve"> can still be found in the address space and thread that the </w:t>
      </w:r>
      <w:proofErr w:type="spellStart"/>
      <w:r>
        <w:t>iRPC</w:t>
      </w:r>
      <w:proofErr w:type="spellEnd"/>
      <w:r>
        <w:t xml:space="preserve"> ran on.   Once the callback function completes, </w:t>
      </w:r>
      <w:r w:rsidR="00982E81">
        <w:t>the registers and memory are restored to their original state.</w:t>
      </w:r>
    </w:p>
    <w:p w:rsidR="00982E81" w:rsidRDefault="00982E81" w:rsidP="002731E8">
      <w:pPr>
        <w:pStyle w:val="ClassHeading"/>
      </w:pPr>
      <w:r>
        <w:t>Associate</w:t>
      </w:r>
      <w:r w:rsidR="002731E8">
        <w:t>d</w:t>
      </w:r>
      <w:r>
        <w:t xml:space="preserve"> </w:t>
      </w:r>
      <w:proofErr w:type="spellStart"/>
      <w:r>
        <w:t>EventType</w:t>
      </w:r>
      <w:proofErr w:type="spellEnd"/>
      <w:r>
        <w:t xml:space="preserve"> Code:</w:t>
      </w:r>
    </w:p>
    <w:p w:rsidR="00982E81" w:rsidRDefault="00982E81" w:rsidP="00982E81">
      <w:pPr>
        <w:pStyle w:val="Definition"/>
      </w:pPr>
      <w:r>
        <w:t>RPC</w:t>
      </w:r>
    </w:p>
    <w:p w:rsidR="00982E81" w:rsidRDefault="00982E81" w:rsidP="00982E81">
      <w:pPr>
        <w:pStyle w:val="ClassHeading"/>
      </w:pPr>
      <w:proofErr w:type="spellStart"/>
      <w:r>
        <w:t>EventRPC</w:t>
      </w:r>
      <w:proofErr w:type="spellEnd"/>
      <w:r>
        <w:t xml:space="preserve"> Member Functions:</w:t>
      </w:r>
    </w:p>
    <w:p w:rsidR="00982E81" w:rsidRDefault="00982E81" w:rsidP="00982E81">
      <w:pPr>
        <w:pStyle w:val="Definition"/>
      </w:pPr>
      <w:r>
        <w:t>IRPC::const_ptr getIRPC</w:t>
      </w:r>
      <w:r w:rsidR="00B32ED0"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B32ED0" w:rsidRPr="000018EA">
        <w:rPr>
          <w:rFonts w:asciiTheme="minorHAnsi" w:hAnsiTheme="minorHAnsi"/>
        </w:rPr>
        <w:fldChar w:fldCharType="end"/>
      </w:r>
      <w:r>
        <w:t>() const</w:t>
      </w:r>
    </w:p>
    <w:p w:rsidR="00982E81" w:rsidRPr="00060019" w:rsidRDefault="00982E81" w:rsidP="00982E81">
      <w:pPr>
        <w:pStyle w:val="APIBody"/>
      </w:pPr>
      <w:r>
        <w:t>This function returns a const pointer to the IRPC object that completed.</w:t>
      </w:r>
    </w:p>
    <w:p w:rsidR="00430AF7" w:rsidRDefault="00430AF7" w:rsidP="00323E5E">
      <w:pPr>
        <w:pStyle w:val="Heading3"/>
      </w:pPr>
      <w:bookmarkStart w:id="127" w:name="_Toc273362666"/>
      <w:bookmarkStart w:id="128" w:name="_Toc274055844"/>
      <w:bookmarkStart w:id="129" w:name="_Toc274129929"/>
      <w:proofErr w:type="spellStart"/>
      <w:r>
        <w:t>EventSingleStep</w:t>
      </w:r>
      <w:bookmarkEnd w:id="127"/>
      <w:bookmarkEnd w:id="128"/>
      <w:bookmarkEnd w:id="129"/>
      <w:proofErr w:type="spellEnd"/>
      <w:r w:rsidR="00B32ED0" w:rsidRPr="000018EA">
        <w:fldChar w:fldCharType="begin"/>
      </w:r>
      <w:r w:rsidR="00C5633F" w:rsidRPr="000018EA">
        <w:instrText xml:space="preserve"> XE "EventSingleStep" </w:instrText>
      </w:r>
      <w:r w:rsidR="00B32ED0" w:rsidRPr="000018EA">
        <w:fldChar w:fldCharType="end"/>
      </w:r>
    </w:p>
    <w:p w:rsidR="00982E81" w:rsidRDefault="00982E81" w:rsidP="00982E81">
      <w:r>
        <w:t xml:space="preserve">An </w:t>
      </w:r>
      <w:proofErr w:type="spellStart"/>
      <w:r w:rsidRPr="002731E8">
        <w:rPr>
          <w:rFonts w:ascii="Courier New" w:hAnsi="Courier New" w:cs="Courier New"/>
        </w:rPr>
        <w:t>EventSingleStep</w:t>
      </w:r>
      <w:proofErr w:type="spellEnd"/>
      <w:r>
        <w:t xml:space="preserve"> triggers when a thread, which was put in single-step mode by </w:t>
      </w:r>
      <w:r w:rsidRPr="002731E8">
        <w:rPr>
          <w:rFonts w:ascii="Courier New" w:hAnsi="Courier New" w:cs="Courier New"/>
        </w:rPr>
        <w:t>Thread::</w:t>
      </w:r>
      <w:proofErr w:type="spellStart"/>
      <w:r w:rsidRPr="002731E8">
        <w:rPr>
          <w:rFonts w:ascii="Courier New" w:hAnsi="Courier New" w:cs="Courier New"/>
        </w:rPr>
        <w:t>setSingleStep</w:t>
      </w:r>
      <w:proofErr w:type="spellEnd"/>
      <w:r w:rsidR="00B32ED0" w:rsidRPr="000018EA">
        <w:rPr>
          <w:rFonts w:cs="Courier New"/>
        </w:rPr>
        <w:fldChar w:fldCharType="begin"/>
      </w:r>
      <w:r w:rsidR="00C5633F" w:rsidRPr="000018EA">
        <w:rPr>
          <w:rFonts w:cs="Courier New"/>
        </w:rPr>
        <w:instrText xml:space="preserve"> XE "setSingleStep, Thread" </w:instrText>
      </w:r>
      <w:r w:rsidR="00B32ED0" w:rsidRPr="000018EA">
        <w:rPr>
          <w:rFonts w:cs="Courier New"/>
        </w:rPr>
        <w:fldChar w:fldCharType="end"/>
      </w:r>
      <w:r>
        <w:t xml:space="preserve">, completes a single step operation. </w:t>
      </w:r>
      <w:r w:rsidR="002731E8">
        <w:t xml:space="preserve"> </w:t>
      </w:r>
      <w:r w:rsidR="002731E8">
        <w:lastRenderedPageBreak/>
        <w:t xml:space="preserve">The </w:t>
      </w:r>
      <w:r w:rsidR="002731E8" w:rsidRPr="002731E8">
        <w:rPr>
          <w:rFonts w:ascii="Courier New" w:hAnsi="Courier New" w:cs="Courier New"/>
        </w:rPr>
        <w:t>Thread</w:t>
      </w:r>
      <w:r w:rsidR="002731E8">
        <w:t xml:space="preserve"> will remain in single-step mode after completion of this event (presuming it has not </w:t>
      </w:r>
      <w:proofErr w:type="gramStart"/>
      <w:r w:rsidR="002731E8">
        <w:t>be</w:t>
      </w:r>
      <w:proofErr w:type="gramEnd"/>
      <w:r w:rsidR="002731E8">
        <w:t xml:space="preserve"> explicitly disabled by </w:t>
      </w:r>
      <w:r w:rsidR="002731E8" w:rsidRPr="002731E8">
        <w:rPr>
          <w:rFonts w:ascii="Courier New" w:hAnsi="Courier New" w:cs="Courier New"/>
        </w:rPr>
        <w:t>Thread::</w:t>
      </w:r>
      <w:proofErr w:type="spellStart"/>
      <w:r w:rsidR="002731E8" w:rsidRPr="002731E8">
        <w:rPr>
          <w:rFonts w:ascii="Courier New" w:hAnsi="Courier New" w:cs="Courier New"/>
        </w:rPr>
        <w:t>setSingleStep</w:t>
      </w:r>
      <w:proofErr w:type="spellEnd"/>
      <w:r w:rsidR="002731E8">
        <w:t>).</w:t>
      </w:r>
      <w:r>
        <w:t xml:space="preserve"> </w:t>
      </w:r>
    </w:p>
    <w:p w:rsidR="002731E8" w:rsidRDefault="002731E8" w:rsidP="002731E8">
      <w:pPr>
        <w:pStyle w:val="ClassHeading"/>
      </w:pPr>
      <w:r>
        <w:t xml:space="preserve">Associated </w:t>
      </w:r>
      <w:proofErr w:type="spellStart"/>
      <w:r>
        <w:t>EventType</w:t>
      </w:r>
      <w:proofErr w:type="spellEnd"/>
      <w:r>
        <w:t xml:space="preserve"> Code:</w:t>
      </w:r>
    </w:p>
    <w:p w:rsidR="002731E8" w:rsidRPr="00982E81" w:rsidRDefault="002731E8" w:rsidP="002731E8">
      <w:pPr>
        <w:pStyle w:val="Definition"/>
      </w:pPr>
      <w:r>
        <w:t>SingleStep</w:t>
      </w:r>
    </w:p>
    <w:p w:rsidR="00430AF7" w:rsidRDefault="00430AF7" w:rsidP="00323E5E">
      <w:pPr>
        <w:pStyle w:val="Heading3"/>
      </w:pPr>
      <w:bookmarkStart w:id="130" w:name="_Toc273362667"/>
      <w:bookmarkStart w:id="131" w:name="_Toc274055845"/>
      <w:bookmarkStart w:id="132" w:name="_Toc274129930"/>
      <w:proofErr w:type="spellStart"/>
      <w:r>
        <w:t>EventLibrary</w:t>
      </w:r>
      <w:bookmarkEnd w:id="130"/>
      <w:bookmarkEnd w:id="131"/>
      <w:bookmarkEnd w:id="132"/>
      <w:proofErr w:type="spellEnd"/>
      <w:r w:rsidR="00B32ED0" w:rsidRPr="000018EA">
        <w:fldChar w:fldCharType="begin"/>
      </w:r>
      <w:r w:rsidR="00C5633F" w:rsidRPr="000018EA">
        <w:instrText xml:space="preserve"> XE "EventLibrary" </w:instrText>
      </w:r>
      <w:r w:rsidR="00B32ED0" w:rsidRPr="000018EA">
        <w:fldChar w:fldCharType="end"/>
      </w:r>
    </w:p>
    <w:p w:rsidR="002731E8" w:rsidRDefault="002731E8" w:rsidP="002731E8">
      <w:r>
        <w:t xml:space="preserve">An </w:t>
      </w:r>
      <w:proofErr w:type="spellStart"/>
      <w:r w:rsidRPr="001B2AD5">
        <w:rPr>
          <w:rFonts w:ascii="Courier New" w:hAnsi="Courier New" w:cs="Courier New"/>
        </w:rPr>
        <w:t>EventLibrary</w:t>
      </w:r>
      <w:proofErr w:type="spellEnd"/>
      <w:r>
        <w:t xml:space="preserve"> triggers when </w:t>
      </w:r>
      <w:r w:rsidR="001B2AD5">
        <w:t xml:space="preserve">the process either loads or unloads a shared library.  ProcControlAPI will not trigger an </w:t>
      </w:r>
      <w:proofErr w:type="spellStart"/>
      <w:r w:rsidR="001B2AD5" w:rsidRPr="001B2AD5">
        <w:rPr>
          <w:rFonts w:ascii="Courier New" w:hAnsi="Courier New" w:cs="Courier New"/>
        </w:rPr>
        <w:t>EventLibrary</w:t>
      </w:r>
      <w:proofErr w:type="spellEnd"/>
      <w:r w:rsidR="001B2AD5">
        <w:t xml:space="preserve"> for library unloads associated with a Process being terminated, and it will not trigger </w:t>
      </w:r>
      <w:proofErr w:type="spellStart"/>
      <w:r w:rsidR="001B2AD5" w:rsidRPr="001B2AD5">
        <w:rPr>
          <w:rFonts w:ascii="Courier New" w:hAnsi="Courier New" w:cs="Courier New"/>
        </w:rPr>
        <w:t>EventLibrary</w:t>
      </w:r>
      <w:proofErr w:type="spellEnd"/>
      <w:r w:rsidR="001B2AD5">
        <w:t xml:space="preserve"> for library loads that happened before a ProcControlAPI attach operation.</w:t>
      </w:r>
    </w:p>
    <w:p w:rsidR="001B2AD5" w:rsidRDefault="001B2AD5" w:rsidP="002731E8">
      <w:r>
        <w:t xml:space="preserve">It is possible for multiple libraries to be loaded or unloaded at the same time.  In this case, an </w:t>
      </w:r>
      <w:proofErr w:type="spellStart"/>
      <w:r w:rsidRPr="001B2AD5">
        <w:rPr>
          <w:rFonts w:ascii="Courier New" w:hAnsi="Courier New" w:cs="Courier New"/>
        </w:rPr>
        <w:t>EventLibrary</w:t>
      </w:r>
      <w:proofErr w:type="spellEnd"/>
      <w:r>
        <w:t xml:space="preserve"> will contain multiple libraries in its load and unload sets.</w:t>
      </w:r>
    </w:p>
    <w:p w:rsidR="001B2AD5" w:rsidRDefault="001B2AD5" w:rsidP="001B2AD5">
      <w:pPr>
        <w:pStyle w:val="ClassHeading"/>
      </w:pPr>
      <w:r>
        <w:t xml:space="preserve">Associated </w:t>
      </w:r>
      <w:proofErr w:type="spellStart"/>
      <w:r>
        <w:t>EventType</w:t>
      </w:r>
      <w:proofErr w:type="spellEnd"/>
      <w:r>
        <w:t xml:space="preserve"> Code:</w:t>
      </w:r>
    </w:p>
    <w:p w:rsidR="001B2AD5" w:rsidRDefault="001B2AD5" w:rsidP="001B2AD5">
      <w:pPr>
        <w:pStyle w:val="Definition"/>
      </w:pPr>
      <w:r>
        <w:t>Library</w:t>
      </w:r>
    </w:p>
    <w:p w:rsidR="001B2AD5" w:rsidRDefault="001B2AD5" w:rsidP="001B2AD5">
      <w:pPr>
        <w:pStyle w:val="ClassHeading"/>
      </w:pPr>
      <w:proofErr w:type="spellStart"/>
      <w:r>
        <w:t>EventLibrary</w:t>
      </w:r>
      <w:proofErr w:type="spellEnd"/>
      <w:r>
        <w:t xml:space="preserve"> Member Functions:</w:t>
      </w:r>
    </w:p>
    <w:p w:rsidR="001B2AD5" w:rsidRDefault="001B2AD5" w:rsidP="001B2AD5">
      <w:pPr>
        <w:pStyle w:val="Definition"/>
      </w:pPr>
      <w:r>
        <w:t>const std::set&lt;Library::ptr&gt; &amp;libsAdded</w:t>
      </w:r>
      <w:r w:rsidR="00B32ED0"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B32ED0" w:rsidRPr="000018EA">
        <w:rPr>
          <w:rFonts w:asciiTheme="minorHAnsi" w:hAnsiTheme="minorHAnsi"/>
        </w:rPr>
        <w:fldChar w:fldCharType="end"/>
      </w:r>
      <w:r>
        <w:t>() const</w:t>
      </w:r>
    </w:p>
    <w:p w:rsidR="001B2AD5" w:rsidRDefault="001B2AD5" w:rsidP="001B2AD5">
      <w:pPr>
        <w:pStyle w:val="APIBody"/>
      </w:pPr>
      <w:r>
        <w:t>This function returns the set of Library objects that were loaded into the target process’ address space.  The set will be empty if no libraries were loaded.</w:t>
      </w:r>
    </w:p>
    <w:p w:rsidR="001B2AD5" w:rsidRDefault="001B2AD5" w:rsidP="001B2AD5">
      <w:pPr>
        <w:pStyle w:val="Definition"/>
      </w:pPr>
      <w:r>
        <w:t>const std::set&lt;Library::ptr&gt; &amp;libsRemoved</w:t>
      </w:r>
      <w:r w:rsidR="00B32ED0"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B32ED0" w:rsidRPr="000018EA">
        <w:rPr>
          <w:rFonts w:asciiTheme="minorHAnsi" w:hAnsiTheme="minorHAnsi"/>
        </w:rPr>
        <w:fldChar w:fldCharType="end"/>
      </w:r>
      <w:r>
        <w:t>() const</w:t>
      </w:r>
    </w:p>
    <w:p w:rsidR="001B2AD5" w:rsidRPr="002731E8" w:rsidRDefault="001B2AD5" w:rsidP="001B2AD5">
      <w:pPr>
        <w:pStyle w:val="APIBody"/>
      </w:pPr>
      <w:r>
        <w:t>This function returns the set of libraries that were unloaded from the target process’ address space.  The set will be empty if no libraries were unloaded.</w:t>
      </w:r>
    </w:p>
    <w:p w:rsidR="00DC6B19" w:rsidRDefault="00DC6B19">
      <w:pPr>
        <w:ind w:firstLine="0"/>
        <w:jc w:val="left"/>
      </w:pPr>
      <w:r>
        <w:br w:type="page"/>
      </w:r>
    </w:p>
    <w:p w:rsidR="00DC6B19" w:rsidRDefault="00DC6B19" w:rsidP="00DC6B19">
      <w:pPr>
        <w:pStyle w:val="Appendix"/>
      </w:pPr>
      <w:r>
        <w:lastRenderedPageBreak/>
        <w:t xml:space="preserve"> </w:t>
      </w:r>
      <w:bookmarkStart w:id="133" w:name="_Ref273369184"/>
      <w:bookmarkStart w:id="134" w:name="_Toc274055846"/>
      <w:bookmarkStart w:id="135" w:name="_Toc274129931"/>
      <w:r>
        <w:t>Registers</w:t>
      </w:r>
      <w:bookmarkEnd w:id="133"/>
      <w:bookmarkEnd w:id="134"/>
      <w:bookmarkEnd w:id="135"/>
      <w:r w:rsidR="00B32ED0" w:rsidRPr="00076480">
        <w:rPr>
          <w:rFonts w:asciiTheme="minorHAnsi" w:hAnsiTheme="minorHAnsi"/>
        </w:rPr>
        <w:fldChar w:fldCharType="begin"/>
      </w:r>
      <w:r w:rsidR="00076480" w:rsidRPr="00076480">
        <w:rPr>
          <w:rFonts w:asciiTheme="minorHAnsi" w:hAnsiTheme="minorHAnsi"/>
        </w:rPr>
        <w:instrText xml:space="preserve"> XE "MachRegister" </w:instrText>
      </w:r>
      <w:r w:rsidR="00B32ED0" w:rsidRPr="00076480">
        <w:rPr>
          <w:rFonts w:asciiTheme="minorHAnsi" w:hAnsiTheme="minorHAnsi"/>
        </w:rPr>
        <w:fldChar w:fldCharType="end"/>
      </w:r>
    </w:p>
    <w:p w:rsidR="00DC6B19" w:rsidRDefault="00DC6B19" w:rsidP="00DC6B19">
      <w:r>
        <w:t xml:space="preserve">This appendix describes the </w:t>
      </w:r>
      <w:proofErr w:type="spellStart"/>
      <w:r w:rsidRPr="00DC6B19">
        <w:rPr>
          <w:rFonts w:ascii="Courier New" w:hAnsi="Courier New" w:cs="Courier New"/>
        </w:rPr>
        <w:t>MachRegister</w:t>
      </w:r>
      <w:proofErr w:type="spellEnd"/>
      <w:r>
        <w:t xml:space="preserve"> interface, which is used for accessing registers in ProcControlAPI.  The entire definition of </w:t>
      </w:r>
      <w:proofErr w:type="spellStart"/>
      <w:r w:rsidRPr="00DC6B19">
        <w:rPr>
          <w:rFonts w:ascii="Courier New" w:hAnsi="Courier New" w:cs="Courier New"/>
        </w:rPr>
        <w:t>MachRegister</w:t>
      </w:r>
      <w:proofErr w:type="spellEnd"/>
      <w:r>
        <w:t xml:space="preserve"> contains more register names than are listed here; this appendix only lists the registers that can be access through ProcControlAPI.  </w:t>
      </w:r>
    </w:p>
    <w:p w:rsidR="00436B19" w:rsidRDefault="00436B19" w:rsidP="00DC6B19">
      <w:r>
        <w:t xml:space="preserve">An instance of </w:t>
      </w:r>
      <w:proofErr w:type="spellStart"/>
      <w:r>
        <w:t>MachRegister</w:t>
      </w:r>
      <w:proofErr w:type="spellEnd"/>
      <w:r>
        <w:t xml:space="preserve"> defined for each register ProcControlAPI can name.  These instances live inside a namespace that represents the register’s architecture.  For example, we can name a register from an AMD64 machine with </w:t>
      </w:r>
      <w:proofErr w:type="spellStart"/>
      <w:r w:rsidRPr="00436B19">
        <w:rPr>
          <w:rFonts w:ascii="Courier New" w:hAnsi="Courier New" w:cs="Courier New"/>
        </w:rPr>
        <w:t>Dyninst</w:t>
      </w:r>
      <w:proofErr w:type="spellEnd"/>
      <w:r w:rsidRPr="00436B19">
        <w:rPr>
          <w:rFonts w:ascii="Courier New" w:hAnsi="Courier New" w:cs="Courier New"/>
        </w:rPr>
        <w:t>:</w:t>
      </w:r>
      <w:proofErr w:type="gramStart"/>
      <w:r w:rsidRPr="00436B19">
        <w:rPr>
          <w:rFonts w:ascii="Courier New" w:hAnsi="Courier New" w:cs="Courier New"/>
        </w:rPr>
        <w:t>:x86</w:t>
      </w:r>
      <w:proofErr w:type="gramEnd"/>
      <w:r w:rsidRPr="00436B19">
        <w:rPr>
          <w:rFonts w:ascii="Courier New" w:hAnsi="Courier New" w:cs="Courier New"/>
        </w:rPr>
        <w:t>_64::</w:t>
      </w:r>
      <w:proofErr w:type="spellStart"/>
      <w:r w:rsidRPr="00436B19">
        <w:rPr>
          <w:rFonts w:ascii="Courier New" w:hAnsi="Courier New" w:cs="Courier New"/>
        </w:rPr>
        <w:t>rax</w:t>
      </w:r>
      <w:proofErr w:type="spellEnd"/>
      <w:r>
        <w:t xml:space="preserve"> or a register from a Power machine with </w:t>
      </w:r>
      <w:proofErr w:type="spellStart"/>
      <w:r w:rsidRPr="00436B19">
        <w:rPr>
          <w:rFonts w:ascii="Courier New" w:hAnsi="Courier New" w:cs="Courier New"/>
        </w:rPr>
        <w:t>Dyninst</w:t>
      </w:r>
      <w:proofErr w:type="spellEnd"/>
      <w:r w:rsidRPr="00436B19">
        <w:rPr>
          <w:rFonts w:ascii="Courier New" w:hAnsi="Courier New" w:cs="Courier New"/>
        </w:rPr>
        <w:t>::ppc32::r1</w:t>
      </w:r>
      <w:r>
        <w:rPr>
          <w:rFonts w:ascii="Courier New" w:hAnsi="Courier New" w:cs="Courier New"/>
        </w:rPr>
        <w:t>.</w:t>
      </w:r>
    </w:p>
    <w:p w:rsidR="00DC6B19" w:rsidRDefault="00436B19" w:rsidP="00DC6B19">
      <w:r>
        <w:t>All functions, types, and objects</w:t>
      </w:r>
      <w:r w:rsidR="00DC6B19">
        <w:t xml:space="preserve"> listed below are part of the C++ namespace </w:t>
      </w:r>
      <w:proofErr w:type="spellStart"/>
      <w:r w:rsidR="00DC6B19" w:rsidRPr="00DC6B19">
        <w:rPr>
          <w:rFonts w:ascii="Courier New" w:hAnsi="Courier New" w:cs="Courier New"/>
        </w:rPr>
        <w:t>Dyninst</w:t>
      </w:r>
      <w:proofErr w:type="spellEnd"/>
      <w:r w:rsidR="00DC6B19">
        <w:t>.</w:t>
      </w:r>
    </w:p>
    <w:p w:rsidR="00DC6B19" w:rsidRDefault="00436B19" w:rsidP="00436B19">
      <w:pPr>
        <w:pStyle w:val="ClassHeading"/>
      </w:pPr>
      <w:r>
        <w:t>Defined In:</w:t>
      </w:r>
    </w:p>
    <w:p w:rsidR="00436B19" w:rsidRDefault="00436B19" w:rsidP="00436B19">
      <w:pPr>
        <w:pStyle w:val="Definition"/>
      </w:pPr>
      <w:r>
        <w:t>dyn_regs.h</w:t>
      </w:r>
    </w:p>
    <w:p w:rsidR="00436B19" w:rsidRDefault="00436B19" w:rsidP="00436B19">
      <w:pPr>
        <w:pStyle w:val="Definition"/>
      </w:pPr>
    </w:p>
    <w:p w:rsidR="00436B19" w:rsidRDefault="00436B19" w:rsidP="00436B19">
      <w:pPr>
        <w:pStyle w:val="ClassHeading"/>
      </w:pPr>
      <w:r>
        <w:t>Related Types:</w:t>
      </w:r>
    </w:p>
    <w:p w:rsidR="00436B19" w:rsidRDefault="00436B19" w:rsidP="00436B19">
      <w:pPr>
        <w:pStyle w:val="Definition"/>
      </w:pPr>
      <w:r>
        <w:t>typedef unsigned long MachRegisterVal</w:t>
      </w:r>
      <w:r w:rsidR="00B32ED0" w:rsidRPr="00076480">
        <w:rPr>
          <w:rFonts w:asciiTheme="minorHAnsi" w:hAnsiTheme="minorHAnsi"/>
        </w:rPr>
        <w:fldChar w:fldCharType="begin"/>
      </w:r>
      <w:r w:rsidR="00076480" w:rsidRPr="00076480">
        <w:rPr>
          <w:rFonts w:asciiTheme="minorHAnsi" w:hAnsiTheme="minorHAnsi"/>
        </w:rPr>
        <w:instrText xml:space="preserve"> XE "MachRegisterVal" </w:instrText>
      </w:r>
      <w:r w:rsidR="00B32ED0" w:rsidRPr="00076480">
        <w:rPr>
          <w:rFonts w:asciiTheme="minorHAnsi" w:hAnsiTheme="minorHAnsi"/>
        </w:rPr>
        <w:fldChar w:fldCharType="end"/>
      </w:r>
    </w:p>
    <w:p w:rsidR="00436B19" w:rsidRDefault="00436B19" w:rsidP="00436B19">
      <w:pPr>
        <w:pStyle w:val="APIBody"/>
      </w:pPr>
      <w:r>
        <w:t xml:space="preserve">The </w:t>
      </w:r>
      <w:proofErr w:type="spellStart"/>
      <w:r w:rsidRPr="00436B19">
        <w:rPr>
          <w:rFonts w:ascii="Courier New" w:hAnsi="Courier New" w:cs="Courier New"/>
        </w:rPr>
        <w:t>MachRegisterVal</w:t>
      </w:r>
      <w:proofErr w:type="spellEnd"/>
      <w:r>
        <w:t xml:space="preserve"> type is used to represent the contents of a register.  If a register’s contents are smaller than </w:t>
      </w:r>
      <w:proofErr w:type="spellStart"/>
      <w:r w:rsidRPr="00436B19">
        <w:rPr>
          <w:rFonts w:ascii="Courier New" w:hAnsi="Courier New" w:cs="Courier New"/>
        </w:rPr>
        <w:t>MachRegisterVal</w:t>
      </w:r>
      <w:proofErr w:type="spellEnd"/>
      <w:r>
        <w:t xml:space="preserve">, then they will be up cast into a </w:t>
      </w:r>
      <w:proofErr w:type="spellStart"/>
      <w:r w:rsidRPr="00436B19">
        <w:rPr>
          <w:rFonts w:ascii="Courier New" w:hAnsi="Courier New" w:cs="Courier New"/>
        </w:rPr>
        <w:t>MachRegisterVal</w:t>
      </w:r>
      <w:proofErr w:type="spellEnd"/>
      <w:r>
        <w:t>.</w:t>
      </w:r>
    </w:p>
    <w:p w:rsidR="00436B19" w:rsidRDefault="00436B19" w:rsidP="00436B19">
      <w:pPr>
        <w:pStyle w:val="Definition"/>
      </w:pPr>
      <w:r>
        <w:t>typedef enum {</w:t>
      </w:r>
    </w:p>
    <w:p w:rsidR="00436B19" w:rsidRDefault="00436B19" w:rsidP="00436B19">
      <w:pPr>
        <w:pStyle w:val="Definition"/>
      </w:pPr>
      <w:r>
        <w:tab/>
        <w:t>Arch_none,</w:t>
      </w:r>
    </w:p>
    <w:p w:rsidR="00436B19" w:rsidRDefault="00436B19" w:rsidP="00436B19">
      <w:pPr>
        <w:pStyle w:val="Definition"/>
      </w:pPr>
      <w:r>
        <w:tab/>
        <w:t>Arch_x86,</w:t>
      </w:r>
    </w:p>
    <w:p w:rsidR="00436B19" w:rsidRDefault="00436B19" w:rsidP="00436B19">
      <w:pPr>
        <w:pStyle w:val="Definition"/>
      </w:pPr>
      <w:r>
        <w:tab/>
        <w:t>Arch_x86_64,</w:t>
      </w:r>
    </w:p>
    <w:p w:rsidR="00436B19" w:rsidRDefault="00436B19" w:rsidP="00436B19">
      <w:pPr>
        <w:pStyle w:val="Definition"/>
      </w:pPr>
      <w:r>
        <w:tab/>
        <w:t>Arch_ppc32,</w:t>
      </w:r>
    </w:p>
    <w:p w:rsidR="00436B19" w:rsidRDefault="00436B19" w:rsidP="00436B19">
      <w:pPr>
        <w:pStyle w:val="Definition"/>
      </w:pPr>
      <w:r>
        <w:tab/>
        <w:t>Arch_ppc64</w:t>
      </w:r>
    </w:p>
    <w:p w:rsidR="00436B19" w:rsidRDefault="00436B19" w:rsidP="00436B19">
      <w:pPr>
        <w:pStyle w:val="Definition"/>
      </w:pPr>
      <w:r>
        <w:t>} Architecture</w:t>
      </w:r>
      <w:r w:rsidR="00B32ED0" w:rsidRPr="00076480">
        <w:rPr>
          <w:rFonts w:asciiTheme="minorHAnsi" w:hAnsiTheme="minorHAnsi"/>
        </w:rPr>
        <w:fldChar w:fldCharType="begin"/>
      </w:r>
      <w:r w:rsidR="00076480" w:rsidRPr="00076480">
        <w:rPr>
          <w:rFonts w:asciiTheme="minorHAnsi" w:hAnsiTheme="minorHAnsi"/>
        </w:rPr>
        <w:instrText xml:space="preserve"> XE "Architecture" </w:instrText>
      </w:r>
      <w:r w:rsidR="00B32ED0" w:rsidRPr="00076480">
        <w:rPr>
          <w:rFonts w:asciiTheme="minorHAnsi" w:hAnsiTheme="minorHAnsi"/>
        </w:rPr>
        <w:fldChar w:fldCharType="end"/>
      </w:r>
    </w:p>
    <w:p w:rsidR="00436B19" w:rsidRDefault="00436B19" w:rsidP="00436B19">
      <w:pPr>
        <w:pStyle w:val="APIBody"/>
      </w:pPr>
      <w:r>
        <w:t xml:space="preserve">The </w:t>
      </w:r>
      <w:r w:rsidRPr="00436B19">
        <w:rPr>
          <w:rFonts w:ascii="Courier New" w:hAnsi="Courier New" w:cs="Courier New"/>
        </w:rPr>
        <w:t>Architecture</w:t>
      </w:r>
      <w:r>
        <w:t xml:space="preserve"> </w:t>
      </w:r>
      <w:proofErr w:type="spellStart"/>
      <w:r>
        <w:t>enum</w:t>
      </w:r>
      <w:proofErr w:type="spellEnd"/>
      <w:r>
        <w:t xml:space="preserve"> represents a system’s architecture.</w:t>
      </w:r>
    </w:p>
    <w:p w:rsidR="00413963" w:rsidRDefault="00413963" w:rsidP="00413963">
      <w:pPr>
        <w:pStyle w:val="ClassHeading"/>
      </w:pPr>
      <w:r>
        <w:t>Related Global Functions</w:t>
      </w:r>
    </w:p>
    <w:p w:rsidR="00413963" w:rsidRDefault="00413963" w:rsidP="00413963">
      <w:pPr>
        <w:pStyle w:val="Definition"/>
      </w:pPr>
      <w:r>
        <w:t>unsigned int getArchAddressWidth</w:t>
      </w:r>
      <w:r w:rsidR="00B32ED0"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B32ED0" w:rsidRPr="00014E4A">
        <w:rPr>
          <w:rFonts w:asciiTheme="minorHAnsi" w:hAnsiTheme="minorHAnsi"/>
        </w:rPr>
        <w:fldChar w:fldCharType="end"/>
      </w:r>
      <w:r>
        <w:t>(Architecture arch)</w:t>
      </w:r>
    </w:p>
    <w:p w:rsidR="00413963" w:rsidRDefault="00413963" w:rsidP="00413963">
      <w:pPr>
        <w:pStyle w:val="APIBody"/>
      </w:pPr>
      <w:r>
        <w:t xml:space="preserve">Returns the size of a pointer, in bytes, on the given architecture </w:t>
      </w:r>
      <w:r w:rsidRPr="00413963">
        <w:rPr>
          <w:rFonts w:ascii="Courier New" w:hAnsi="Courier New" w:cs="Courier New"/>
        </w:rPr>
        <w:t>arch</w:t>
      </w:r>
      <w:r>
        <w:t>.</w:t>
      </w:r>
    </w:p>
    <w:p w:rsidR="00076480" w:rsidRDefault="00076480" w:rsidP="00076480">
      <w:pPr>
        <w:pStyle w:val="ClassHeading"/>
      </w:pPr>
      <w:proofErr w:type="spellStart"/>
      <w:r>
        <w:t>MachRegister</w:t>
      </w:r>
      <w:proofErr w:type="spellEnd"/>
      <w:r>
        <w:t xml:space="preserve"> Static Member Functions</w:t>
      </w:r>
    </w:p>
    <w:p w:rsidR="00076480" w:rsidRDefault="00076480" w:rsidP="00076480">
      <w:pPr>
        <w:pStyle w:val="Definition"/>
      </w:pPr>
      <w:r>
        <w:t>MachRegister getPC</w:t>
      </w:r>
      <w:r w:rsidR="00B32ED0"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B32ED0" w:rsidRPr="00014E4A">
        <w:rPr>
          <w:rFonts w:asciiTheme="minorHAnsi" w:hAnsiTheme="minorHAnsi"/>
        </w:rPr>
        <w:fldChar w:fldCharType="end"/>
      </w:r>
      <w:r>
        <w:t>(Dyninst::Architecture arch)</w:t>
      </w:r>
    </w:p>
    <w:p w:rsidR="00076480" w:rsidRDefault="00076480" w:rsidP="00076480">
      <w:pPr>
        <w:pStyle w:val="Definition"/>
      </w:pPr>
      <w:r>
        <w:t>MachRegister getFramePointer</w:t>
      </w:r>
      <w:r w:rsidR="00B32ED0"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B32ED0" w:rsidRPr="00014E4A">
        <w:rPr>
          <w:rFonts w:asciiTheme="minorHAnsi" w:hAnsiTheme="minorHAnsi"/>
        </w:rPr>
        <w:fldChar w:fldCharType="end"/>
      </w:r>
      <w:r>
        <w:t>(Dyninst::Architecture arch)</w:t>
      </w:r>
    </w:p>
    <w:p w:rsidR="00076480" w:rsidRDefault="00076480" w:rsidP="00076480">
      <w:pPr>
        <w:pStyle w:val="Definition"/>
      </w:pPr>
      <w:r>
        <w:t>MachRegister getStackPointer</w:t>
      </w:r>
      <w:r w:rsidR="00B32ED0"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B32ED0" w:rsidRPr="00014E4A">
        <w:rPr>
          <w:rFonts w:asciiTheme="minorHAnsi" w:hAnsiTheme="minorHAnsi"/>
        </w:rPr>
        <w:fldChar w:fldCharType="end"/>
      </w:r>
      <w:r>
        <w:t>(Dyninst::Architecture arch)</w:t>
      </w:r>
    </w:p>
    <w:p w:rsidR="00076480" w:rsidRDefault="00076480" w:rsidP="00076480">
      <w:pPr>
        <w:pStyle w:val="APIBody"/>
      </w:pPr>
      <w:r>
        <w:t xml:space="preserve">These functions respectively return the register that represents the program counter, frame pointer, or stack pointer for the given architecture.  If </w:t>
      </w:r>
      <w:proofErr w:type="gramStart"/>
      <w:r>
        <w:t>an architecture</w:t>
      </w:r>
      <w:proofErr w:type="gramEnd"/>
      <w:r>
        <w:t xml:space="preserve"> does not </w:t>
      </w:r>
      <w:r>
        <w:lastRenderedPageBreak/>
        <w:t xml:space="preserve">support a frame pointer (ppc32 and ppc64) then </w:t>
      </w:r>
      <w:proofErr w:type="spellStart"/>
      <w:r>
        <w:t>getFramePointer</w:t>
      </w:r>
      <w:proofErr w:type="spellEnd"/>
      <w:r>
        <w:t xml:space="preserve"> returns an invalid register.</w:t>
      </w:r>
    </w:p>
    <w:p w:rsidR="00436B19" w:rsidRDefault="00436B19" w:rsidP="00436B19">
      <w:pPr>
        <w:pStyle w:val="ClassHeading"/>
      </w:pPr>
      <w:proofErr w:type="spellStart"/>
      <w:r>
        <w:t>MachRegister</w:t>
      </w:r>
      <w:proofErr w:type="spellEnd"/>
      <w:r w:rsidR="00076480">
        <w:t xml:space="preserve"> </w:t>
      </w:r>
      <w:r>
        <w:t>Member Functions</w:t>
      </w:r>
    </w:p>
    <w:p w:rsidR="00436B19" w:rsidRPr="00014E4A" w:rsidRDefault="00436B19" w:rsidP="00436B19">
      <w:pPr>
        <w:pStyle w:val="Definition"/>
        <w:rPr>
          <w:rFonts w:asciiTheme="minorHAnsi" w:hAnsiTheme="minorHAnsi"/>
        </w:rPr>
      </w:pPr>
      <w:r>
        <w:t>MachRegister getBaseRegister</w:t>
      </w:r>
      <w:r w:rsidR="00B32ED0"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B32ED0" w:rsidRPr="00014E4A">
        <w:rPr>
          <w:rFonts w:asciiTheme="minorHAnsi" w:hAnsiTheme="minorHAnsi"/>
        </w:rPr>
        <w:fldChar w:fldCharType="end"/>
      </w:r>
      <w:r w:rsidRPr="00014E4A">
        <w:t>() const</w:t>
      </w:r>
    </w:p>
    <w:p w:rsidR="00436B19" w:rsidRDefault="00436B19" w:rsidP="00436B19">
      <w:pPr>
        <w:pStyle w:val="APIBody"/>
      </w:pPr>
      <w:r>
        <w:t xml:space="preserve">This function returns the </w:t>
      </w:r>
      <w:r w:rsidR="004C1423">
        <w:t>largest register that may alias with the given register</w:t>
      </w:r>
      <w:r>
        <w:t xml:space="preserve">.  For example, </w:t>
      </w:r>
      <w:proofErr w:type="spellStart"/>
      <w:r w:rsidR="004C1423" w:rsidRPr="004C1423">
        <w:rPr>
          <w:rFonts w:ascii="Courier New" w:hAnsi="Courier New" w:cs="Courier New"/>
        </w:rPr>
        <w:t>getBaseRegister</w:t>
      </w:r>
      <w:proofErr w:type="spellEnd"/>
      <w:r w:rsidR="004C1423">
        <w:t xml:space="preserve"> on </w:t>
      </w:r>
      <w:r w:rsidR="004C1423" w:rsidRPr="004C1423">
        <w:rPr>
          <w:rFonts w:ascii="Courier New" w:hAnsi="Courier New" w:cs="Courier New"/>
        </w:rPr>
        <w:t>x86_64::ah</w:t>
      </w:r>
      <w:r w:rsidR="004C1423">
        <w:t xml:space="preserve"> will return </w:t>
      </w:r>
      <w:r w:rsidR="004C1423" w:rsidRPr="004C1423">
        <w:rPr>
          <w:rFonts w:ascii="Courier New" w:hAnsi="Courier New" w:cs="Courier New"/>
        </w:rPr>
        <w:t>x86_64::</w:t>
      </w:r>
      <w:proofErr w:type="spellStart"/>
      <w:r w:rsidR="004C1423" w:rsidRPr="004C1423">
        <w:rPr>
          <w:rFonts w:ascii="Courier New" w:hAnsi="Courier New" w:cs="Courier New"/>
        </w:rPr>
        <w:t>rax</w:t>
      </w:r>
      <w:proofErr w:type="spellEnd"/>
      <w:r w:rsidR="004C1423">
        <w:t>.</w:t>
      </w:r>
    </w:p>
    <w:p w:rsidR="004C1423" w:rsidRDefault="004C1423" w:rsidP="004C1423">
      <w:pPr>
        <w:pStyle w:val="Definition"/>
      </w:pPr>
      <w:r>
        <w:t>Architecture getArchitecture</w:t>
      </w:r>
      <w:r w:rsidR="00B32ED0"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B32ED0" w:rsidRPr="00014E4A">
        <w:rPr>
          <w:rFonts w:asciiTheme="minorHAnsi" w:hAnsiTheme="minorHAnsi"/>
        </w:rPr>
        <w:fldChar w:fldCharType="end"/>
      </w:r>
      <w:r>
        <w:t>() const</w:t>
      </w:r>
    </w:p>
    <w:p w:rsidR="004C1423" w:rsidRDefault="004C1423" w:rsidP="004C1423">
      <w:pPr>
        <w:pStyle w:val="APIBody"/>
      </w:pPr>
      <w:r>
        <w:t xml:space="preserve">This function returns the </w:t>
      </w:r>
      <w:r w:rsidRPr="004C1423">
        <w:rPr>
          <w:rFonts w:ascii="Courier New" w:hAnsi="Courier New" w:cs="Courier New"/>
        </w:rPr>
        <w:t>Architecture</w:t>
      </w:r>
      <w:r>
        <w:t xml:space="preserve"> for this register.</w:t>
      </w:r>
    </w:p>
    <w:p w:rsidR="004C1423" w:rsidRDefault="004C1423" w:rsidP="004C1423">
      <w:pPr>
        <w:pStyle w:val="Definition"/>
      </w:pPr>
      <w:r>
        <w:t>bool isValid</w:t>
      </w:r>
      <w:r w:rsidR="00B32ED0"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B32ED0" w:rsidRPr="00014E4A">
        <w:rPr>
          <w:rFonts w:asciiTheme="minorHAnsi" w:hAnsiTheme="minorHAnsi"/>
        </w:rPr>
        <w:fldChar w:fldCharType="end"/>
      </w:r>
      <w:r>
        <w:t>() const</w:t>
      </w:r>
    </w:p>
    <w:p w:rsidR="004C1423" w:rsidRDefault="004C1423" w:rsidP="004C1423">
      <w:pPr>
        <w:pStyle w:val="APIBody"/>
      </w:pPr>
      <w:r>
        <w:t>This function returns true if this register is valid.  Some API functions may return invalid registers upon error.</w:t>
      </w:r>
    </w:p>
    <w:p w:rsidR="00076480" w:rsidRDefault="00076480" w:rsidP="00076480">
      <w:pPr>
        <w:pStyle w:val="Definition"/>
      </w:pPr>
      <w:r>
        <w:t>MachRegisterVal getSubRegVal</w:t>
      </w:r>
      <w:r w:rsidR="00B32ED0"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B32ED0" w:rsidRPr="00014E4A">
        <w:rPr>
          <w:rFonts w:asciiTheme="minorHAnsi" w:hAnsiTheme="minorHAnsi"/>
        </w:rPr>
        <w:fldChar w:fldCharType="end"/>
      </w:r>
      <w:r>
        <w:t>(</w:t>
      </w:r>
    </w:p>
    <w:p w:rsidR="00076480" w:rsidRDefault="00076480" w:rsidP="00076480">
      <w:pPr>
        <w:pStyle w:val="Definition"/>
        <w:ind w:firstLine="240"/>
      </w:pPr>
      <w:r>
        <w:t xml:space="preserve">  MachRegister subreg, </w:t>
      </w:r>
    </w:p>
    <w:p w:rsidR="00076480" w:rsidRDefault="00076480" w:rsidP="00076480">
      <w:pPr>
        <w:pStyle w:val="Definition"/>
        <w:ind w:firstLine="240"/>
      </w:pPr>
      <w:r>
        <w:t xml:space="preserve">  MachRegisterVal orig)</w:t>
      </w:r>
    </w:p>
    <w:p w:rsidR="00076480" w:rsidRDefault="00076480" w:rsidP="00076480">
      <w:pPr>
        <w:pStyle w:val="APIBody"/>
      </w:pPr>
      <w:r>
        <w:t xml:space="preserve">Given a value for this register, </w:t>
      </w:r>
      <w:proofErr w:type="spellStart"/>
      <w:r w:rsidRPr="004C1423">
        <w:rPr>
          <w:rFonts w:ascii="Courier New" w:hAnsi="Courier New" w:cs="Courier New"/>
        </w:rPr>
        <w:t>orig</w:t>
      </w:r>
      <w:proofErr w:type="spellEnd"/>
      <w:r>
        <w:t xml:space="preserve">, and a smaller aliased register, </w:t>
      </w:r>
      <w:proofErr w:type="spellStart"/>
      <w:r w:rsidRPr="004C1423">
        <w:rPr>
          <w:rFonts w:ascii="Courier New" w:hAnsi="Courier New" w:cs="Courier New"/>
        </w:rPr>
        <w:t>subreg</w:t>
      </w:r>
      <w:proofErr w:type="spellEnd"/>
      <w:r>
        <w:t xml:space="preserve">, then this function returns the value of the aliased register.  For example, if this function were called on </w:t>
      </w:r>
      <w:r w:rsidRPr="004C1423">
        <w:rPr>
          <w:rFonts w:ascii="Courier New" w:hAnsi="Courier New" w:cs="Courier New"/>
        </w:rPr>
        <w:t>x86::</w:t>
      </w:r>
      <w:proofErr w:type="spellStart"/>
      <w:r w:rsidRPr="004C1423">
        <w:rPr>
          <w:rFonts w:ascii="Courier New" w:hAnsi="Courier New" w:cs="Courier New"/>
        </w:rPr>
        <w:t>eax</w:t>
      </w:r>
      <w:proofErr w:type="spellEnd"/>
      <w:r w:rsidRPr="004C1423">
        <w:rPr>
          <w:rFonts w:ascii="Courier New" w:hAnsi="Courier New" w:cs="Courier New"/>
        </w:rPr>
        <w:t xml:space="preserve"> </w:t>
      </w:r>
      <w:r>
        <w:t xml:space="preserve">with </w:t>
      </w:r>
      <w:proofErr w:type="spellStart"/>
      <w:r w:rsidRPr="004C1423">
        <w:rPr>
          <w:rFonts w:ascii="Courier New" w:hAnsi="Courier New" w:cs="Courier New"/>
        </w:rPr>
        <w:t>subreg</w:t>
      </w:r>
      <w:proofErr w:type="spellEnd"/>
      <w:r w:rsidRPr="004C1423">
        <w:rPr>
          <w:rFonts w:ascii="Courier New" w:hAnsi="Courier New" w:cs="Courier New"/>
        </w:rPr>
        <w:t xml:space="preserve"> </w:t>
      </w:r>
      <w:r>
        <w:t xml:space="preserve">as </w:t>
      </w:r>
      <w:r w:rsidRPr="004C1423">
        <w:rPr>
          <w:rFonts w:ascii="Courier New" w:hAnsi="Courier New" w:cs="Courier New"/>
        </w:rPr>
        <w:t xml:space="preserve">x86::al </w:t>
      </w:r>
      <w:r>
        <w:t xml:space="preserve">and an </w:t>
      </w:r>
      <w:proofErr w:type="spellStart"/>
      <w:r w:rsidRPr="004C1423">
        <w:rPr>
          <w:rFonts w:ascii="Courier New" w:hAnsi="Courier New" w:cs="Courier New"/>
        </w:rPr>
        <w:t>orig</w:t>
      </w:r>
      <w:proofErr w:type="spellEnd"/>
      <w:r w:rsidRPr="004C1423">
        <w:rPr>
          <w:rFonts w:ascii="Courier New" w:hAnsi="Courier New" w:cs="Courier New"/>
        </w:rPr>
        <w:t xml:space="preserve">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rsidR="00076480" w:rsidRDefault="00076480" w:rsidP="00076480">
      <w:pPr>
        <w:pStyle w:val="Definition"/>
      </w:pPr>
      <w:r>
        <w:t>const char *name</w:t>
      </w:r>
      <w:r w:rsidR="00B32ED0"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B32ED0" w:rsidRPr="00014E4A">
        <w:rPr>
          <w:rFonts w:asciiTheme="minorHAnsi" w:hAnsiTheme="minorHAnsi"/>
        </w:rPr>
        <w:fldChar w:fldCharType="end"/>
      </w:r>
      <w:r>
        <w:t>() const</w:t>
      </w:r>
    </w:p>
    <w:p w:rsidR="00076480" w:rsidRDefault="00076480" w:rsidP="00076480">
      <w:pPr>
        <w:pStyle w:val="APIBody"/>
      </w:pPr>
      <w:r>
        <w:t>This function returns a human readable name that identifies this register.</w:t>
      </w:r>
    </w:p>
    <w:p w:rsidR="00076480" w:rsidRDefault="00076480" w:rsidP="00076480">
      <w:pPr>
        <w:pStyle w:val="Definition"/>
      </w:pPr>
      <w:r>
        <w:t>unsigned int size</w:t>
      </w:r>
      <w:r w:rsidR="00B32ED0"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B32ED0" w:rsidRPr="00014E4A">
        <w:rPr>
          <w:rFonts w:asciiTheme="minorHAnsi" w:hAnsiTheme="minorHAnsi"/>
        </w:rPr>
        <w:fldChar w:fldCharType="end"/>
      </w:r>
      <w:r>
        <w:t>() const</w:t>
      </w:r>
    </w:p>
    <w:p w:rsidR="00076480" w:rsidRDefault="00076480" w:rsidP="00076480">
      <w:pPr>
        <w:pStyle w:val="APIBody"/>
      </w:pPr>
      <w:r>
        <w:t>This function returns the size of the register in bytes.</w:t>
      </w:r>
    </w:p>
    <w:p w:rsidR="00076480" w:rsidRDefault="00076480" w:rsidP="00076480">
      <w:pPr>
        <w:pStyle w:val="Definition"/>
      </w:pPr>
      <w:r>
        <w:t>signed int val</w:t>
      </w:r>
      <w:r w:rsidR="00B32ED0"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B32ED0" w:rsidRPr="00014E4A">
        <w:rPr>
          <w:rFonts w:asciiTheme="minorHAnsi" w:hAnsiTheme="minorHAnsi"/>
        </w:rPr>
        <w:fldChar w:fldCharType="end"/>
      </w:r>
      <w:r>
        <w:t>() const</w:t>
      </w:r>
    </w:p>
    <w:p w:rsidR="00076480" w:rsidRDefault="00076480" w:rsidP="00076480">
      <w:pPr>
        <w:pStyle w:val="APIBody"/>
      </w:pPr>
      <w:r>
        <w:t xml:space="preserve">This function returns a unique integer that represents this register.  This can be useful for writing switch statements that take a </w:t>
      </w:r>
      <w:proofErr w:type="spellStart"/>
      <w:r>
        <w:t>MachRegister</w:t>
      </w:r>
      <w:proofErr w:type="spellEnd"/>
      <w:r>
        <w:t xml:space="preserve">.  The unique integers for a </w:t>
      </w:r>
      <w:proofErr w:type="spellStart"/>
      <w:r>
        <w:t>MachRegister</w:t>
      </w:r>
      <w:proofErr w:type="spellEnd"/>
      <w:r>
        <w:t xml:space="preserve"> can be found by preceding the register object name with an ‘</w:t>
      </w:r>
      <w:proofErr w:type="spellStart"/>
      <w:r>
        <w:t>i</w:t>
      </w:r>
      <w:proofErr w:type="spellEnd"/>
      <w:r>
        <w:t xml:space="preserve">'.  For example, a case statement for </w:t>
      </w:r>
      <w:proofErr w:type="spellStart"/>
      <w:r>
        <w:t>MachRegister</w:t>
      </w:r>
      <w:proofErr w:type="spellEnd"/>
      <w:r>
        <w:t xml:space="preserve">, </w:t>
      </w:r>
      <w:proofErr w:type="spellStart"/>
      <w:r>
        <w:t>reg</w:t>
      </w:r>
      <w:proofErr w:type="spellEnd"/>
      <w:r>
        <w:t>, could be written as:</w:t>
      </w:r>
    </w:p>
    <w:p w:rsidR="00076480" w:rsidRDefault="00076480" w:rsidP="00076480">
      <w:pPr>
        <w:pStyle w:val="Definition"/>
        <w:ind w:left="1440"/>
      </w:pPr>
      <w:r>
        <w:t>switch (reg.val()) {</w:t>
      </w:r>
    </w:p>
    <w:p w:rsidR="00076480" w:rsidRDefault="00076480" w:rsidP="00076480">
      <w:pPr>
        <w:pStyle w:val="Definition"/>
        <w:ind w:left="1440"/>
      </w:pPr>
      <w:r>
        <w:tab/>
        <w:t>case x86_64::irax:</w:t>
      </w:r>
    </w:p>
    <w:p w:rsidR="00076480" w:rsidRDefault="00076480" w:rsidP="00076480">
      <w:pPr>
        <w:pStyle w:val="Definition"/>
        <w:ind w:left="1440"/>
      </w:pPr>
      <w:r>
        <w:tab/>
        <w:t>case x86_64::irbx:</w:t>
      </w:r>
    </w:p>
    <w:p w:rsidR="00076480" w:rsidRDefault="00076480" w:rsidP="00076480">
      <w:pPr>
        <w:pStyle w:val="Definition"/>
        <w:ind w:left="1440"/>
      </w:pPr>
      <w:r>
        <w:tab/>
        <w:t>case x86_64::ircx:</w:t>
      </w:r>
    </w:p>
    <w:p w:rsidR="00076480" w:rsidRDefault="00076480" w:rsidP="00076480">
      <w:pPr>
        <w:pStyle w:val="Definition"/>
        <w:ind w:left="1440"/>
      </w:pPr>
      <w:r>
        <w:tab/>
        <w:t>…</w:t>
      </w:r>
    </w:p>
    <w:p w:rsidR="00076480" w:rsidRDefault="00076480" w:rsidP="00076480">
      <w:pPr>
        <w:pStyle w:val="Definition"/>
        <w:ind w:left="1440"/>
      </w:pPr>
      <w:r>
        <w:t>}</w:t>
      </w:r>
    </w:p>
    <w:p w:rsidR="00076480" w:rsidRDefault="00076480" w:rsidP="00076480">
      <w:pPr>
        <w:pStyle w:val="Definition"/>
      </w:pPr>
    </w:p>
    <w:p w:rsidR="00076480" w:rsidRDefault="00076480" w:rsidP="00076480">
      <w:pPr>
        <w:pStyle w:val="Definition"/>
      </w:pPr>
      <w:r>
        <w:t>bool isPC</w:t>
      </w:r>
      <w:r w:rsidR="00B32ED0"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B32ED0" w:rsidRPr="00014E4A">
        <w:rPr>
          <w:rFonts w:asciiTheme="minorHAnsi" w:hAnsiTheme="minorHAnsi"/>
        </w:rPr>
        <w:fldChar w:fldCharType="end"/>
      </w:r>
      <w:r>
        <w:t>() const</w:t>
      </w:r>
    </w:p>
    <w:p w:rsidR="00076480" w:rsidRDefault="00076480" w:rsidP="00076480">
      <w:pPr>
        <w:pStyle w:val="Definition"/>
      </w:pPr>
      <w:r>
        <w:t>bool isFramePointer</w:t>
      </w:r>
      <w:r w:rsidR="00B32ED0"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B32ED0" w:rsidRPr="00014E4A">
        <w:rPr>
          <w:rFonts w:asciiTheme="minorHAnsi" w:hAnsiTheme="minorHAnsi"/>
        </w:rPr>
        <w:fldChar w:fldCharType="end"/>
      </w:r>
      <w:r>
        <w:t>() const</w:t>
      </w:r>
    </w:p>
    <w:p w:rsidR="00076480" w:rsidRDefault="00076480" w:rsidP="00076480">
      <w:pPr>
        <w:pStyle w:val="Definition"/>
      </w:pPr>
      <w:r>
        <w:t>bool isStackPointer</w:t>
      </w:r>
      <w:r w:rsidR="00B32ED0"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B32ED0" w:rsidRPr="00014E4A">
        <w:rPr>
          <w:rFonts w:asciiTheme="minorHAnsi" w:hAnsiTheme="minorHAnsi"/>
        </w:rPr>
        <w:fldChar w:fldCharType="end"/>
      </w:r>
      <w:r>
        <w:t>() const</w:t>
      </w:r>
    </w:p>
    <w:p w:rsidR="00076480" w:rsidRDefault="00076480" w:rsidP="00076480">
      <w:pPr>
        <w:pStyle w:val="APIBody"/>
      </w:pPr>
      <w:r>
        <w:t>These functions respectively return true if the register is the program counter, frame pointer, or stack pointer for its architecture.  They return false otherwise.</w:t>
      </w:r>
    </w:p>
    <w:p w:rsidR="00076480" w:rsidRDefault="00076480" w:rsidP="00076480">
      <w:pPr>
        <w:pStyle w:val="ClassHeading"/>
      </w:pPr>
      <w:proofErr w:type="spellStart"/>
      <w:r>
        <w:t>MachRegister</w:t>
      </w:r>
      <w:proofErr w:type="spellEnd"/>
      <w:r>
        <w:t xml:space="preserve"> Objects</w:t>
      </w:r>
    </w:p>
    <w:p w:rsidR="00413963" w:rsidRDefault="00413963" w:rsidP="00413963">
      <w:r>
        <w:lastRenderedPageBreak/>
        <w:t xml:space="preserve">The following list describes instances of </w:t>
      </w:r>
      <w:proofErr w:type="spellStart"/>
      <w:r>
        <w:t>MachRegister</w:t>
      </w:r>
      <w:proofErr w:type="spellEnd"/>
      <w:r>
        <w:t xml:space="preserve"> that can be passed to ProcControlAPI.  These can be names by </w:t>
      </w:r>
      <w:proofErr w:type="spellStart"/>
      <w:r>
        <w:t>prepending</w:t>
      </w:r>
      <w:proofErr w:type="spellEnd"/>
      <w:r>
        <w:t xml:space="preserve"> the namespace to the listed names, e.g., x86::</w:t>
      </w:r>
      <w:proofErr w:type="spellStart"/>
      <w:r>
        <w:t>eax</w:t>
      </w:r>
      <w:proofErr w:type="spellEnd"/>
      <w:r>
        <w:t xml:space="preserve">.  </w:t>
      </w:r>
    </w:p>
    <w:p w:rsidR="00076480" w:rsidRDefault="00076480" w:rsidP="00076480">
      <w:pPr>
        <w:pStyle w:val="Definition"/>
      </w:pPr>
      <w:r>
        <w:t>namespace x86</w:t>
      </w:r>
      <w:r w:rsidR="00B32ED0" w:rsidRPr="004322D7">
        <w:rPr>
          <w:rFonts w:asciiTheme="minorHAnsi" w:hAnsiTheme="minorHAnsi"/>
        </w:rPr>
        <w:fldChar w:fldCharType="begin"/>
      </w:r>
      <w:r w:rsidR="00014E4A" w:rsidRPr="004322D7">
        <w:rPr>
          <w:rFonts w:asciiTheme="minorHAnsi" w:hAnsiTheme="minorHAnsi"/>
        </w:rPr>
        <w:instrText xml:space="preserve"> XE "x86 registers" </w:instrText>
      </w:r>
      <w:r w:rsidR="00B32ED0" w:rsidRPr="004322D7">
        <w:rPr>
          <w:rFonts w:asciiTheme="minorHAnsi" w:hAnsiTheme="minorHAnsi"/>
        </w:rPr>
        <w:fldChar w:fldCharType="end"/>
      </w:r>
    </w:p>
    <w:p w:rsidR="00FC0D5A" w:rsidRDefault="00FC0D5A">
      <w:pPr>
        <w:ind w:firstLine="0"/>
        <w:sectPr w:rsidR="00FC0D5A" w:rsidSect="006A4937">
          <w:footerReference w:type="default" r:id="rId12"/>
          <w:pgSz w:w="12240" w:h="15840"/>
          <w:pgMar w:top="1440" w:right="1440" w:bottom="1440" w:left="1440" w:header="720" w:footer="720" w:gutter="0"/>
          <w:pgNumType w:start="1"/>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edi</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oeax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eip</w:t>
      </w:r>
      <w:proofErr w:type="spellEnd"/>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ds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lastRenderedPageBreak/>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C1068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Pr="00FC0D5A" w:rsidRDefault="00FC0D5A" w:rsidP="00FC0D5A">
      <w:pPr>
        <w:ind w:left="720" w:firstLine="0"/>
        <w:rPr>
          <w:rFonts w:ascii="Courier New" w:hAnsi="Courier New" w:cs="Courier New"/>
        </w:rPr>
      </w:pPr>
    </w:p>
    <w:p w:rsidR="00FC0D5A" w:rsidRDefault="00FC0D5A" w:rsidP="00C1068A">
      <w:pPr>
        <w:sectPr w:rsidR="00FC0D5A" w:rsidSect="00FC0D5A">
          <w:type w:val="continuous"/>
          <w:pgSz w:w="12240" w:h="15840"/>
          <w:pgMar w:top="1440" w:right="1440" w:bottom="1440" w:left="1440" w:header="720" w:footer="720" w:gutter="0"/>
          <w:cols w:num="3" w:space="720"/>
          <w:docGrid w:linePitch="360"/>
        </w:sectPr>
      </w:pPr>
    </w:p>
    <w:p w:rsidR="00FC0D5A" w:rsidRDefault="00FC0D5A">
      <w:pPr>
        <w:ind w:firstLine="0"/>
        <w:jc w:val="left"/>
      </w:pPr>
    </w:p>
    <w:p w:rsidR="00FC0D5A" w:rsidRDefault="00FC0D5A">
      <w:pPr>
        <w:ind w:firstLine="0"/>
        <w:jc w:val="left"/>
      </w:pPr>
      <w:proofErr w:type="gramStart"/>
      <w:r>
        <w:t>namespace</w:t>
      </w:r>
      <w:proofErr w:type="gramEnd"/>
      <w:r>
        <w:t xml:space="preserve"> x86_64</w:t>
      </w:r>
      <w:r w:rsidR="00B32ED0" w:rsidRPr="004322D7">
        <w:fldChar w:fldCharType="begin"/>
      </w:r>
      <w:r w:rsidR="004322D7" w:rsidRPr="004322D7">
        <w:instrText xml:space="preserve"> XE "x86_64 registers" </w:instrText>
      </w:r>
      <w:r w:rsidR="00B32ED0" w:rsidRPr="004322D7">
        <w:fldChar w:fldCharType="end"/>
      </w:r>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space="720"/>
          <w:docGrid w:linePitch="360"/>
        </w:sectPr>
      </w:pPr>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lastRenderedPageBreak/>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cx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dx</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bp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sp</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si</w:t>
      </w:r>
      <w:proofErr w:type="spellEnd"/>
      <w:proofErr w:type="gramEnd"/>
    </w:p>
    <w:p w:rsidR="00FC0D5A" w:rsidRDefault="00FC0D5A" w:rsidP="00FC0D5A">
      <w:pPr>
        <w:ind w:left="720" w:firstLine="0"/>
        <w:rPr>
          <w:rFonts w:ascii="Courier New" w:hAnsi="Courier New" w:cs="Courier New"/>
        </w:rPr>
      </w:pPr>
      <w:proofErr w:type="spellStart"/>
      <w:proofErr w:type="gramStart"/>
      <w:r>
        <w:rPr>
          <w:rFonts w:ascii="Courier New" w:hAnsi="Courier New" w:cs="Courier New"/>
        </w:rPr>
        <w:t>r</w:t>
      </w:r>
      <w:r w:rsidRPr="00FC0D5A">
        <w:rPr>
          <w:rFonts w:ascii="Courier New" w:hAnsi="Courier New" w:cs="Courier New"/>
        </w:rPr>
        <w:t>di</w:t>
      </w:r>
      <w:proofErr w:type="spellEnd"/>
      <w:proofErr w:type="gramEnd"/>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lastRenderedPageBreak/>
        <w:t>r9</w:t>
      </w:r>
    </w:p>
    <w:p w:rsidR="00FC0D5A" w:rsidRDefault="00FC0D5A" w:rsidP="00FC0D5A">
      <w:pPr>
        <w:ind w:left="720" w:firstLine="0"/>
        <w:rPr>
          <w:rFonts w:ascii="Courier New" w:hAnsi="Courier New" w:cs="Courier New"/>
        </w:rPr>
      </w:pPr>
      <w:r>
        <w:rPr>
          <w:rFonts w:ascii="Courier New" w:hAnsi="Courier New" w:cs="Courier New"/>
        </w:rPr>
        <w:t>r10</w:t>
      </w:r>
    </w:p>
    <w:p w:rsidR="00FC0D5A" w:rsidRDefault="00FC0D5A" w:rsidP="00FC0D5A">
      <w:pPr>
        <w:ind w:left="720" w:firstLine="0"/>
        <w:rPr>
          <w:rFonts w:ascii="Courier New" w:hAnsi="Courier New" w:cs="Courier New"/>
        </w:rPr>
      </w:pPr>
      <w:r>
        <w:rPr>
          <w:rFonts w:ascii="Courier New" w:hAnsi="Courier New" w:cs="Courier New"/>
        </w:rPr>
        <w:t>r11</w:t>
      </w:r>
    </w:p>
    <w:p w:rsidR="00FC0D5A" w:rsidRDefault="00FC0D5A" w:rsidP="00FC0D5A">
      <w:pPr>
        <w:ind w:left="720" w:firstLine="0"/>
        <w:rPr>
          <w:rFonts w:ascii="Courier New" w:hAnsi="Courier New" w:cs="Courier New"/>
        </w:rPr>
      </w:pPr>
      <w:r>
        <w:rPr>
          <w:rFonts w:ascii="Courier New" w:hAnsi="Courier New" w:cs="Courier New"/>
        </w:rPr>
        <w:t>r12</w:t>
      </w:r>
    </w:p>
    <w:p w:rsidR="00FC0D5A" w:rsidRDefault="00FC0D5A" w:rsidP="00FC0D5A">
      <w:pPr>
        <w:ind w:left="720" w:firstLine="0"/>
        <w:rPr>
          <w:rFonts w:ascii="Courier New" w:hAnsi="Courier New" w:cs="Courier New"/>
        </w:rPr>
      </w:pPr>
      <w:r>
        <w:rPr>
          <w:rFonts w:ascii="Courier New" w:hAnsi="Courier New" w:cs="Courier New"/>
        </w:rPr>
        <w:t>r13</w:t>
      </w:r>
    </w:p>
    <w:p w:rsidR="00FC0D5A" w:rsidRDefault="00FC0D5A" w:rsidP="00FC0D5A">
      <w:pPr>
        <w:ind w:left="720" w:firstLine="0"/>
        <w:rPr>
          <w:rFonts w:ascii="Courier New" w:hAnsi="Courier New" w:cs="Courier New"/>
        </w:rPr>
      </w:pPr>
      <w:r>
        <w:rPr>
          <w:rFonts w:ascii="Courier New" w:hAnsi="Courier New" w:cs="Courier New"/>
        </w:rPr>
        <w:t>r14</w:t>
      </w:r>
    </w:p>
    <w:p w:rsidR="00FC0D5A" w:rsidRPr="00FC0D5A" w:rsidRDefault="00FC0D5A" w:rsidP="00FC0D5A">
      <w:pPr>
        <w:ind w:left="720" w:firstLine="0"/>
        <w:rPr>
          <w:rFonts w:ascii="Courier New" w:hAnsi="Courier New" w:cs="Courier New"/>
        </w:rPr>
      </w:pPr>
      <w:r>
        <w:rPr>
          <w:rFonts w:ascii="Courier New" w:hAnsi="Courier New" w:cs="Courier New"/>
        </w:rPr>
        <w:t>r15</w:t>
      </w:r>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o</w:t>
      </w:r>
      <w:r>
        <w:rPr>
          <w:rFonts w:ascii="Courier New" w:hAnsi="Courier New" w:cs="Courier New"/>
        </w:rPr>
        <w:t>r</w:t>
      </w:r>
      <w:r w:rsidRPr="00FC0D5A">
        <w:rPr>
          <w:rFonts w:ascii="Courier New" w:hAnsi="Courier New" w:cs="Courier New"/>
        </w:rPr>
        <w:t>ax</w:t>
      </w:r>
      <w:proofErr w:type="spellEnd"/>
      <w:proofErr w:type="gramEnd"/>
    </w:p>
    <w:p w:rsidR="00FC0D5A" w:rsidRPr="00FC0D5A" w:rsidRDefault="00FC0D5A" w:rsidP="00FC0D5A">
      <w:pPr>
        <w:ind w:left="720" w:firstLine="0"/>
        <w:rPr>
          <w:rFonts w:ascii="Courier New" w:hAnsi="Courier New" w:cs="Courier New"/>
        </w:rPr>
      </w:pPr>
      <w:proofErr w:type="gramStart"/>
      <w:r>
        <w:rPr>
          <w:rFonts w:ascii="Courier New" w:hAnsi="Courier New" w:cs="Courier New"/>
        </w:rPr>
        <w:t>r</w:t>
      </w:r>
      <w:r w:rsidRPr="00FC0D5A">
        <w:rPr>
          <w:rFonts w:ascii="Courier New" w:hAnsi="Courier New" w:cs="Courier New"/>
        </w:rPr>
        <w:t>ip</w:t>
      </w:r>
      <w:proofErr w:type="gramEnd"/>
    </w:p>
    <w:p w:rsidR="00FC0D5A" w:rsidRPr="00FC0D5A" w:rsidRDefault="00FC0D5A" w:rsidP="00FC0D5A">
      <w:pPr>
        <w:ind w:left="720" w:firstLine="0"/>
        <w:rPr>
          <w:rFonts w:ascii="Courier New" w:hAnsi="Courier New" w:cs="Courier New"/>
        </w:rPr>
      </w:pPr>
      <w:proofErr w:type="gramStart"/>
      <w:r w:rsidRPr="00FC0D5A">
        <w:rPr>
          <w:rFonts w:ascii="Courier New" w:hAnsi="Courier New" w:cs="Courier New"/>
        </w:rPr>
        <w:lastRenderedPageBreak/>
        <w:t>flags</w:t>
      </w:r>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cs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ds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es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ss</w:t>
      </w:r>
      <w:proofErr w:type="spellEnd"/>
      <w:proofErr w:type="gramEnd"/>
    </w:p>
    <w:p w:rsidR="00FC0D5A" w:rsidRP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fsbase</w:t>
      </w:r>
      <w:proofErr w:type="spellEnd"/>
      <w:proofErr w:type="gramEnd"/>
    </w:p>
    <w:p w:rsidR="00FC0D5A" w:rsidRDefault="00FC0D5A" w:rsidP="00FC0D5A">
      <w:pPr>
        <w:ind w:left="720" w:firstLine="0"/>
        <w:rPr>
          <w:rFonts w:ascii="Courier New" w:hAnsi="Courier New" w:cs="Courier New"/>
        </w:rPr>
      </w:pPr>
      <w:proofErr w:type="spellStart"/>
      <w:proofErr w:type="gramStart"/>
      <w:r w:rsidRPr="00FC0D5A">
        <w:rPr>
          <w:rFonts w:ascii="Courier New" w:hAnsi="Courier New" w:cs="Courier New"/>
        </w:rPr>
        <w:t>gsbase</w:t>
      </w:r>
      <w:proofErr w:type="spellEnd"/>
      <w:proofErr w:type="gramEnd"/>
    </w:p>
    <w:p w:rsidR="00FC0D5A" w:rsidRDefault="00FC0D5A" w:rsidP="00FC0D5A">
      <w:pPr>
        <w:ind w:left="720" w:firstLine="0"/>
        <w:rPr>
          <w:rFonts w:ascii="Courier New" w:hAnsi="Courier New" w:cs="Courier New"/>
        </w:rPr>
        <w:sectPr w:rsidR="00FC0D5A" w:rsidSect="00FC0D5A">
          <w:type w:val="continuous"/>
          <w:pgSz w:w="12240" w:h="15840"/>
          <w:pgMar w:top="1440" w:right="1440" w:bottom="1440" w:left="1440" w:header="720" w:footer="720" w:gutter="0"/>
          <w:cols w:num="3" w:space="720"/>
          <w:docGrid w:linePitch="360"/>
        </w:sectPr>
      </w:pPr>
    </w:p>
    <w:p w:rsidR="00FC0D5A" w:rsidRPr="00FC0D5A" w:rsidRDefault="00FC0D5A" w:rsidP="00FC0D5A">
      <w:pPr>
        <w:ind w:left="720" w:firstLine="0"/>
        <w:rPr>
          <w:rFonts w:ascii="Courier New" w:hAnsi="Courier New" w:cs="Courier New"/>
        </w:rPr>
      </w:pPr>
    </w:p>
    <w:p w:rsidR="00FC0D5A" w:rsidRDefault="00FC0D5A">
      <w:pPr>
        <w:ind w:firstLine="0"/>
        <w:jc w:val="left"/>
      </w:pPr>
      <w:proofErr w:type="gramStart"/>
      <w:r>
        <w:t>namespace</w:t>
      </w:r>
      <w:proofErr w:type="gramEnd"/>
      <w:r>
        <w:t xml:space="preserve"> ppc32</w:t>
      </w:r>
      <w:r w:rsidR="00B32ED0" w:rsidRPr="004322D7">
        <w:fldChar w:fldCharType="begin"/>
      </w:r>
      <w:r w:rsidR="004322D7" w:rsidRPr="004322D7">
        <w:instrText xml:space="preserve"> XE "ppc32 registers" </w:instrText>
      </w:r>
      <w:r w:rsidR="00B32ED0" w:rsidRPr="004322D7">
        <w:fldChar w:fldCharType="end"/>
      </w:r>
    </w:p>
    <w:p w:rsidR="00413963" w:rsidRDefault="00413963" w:rsidP="00FC0D5A">
      <w:pPr>
        <w:ind w:left="720" w:firstLine="0"/>
        <w:rPr>
          <w:rFonts w:ascii="Courier New" w:hAnsi="Courier New" w:cs="Courier New"/>
        </w:rPr>
        <w:sectPr w:rsidR="00413963" w:rsidSect="00FC0D5A">
          <w:type w:val="continuous"/>
          <w:pgSz w:w="12240" w:h="15840"/>
          <w:pgMar w:top="1440" w:right="1440" w:bottom="1440" w:left="1440" w:header="720" w:footer="720" w:gutter="0"/>
          <w:cols w:space="720"/>
          <w:docGrid w:linePitch="360"/>
        </w:sectPr>
      </w:pPr>
    </w:p>
    <w:p w:rsidR="00FC0D5A" w:rsidRDefault="00FC0D5A" w:rsidP="00FC0D5A">
      <w:pPr>
        <w:ind w:left="720" w:firstLine="0"/>
        <w:rPr>
          <w:rFonts w:ascii="Courier New" w:hAnsi="Courier New" w:cs="Courier New"/>
        </w:rPr>
      </w:pPr>
      <w:r>
        <w:rPr>
          <w:rFonts w:ascii="Courier New" w:hAnsi="Courier New" w:cs="Courier New"/>
        </w:rPr>
        <w:lastRenderedPageBreak/>
        <w:t>r0</w:t>
      </w:r>
    </w:p>
    <w:p w:rsidR="00FC0D5A" w:rsidRDefault="00FC0D5A" w:rsidP="00FC0D5A">
      <w:pPr>
        <w:ind w:left="720" w:firstLine="0"/>
        <w:rPr>
          <w:rFonts w:ascii="Courier New" w:hAnsi="Courier New" w:cs="Courier New"/>
        </w:rPr>
      </w:pPr>
      <w:r>
        <w:rPr>
          <w:rFonts w:ascii="Courier New" w:hAnsi="Courier New" w:cs="Courier New"/>
        </w:rPr>
        <w:t>r1</w:t>
      </w:r>
    </w:p>
    <w:p w:rsidR="00FC0D5A" w:rsidRDefault="00FC0D5A" w:rsidP="00FC0D5A">
      <w:pPr>
        <w:ind w:left="720" w:firstLine="0"/>
        <w:rPr>
          <w:rFonts w:ascii="Courier New" w:hAnsi="Courier New" w:cs="Courier New"/>
        </w:rPr>
      </w:pPr>
      <w:r>
        <w:rPr>
          <w:rFonts w:ascii="Courier New" w:hAnsi="Courier New" w:cs="Courier New"/>
        </w:rPr>
        <w:t>r2</w:t>
      </w:r>
    </w:p>
    <w:p w:rsidR="00FC0D5A" w:rsidRDefault="00FC0D5A" w:rsidP="00FC0D5A">
      <w:pPr>
        <w:ind w:left="720" w:firstLine="0"/>
        <w:rPr>
          <w:rFonts w:ascii="Courier New" w:hAnsi="Courier New" w:cs="Courier New"/>
        </w:rPr>
      </w:pPr>
      <w:r>
        <w:rPr>
          <w:rFonts w:ascii="Courier New" w:hAnsi="Courier New" w:cs="Courier New"/>
        </w:rPr>
        <w:t>r3</w:t>
      </w:r>
    </w:p>
    <w:p w:rsidR="00FC0D5A" w:rsidRDefault="00FC0D5A" w:rsidP="00FC0D5A">
      <w:pPr>
        <w:ind w:left="720" w:firstLine="0"/>
        <w:rPr>
          <w:rFonts w:ascii="Courier New" w:hAnsi="Courier New" w:cs="Courier New"/>
        </w:rPr>
      </w:pPr>
      <w:r>
        <w:rPr>
          <w:rFonts w:ascii="Courier New" w:hAnsi="Courier New" w:cs="Courier New"/>
        </w:rPr>
        <w:t>r4</w:t>
      </w:r>
    </w:p>
    <w:p w:rsidR="00FC0D5A" w:rsidRDefault="00FC0D5A" w:rsidP="00FC0D5A">
      <w:pPr>
        <w:ind w:left="720" w:firstLine="0"/>
        <w:rPr>
          <w:rFonts w:ascii="Courier New" w:hAnsi="Courier New" w:cs="Courier New"/>
        </w:rPr>
      </w:pPr>
      <w:r>
        <w:rPr>
          <w:rFonts w:ascii="Courier New" w:hAnsi="Courier New" w:cs="Courier New"/>
        </w:rPr>
        <w:t>r5</w:t>
      </w:r>
    </w:p>
    <w:p w:rsidR="00FC0D5A" w:rsidRDefault="00FC0D5A" w:rsidP="00FC0D5A">
      <w:pPr>
        <w:ind w:left="720" w:firstLine="0"/>
        <w:rPr>
          <w:rFonts w:ascii="Courier New" w:hAnsi="Courier New" w:cs="Courier New"/>
        </w:rPr>
      </w:pPr>
      <w:r>
        <w:rPr>
          <w:rFonts w:ascii="Courier New" w:hAnsi="Courier New" w:cs="Courier New"/>
        </w:rPr>
        <w:t>r6</w:t>
      </w:r>
    </w:p>
    <w:p w:rsidR="00FC0D5A" w:rsidRDefault="00FC0D5A" w:rsidP="00FC0D5A">
      <w:pPr>
        <w:ind w:left="720" w:firstLine="0"/>
        <w:rPr>
          <w:rFonts w:ascii="Courier New" w:hAnsi="Courier New" w:cs="Courier New"/>
        </w:rPr>
      </w:pPr>
      <w:r>
        <w:rPr>
          <w:rFonts w:ascii="Courier New" w:hAnsi="Courier New" w:cs="Courier New"/>
        </w:rPr>
        <w:t>r7</w:t>
      </w:r>
    </w:p>
    <w:p w:rsidR="00FC0D5A" w:rsidRDefault="00FC0D5A" w:rsidP="00FC0D5A">
      <w:pPr>
        <w:ind w:left="720" w:firstLine="0"/>
        <w:rPr>
          <w:rFonts w:ascii="Courier New" w:hAnsi="Courier New" w:cs="Courier New"/>
        </w:rPr>
      </w:pPr>
      <w:r>
        <w:rPr>
          <w:rFonts w:ascii="Courier New" w:hAnsi="Courier New" w:cs="Courier New"/>
        </w:rPr>
        <w:t>r8</w:t>
      </w:r>
    </w:p>
    <w:p w:rsidR="00FC0D5A" w:rsidRDefault="00FC0D5A" w:rsidP="00FC0D5A">
      <w:pPr>
        <w:ind w:left="720" w:firstLine="0"/>
        <w:rPr>
          <w:rFonts w:ascii="Courier New" w:hAnsi="Courier New" w:cs="Courier New"/>
        </w:rPr>
      </w:pPr>
      <w:r>
        <w:rPr>
          <w:rFonts w:ascii="Courier New" w:hAnsi="Courier New" w:cs="Courier New"/>
        </w:rPr>
        <w:t>r9</w:t>
      </w:r>
    </w:p>
    <w:p w:rsidR="00FC0D5A" w:rsidRDefault="00FC0D5A" w:rsidP="00FC0D5A">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lastRenderedPageBreak/>
        <w:t>r13</w:t>
      </w:r>
    </w:p>
    <w:p w:rsidR="00413963" w:rsidRDefault="00413963" w:rsidP="00413963">
      <w:pPr>
        <w:ind w:left="720" w:firstLine="0"/>
        <w:rPr>
          <w:rFonts w:ascii="Courier New" w:hAnsi="Courier New" w:cs="Courier New"/>
        </w:rPr>
      </w:pPr>
      <w:r>
        <w:rPr>
          <w:rFonts w:ascii="Courier New" w:hAnsi="Courier New" w:cs="Courier New"/>
        </w:rPr>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lastRenderedPageBreak/>
        <w:t>r26</w:t>
      </w:r>
    </w:p>
    <w:p w:rsidR="00413963" w:rsidRDefault="00413963" w:rsidP="00413963">
      <w:pPr>
        <w:ind w:left="720" w:firstLine="0"/>
        <w:rPr>
          <w:rFonts w:ascii="Courier New" w:hAnsi="Courier New" w:cs="Courier New"/>
        </w:rPr>
      </w:pPr>
      <w:r>
        <w:rPr>
          <w:rFonts w:ascii="Courier New" w:hAnsi="Courier New" w:cs="Courier New"/>
        </w:rPr>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msr</w:t>
      </w:r>
      <w:proofErr w:type="spellEnd"/>
      <w:proofErr w:type="gramEnd"/>
    </w:p>
    <w:p w:rsidR="00413963" w:rsidRDefault="00413963" w:rsidP="00FC0D5A">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C0D5A">
      <w:pPr>
        <w:ind w:left="720" w:firstLine="0"/>
        <w:rPr>
          <w:rFonts w:ascii="Courier New" w:hAnsi="Courier New" w:cs="Courier New"/>
        </w:rPr>
      </w:pPr>
    </w:p>
    <w:p w:rsidR="00413963" w:rsidRPr="00413963" w:rsidRDefault="00413963" w:rsidP="00413963">
      <w:pPr>
        <w:ind w:firstLine="0"/>
        <w:jc w:val="left"/>
        <w:sectPr w:rsidR="00413963" w:rsidRPr="00413963" w:rsidSect="00FC0D5A">
          <w:type w:val="continuous"/>
          <w:pgSz w:w="12240" w:h="15840"/>
          <w:pgMar w:top="1440" w:right="1440" w:bottom="1440" w:left="1440" w:header="720" w:footer="720" w:gutter="0"/>
          <w:cols w:space="720"/>
          <w:docGrid w:linePitch="360"/>
        </w:sectPr>
      </w:pPr>
      <w:proofErr w:type="gramStart"/>
      <w:r>
        <w:t>namespace</w:t>
      </w:r>
      <w:proofErr w:type="gramEnd"/>
      <w:r>
        <w:t xml:space="preserve"> ppc64</w:t>
      </w:r>
      <w:r w:rsidR="00B32ED0" w:rsidRPr="004322D7">
        <w:fldChar w:fldCharType="begin"/>
      </w:r>
      <w:r w:rsidR="004322D7" w:rsidRPr="004322D7">
        <w:instrText xml:space="preserve"> XE "ppc64 registers" </w:instrText>
      </w:r>
      <w:r w:rsidR="00B32ED0" w:rsidRPr="004322D7">
        <w:fldChar w:fldCharType="end"/>
      </w:r>
    </w:p>
    <w:p w:rsidR="00413963" w:rsidRDefault="00413963" w:rsidP="00413963">
      <w:pPr>
        <w:ind w:left="720" w:firstLine="0"/>
        <w:rPr>
          <w:rFonts w:ascii="Courier New" w:hAnsi="Courier New" w:cs="Courier New"/>
        </w:rPr>
      </w:pPr>
      <w:r>
        <w:rPr>
          <w:rFonts w:ascii="Courier New" w:hAnsi="Courier New" w:cs="Courier New"/>
        </w:rPr>
        <w:lastRenderedPageBreak/>
        <w:t>r0</w:t>
      </w:r>
    </w:p>
    <w:p w:rsidR="00413963" w:rsidRDefault="00413963" w:rsidP="00413963">
      <w:pPr>
        <w:ind w:left="720" w:firstLine="0"/>
        <w:rPr>
          <w:rFonts w:ascii="Courier New" w:hAnsi="Courier New" w:cs="Courier New"/>
        </w:rPr>
      </w:pPr>
      <w:r>
        <w:rPr>
          <w:rFonts w:ascii="Courier New" w:hAnsi="Courier New" w:cs="Courier New"/>
        </w:rPr>
        <w:t>r1</w:t>
      </w:r>
    </w:p>
    <w:p w:rsidR="00413963" w:rsidRDefault="00413963" w:rsidP="00413963">
      <w:pPr>
        <w:ind w:left="720" w:firstLine="0"/>
        <w:rPr>
          <w:rFonts w:ascii="Courier New" w:hAnsi="Courier New" w:cs="Courier New"/>
        </w:rPr>
      </w:pPr>
      <w:r>
        <w:rPr>
          <w:rFonts w:ascii="Courier New" w:hAnsi="Courier New" w:cs="Courier New"/>
        </w:rPr>
        <w:t>r2</w:t>
      </w:r>
    </w:p>
    <w:p w:rsidR="00413963" w:rsidRDefault="00413963" w:rsidP="00413963">
      <w:pPr>
        <w:ind w:left="720" w:firstLine="0"/>
        <w:rPr>
          <w:rFonts w:ascii="Courier New" w:hAnsi="Courier New" w:cs="Courier New"/>
        </w:rPr>
      </w:pPr>
      <w:r>
        <w:rPr>
          <w:rFonts w:ascii="Courier New" w:hAnsi="Courier New" w:cs="Courier New"/>
        </w:rPr>
        <w:t>r3</w:t>
      </w:r>
    </w:p>
    <w:p w:rsidR="00413963" w:rsidRDefault="00413963" w:rsidP="00413963">
      <w:pPr>
        <w:ind w:left="720" w:firstLine="0"/>
        <w:rPr>
          <w:rFonts w:ascii="Courier New" w:hAnsi="Courier New" w:cs="Courier New"/>
        </w:rPr>
      </w:pPr>
      <w:r>
        <w:rPr>
          <w:rFonts w:ascii="Courier New" w:hAnsi="Courier New" w:cs="Courier New"/>
        </w:rPr>
        <w:t>r4</w:t>
      </w:r>
    </w:p>
    <w:p w:rsidR="00413963" w:rsidRDefault="00413963" w:rsidP="00413963">
      <w:pPr>
        <w:ind w:left="720" w:firstLine="0"/>
        <w:rPr>
          <w:rFonts w:ascii="Courier New" w:hAnsi="Courier New" w:cs="Courier New"/>
        </w:rPr>
      </w:pPr>
      <w:r>
        <w:rPr>
          <w:rFonts w:ascii="Courier New" w:hAnsi="Courier New" w:cs="Courier New"/>
        </w:rPr>
        <w:t>r5</w:t>
      </w:r>
    </w:p>
    <w:p w:rsidR="00413963" w:rsidRDefault="00413963" w:rsidP="00413963">
      <w:pPr>
        <w:ind w:left="720" w:firstLine="0"/>
        <w:rPr>
          <w:rFonts w:ascii="Courier New" w:hAnsi="Courier New" w:cs="Courier New"/>
        </w:rPr>
      </w:pPr>
      <w:r>
        <w:rPr>
          <w:rFonts w:ascii="Courier New" w:hAnsi="Courier New" w:cs="Courier New"/>
        </w:rPr>
        <w:t>r6</w:t>
      </w:r>
    </w:p>
    <w:p w:rsidR="00413963" w:rsidRDefault="00413963" w:rsidP="00413963">
      <w:pPr>
        <w:ind w:left="720" w:firstLine="0"/>
        <w:rPr>
          <w:rFonts w:ascii="Courier New" w:hAnsi="Courier New" w:cs="Courier New"/>
        </w:rPr>
      </w:pPr>
      <w:r>
        <w:rPr>
          <w:rFonts w:ascii="Courier New" w:hAnsi="Courier New" w:cs="Courier New"/>
        </w:rPr>
        <w:lastRenderedPageBreak/>
        <w:t>r7</w:t>
      </w:r>
    </w:p>
    <w:p w:rsidR="00413963" w:rsidRDefault="00413963" w:rsidP="00413963">
      <w:pPr>
        <w:ind w:left="720" w:firstLine="0"/>
        <w:rPr>
          <w:rFonts w:ascii="Courier New" w:hAnsi="Courier New" w:cs="Courier New"/>
        </w:rPr>
      </w:pPr>
      <w:r>
        <w:rPr>
          <w:rFonts w:ascii="Courier New" w:hAnsi="Courier New" w:cs="Courier New"/>
        </w:rPr>
        <w:t>r8</w:t>
      </w:r>
    </w:p>
    <w:p w:rsidR="00413963" w:rsidRDefault="00413963" w:rsidP="00413963">
      <w:pPr>
        <w:ind w:left="720" w:firstLine="0"/>
        <w:rPr>
          <w:rFonts w:ascii="Courier New" w:hAnsi="Courier New" w:cs="Courier New"/>
        </w:rPr>
      </w:pPr>
      <w:r>
        <w:rPr>
          <w:rFonts w:ascii="Courier New" w:hAnsi="Courier New" w:cs="Courier New"/>
        </w:rPr>
        <w:t>r9</w:t>
      </w:r>
    </w:p>
    <w:p w:rsidR="00413963" w:rsidRDefault="00413963" w:rsidP="00413963">
      <w:pPr>
        <w:ind w:left="720" w:firstLine="0"/>
        <w:rPr>
          <w:rFonts w:ascii="Courier New" w:hAnsi="Courier New" w:cs="Courier New"/>
        </w:rPr>
      </w:pPr>
      <w:r>
        <w:rPr>
          <w:rFonts w:ascii="Courier New" w:hAnsi="Courier New" w:cs="Courier New"/>
        </w:rPr>
        <w:t>r10</w:t>
      </w:r>
    </w:p>
    <w:p w:rsidR="00413963" w:rsidRDefault="00413963" w:rsidP="00413963">
      <w:pPr>
        <w:ind w:left="720" w:firstLine="0"/>
        <w:rPr>
          <w:rFonts w:ascii="Courier New" w:hAnsi="Courier New" w:cs="Courier New"/>
        </w:rPr>
      </w:pPr>
      <w:r>
        <w:rPr>
          <w:rFonts w:ascii="Courier New" w:hAnsi="Courier New" w:cs="Courier New"/>
        </w:rPr>
        <w:t>r11</w:t>
      </w:r>
    </w:p>
    <w:p w:rsidR="00413963" w:rsidRDefault="00413963" w:rsidP="00413963">
      <w:pPr>
        <w:ind w:left="720" w:firstLine="0"/>
        <w:rPr>
          <w:rFonts w:ascii="Courier New" w:hAnsi="Courier New" w:cs="Courier New"/>
        </w:rPr>
      </w:pPr>
      <w:r>
        <w:rPr>
          <w:rFonts w:ascii="Courier New" w:hAnsi="Courier New" w:cs="Courier New"/>
        </w:rPr>
        <w:t>r12</w:t>
      </w:r>
    </w:p>
    <w:p w:rsidR="00413963" w:rsidRDefault="00413963" w:rsidP="00413963">
      <w:pPr>
        <w:ind w:left="720" w:firstLine="0"/>
        <w:rPr>
          <w:rFonts w:ascii="Courier New" w:hAnsi="Courier New" w:cs="Courier New"/>
        </w:rPr>
      </w:pPr>
      <w:r>
        <w:rPr>
          <w:rFonts w:ascii="Courier New" w:hAnsi="Courier New" w:cs="Courier New"/>
        </w:rPr>
        <w:t>r13</w:t>
      </w:r>
    </w:p>
    <w:p w:rsidR="00413963" w:rsidRDefault="00413963" w:rsidP="00413963">
      <w:pPr>
        <w:ind w:left="720" w:firstLine="0"/>
        <w:rPr>
          <w:rFonts w:ascii="Courier New" w:hAnsi="Courier New" w:cs="Courier New"/>
        </w:rPr>
      </w:pPr>
      <w:r>
        <w:rPr>
          <w:rFonts w:ascii="Courier New" w:hAnsi="Courier New" w:cs="Courier New"/>
        </w:rPr>
        <w:lastRenderedPageBreak/>
        <w:t>r14</w:t>
      </w:r>
    </w:p>
    <w:p w:rsidR="00413963" w:rsidRDefault="00413963" w:rsidP="00413963">
      <w:pPr>
        <w:ind w:left="720" w:firstLine="0"/>
        <w:rPr>
          <w:rFonts w:ascii="Courier New" w:hAnsi="Courier New" w:cs="Courier New"/>
        </w:rPr>
      </w:pPr>
      <w:r>
        <w:rPr>
          <w:rFonts w:ascii="Courier New" w:hAnsi="Courier New" w:cs="Courier New"/>
        </w:rPr>
        <w:t>r15</w:t>
      </w:r>
    </w:p>
    <w:p w:rsidR="00413963" w:rsidRDefault="00413963" w:rsidP="00413963">
      <w:pPr>
        <w:ind w:left="720" w:firstLine="0"/>
        <w:rPr>
          <w:rFonts w:ascii="Courier New" w:hAnsi="Courier New" w:cs="Courier New"/>
        </w:rPr>
      </w:pPr>
      <w:r>
        <w:rPr>
          <w:rFonts w:ascii="Courier New" w:hAnsi="Courier New" w:cs="Courier New"/>
        </w:rPr>
        <w:t>r16</w:t>
      </w:r>
    </w:p>
    <w:p w:rsidR="00413963" w:rsidRDefault="00413963" w:rsidP="00413963">
      <w:pPr>
        <w:ind w:left="720" w:firstLine="0"/>
        <w:rPr>
          <w:rFonts w:ascii="Courier New" w:hAnsi="Courier New" w:cs="Courier New"/>
        </w:rPr>
      </w:pPr>
      <w:r>
        <w:rPr>
          <w:rFonts w:ascii="Courier New" w:hAnsi="Courier New" w:cs="Courier New"/>
        </w:rPr>
        <w:t>r17</w:t>
      </w:r>
    </w:p>
    <w:p w:rsidR="00413963" w:rsidRDefault="00413963" w:rsidP="00413963">
      <w:pPr>
        <w:ind w:left="720" w:firstLine="0"/>
        <w:rPr>
          <w:rFonts w:ascii="Courier New" w:hAnsi="Courier New" w:cs="Courier New"/>
        </w:rPr>
      </w:pPr>
      <w:r>
        <w:rPr>
          <w:rFonts w:ascii="Courier New" w:hAnsi="Courier New" w:cs="Courier New"/>
        </w:rPr>
        <w:t>r18</w:t>
      </w:r>
    </w:p>
    <w:p w:rsidR="00413963" w:rsidRDefault="00413963" w:rsidP="00413963">
      <w:pPr>
        <w:ind w:left="720" w:firstLine="0"/>
        <w:rPr>
          <w:rFonts w:ascii="Courier New" w:hAnsi="Courier New" w:cs="Courier New"/>
        </w:rPr>
      </w:pPr>
      <w:r>
        <w:rPr>
          <w:rFonts w:ascii="Courier New" w:hAnsi="Courier New" w:cs="Courier New"/>
        </w:rPr>
        <w:t>r19</w:t>
      </w:r>
    </w:p>
    <w:p w:rsidR="00413963" w:rsidRDefault="00413963" w:rsidP="00413963">
      <w:pPr>
        <w:ind w:left="720" w:firstLine="0"/>
        <w:rPr>
          <w:rFonts w:ascii="Courier New" w:hAnsi="Courier New" w:cs="Courier New"/>
        </w:rPr>
      </w:pPr>
      <w:r>
        <w:rPr>
          <w:rFonts w:ascii="Courier New" w:hAnsi="Courier New" w:cs="Courier New"/>
        </w:rPr>
        <w:t>r20</w:t>
      </w:r>
    </w:p>
    <w:p w:rsidR="00413963" w:rsidRDefault="00413963" w:rsidP="00413963">
      <w:pPr>
        <w:ind w:left="720" w:firstLine="0"/>
        <w:rPr>
          <w:rFonts w:ascii="Courier New" w:hAnsi="Courier New" w:cs="Courier New"/>
        </w:rPr>
      </w:pPr>
      <w:r>
        <w:rPr>
          <w:rFonts w:ascii="Courier New" w:hAnsi="Courier New" w:cs="Courier New"/>
        </w:rPr>
        <w:lastRenderedPageBreak/>
        <w:t>r21</w:t>
      </w:r>
    </w:p>
    <w:p w:rsidR="00413963" w:rsidRDefault="00413963" w:rsidP="00413963">
      <w:pPr>
        <w:ind w:left="720" w:firstLine="0"/>
        <w:rPr>
          <w:rFonts w:ascii="Courier New" w:hAnsi="Courier New" w:cs="Courier New"/>
        </w:rPr>
      </w:pPr>
      <w:r>
        <w:rPr>
          <w:rFonts w:ascii="Courier New" w:hAnsi="Courier New" w:cs="Courier New"/>
        </w:rPr>
        <w:t>r22</w:t>
      </w:r>
    </w:p>
    <w:p w:rsidR="00413963" w:rsidRDefault="00413963" w:rsidP="00413963">
      <w:pPr>
        <w:ind w:left="720" w:firstLine="0"/>
        <w:rPr>
          <w:rFonts w:ascii="Courier New" w:hAnsi="Courier New" w:cs="Courier New"/>
        </w:rPr>
      </w:pPr>
      <w:r>
        <w:rPr>
          <w:rFonts w:ascii="Courier New" w:hAnsi="Courier New" w:cs="Courier New"/>
        </w:rPr>
        <w:t>r23</w:t>
      </w:r>
    </w:p>
    <w:p w:rsidR="00413963" w:rsidRDefault="00413963" w:rsidP="00413963">
      <w:pPr>
        <w:ind w:left="720" w:firstLine="0"/>
        <w:rPr>
          <w:rFonts w:ascii="Courier New" w:hAnsi="Courier New" w:cs="Courier New"/>
        </w:rPr>
      </w:pPr>
      <w:r>
        <w:rPr>
          <w:rFonts w:ascii="Courier New" w:hAnsi="Courier New" w:cs="Courier New"/>
        </w:rPr>
        <w:t>r24</w:t>
      </w:r>
    </w:p>
    <w:p w:rsidR="00413963" w:rsidRDefault="00413963" w:rsidP="00413963">
      <w:pPr>
        <w:ind w:left="720" w:firstLine="0"/>
        <w:rPr>
          <w:rFonts w:ascii="Courier New" w:hAnsi="Courier New" w:cs="Courier New"/>
        </w:rPr>
      </w:pPr>
      <w:r>
        <w:rPr>
          <w:rFonts w:ascii="Courier New" w:hAnsi="Courier New" w:cs="Courier New"/>
        </w:rPr>
        <w:t>r25</w:t>
      </w:r>
    </w:p>
    <w:p w:rsidR="00413963" w:rsidRDefault="00413963" w:rsidP="00413963">
      <w:pPr>
        <w:ind w:left="720" w:firstLine="0"/>
        <w:rPr>
          <w:rFonts w:ascii="Courier New" w:hAnsi="Courier New" w:cs="Courier New"/>
        </w:rPr>
      </w:pPr>
      <w:r>
        <w:rPr>
          <w:rFonts w:ascii="Courier New" w:hAnsi="Courier New" w:cs="Courier New"/>
        </w:rPr>
        <w:t>r26</w:t>
      </w:r>
    </w:p>
    <w:p w:rsidR="00413963" w:rsidRDefault="00413963" w:rsidP="00413963">
      <w:pPr>
        <w:ind w:left="720" w:firstLine="0"/>
        <w:rPr>
          <w:rFonts w:ascii="Courier New" w:hAnsi="Courier New" w:cs="Courier New"/>
        </w:rPr>
      </w:pPr>
      <w:r>
        <w:rPr>
          <w:rFonts w:ascii="Courier New" w:hAnsi="Courier New" w:cs="Courier New"/>
        </w:rPr>
        <w:lastRenderedPageBreak/>
        <w:t>r27</w:t>
      </w:r>
    </w:p>
    <w:p w:rsidR="00413963" w:rsidRDefault="00413963" w:rsidP="00413963">
      <w:pPr>
        <w:ind w:left="720" w:firstLine="0"/>
        <w:rPr>
          <w:rFonts w:ascii="Courier New" w:hAnsi="Courier New" w:cs="Courier New"/>
        </w:rPr>
      </w:pPr>
      <w:r>
        <w:rPr>
          <w:rFonts w:ascii="Courier New" w:hAnsi="Courier New" w:cs="Courier New"/>
        </w:rPr>
        <w:t>r28</w:t>
      </w:r>
    </w:p>
    <w:p w:rsidR="00413963" w:rsidRDefault="00413963" w:rsidP="00413963">
      <w:pPr>
        <w:ind w:left="720" w:firstLine="0"/>
        <w:rPr>
          <w:rFonts w:ascii="Courier New" w:hAnsi="Courier New" w:cs="Courier New"/>
        </w:rPr>
      </w:pPr>
      <w:r>
        <w:rPr>
          <w:rFonts w:ascii="Courier New" w:hAnsi="Courier New" w:cs="Courier New"/>
        </w:rPr>
        <w:t>r29</w:t>
      </w:r>
    </w:p>
    <w:p w:rsidR="00413963" w:rsidRDefault="00413963" w:rsidP="00413963">
      <w:pPr>
        <w:ind w:left="720" w:firstLine="0"/>
        <w:rPr>
          <w:rFonts w:ascii="Courier New" w:hAnsi="Courier New" w:cs="Courier New"/>
        </w:rPr>
      </w:pPr>
      <w:r>
        <w:rPr>
          <w:rFonts w:ascii="Courier New" w:hAnsi="Courier New" w:cs="Courier New"/>
        </w:rPr>
        <w:t>r30</w:t>
      </w:r>
    </w:p>
    <w:p w:rsidR="00413963" w:rsidRDefault="00413963" w:rsidP="00413963">
      <w:pPr>
        <w:ind w:left="720" w:firstLine="0"/>
        <w:rPr>
          <w:rFonts w:ascii="Courier New" w:hAnsi="Courier New" w:cs="Courier New"/>
        </w:rPr>
      </w:pPr>
      <w:r>
        <w:rPr>
          <w:rFonts w:ascii="Courier New" w:hAnsi="Courier New" w:cs="Courier New"/>
        </w:rPr>
        <w:t>r31</w:t>
      </w:r>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fpscw</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lastRenderedPageBreak/>
        <w:t>lr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xer</w:t>
      </w:r>
      <w:proofErr w:type="spellEnd"/>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ctr</w:t>
      </w:r>
      <w:proofErr w:type="spellEnd"/>
      <w:proofErr w:type="gramEnd"/>
    </w:p>
    <w:p w:rsidR="00413963" w:rsidRDefault="00413963" w:rsidP="00413963">
      <w:pPr>
        <w:ind w:left="720" w:firstLine="0"/>
        <w:rPr>
          <w:rFonts w:ascii="Courier New" w:hAnsi="Courier New" w:cs="Courier New"/>
        </w:rPr>
      </w:pPr>
      <w:proofErr w:type="gramStart"/>
      <w:r>
        <w:rPr>
          <w:rFonts w:ascii="Courier New" w:hAnsi="Courier New" w:cs="Courier New"/>
        </w:rPr>
        <w:t>pc</w:t>
      </w:r>
      <w:proofErr w:type="gramEnd"/>
    </w:p>
    <w:p w:rsidR="00413963" w:rsidRDefault="00413963" w:rsidP="00413963">
      <w:pPr>
        <w:ind w:left="720" w:firstLine="0"/>
        <w:rPr>
          <w:rFonts w:ascii="Courier New" w:hAnsi="Courier New" w:cs="Courier New"/>
        </w:rPr>
      </w:pPr>
      <w:proofErr w:type="spellStart"/>
      <w:proofErr w:type="gramStart"/>
      <w:r>
        <w:rPr>
          <w:rFonts w:ascii="Courier New" w:hAnsi="Courier New" w:cs="Courier New"/>
        </w:rPr>
        <w:t>msr</w:t>
      </w:r>
      <w:proofErr w:type="spellEnd"/>
      <w:proofErr w:type="gramEnd"/>
    </w:p>
    <w:p w:rsidR="00413963" w:rsidRDefault="00413963" w:rsidP="00413963">
      <w:pPr>
        <w:ind w:left="720" w:firstLine="0"/>
        <w:rPr>
          <w:rFonts w:ascii="Courier New" w:hAnsi="Courier New" w:cs="Courier New"/>
        </w:rPr>
        <w:sectPr w:rsidR="00413963" w:rsidSect="00413963">
          <w:type w:val="continuous"/>
          <w:pgSz w:w="12240" w:h="15840"/>
          <w:pgMar w:top="1440" w:right="1440" w:bottom="1440" w:left="1440" w:header="720" w:footer="720" w:gutter="0"/>
          <w:cols w:num="3" w:space="720"/>
          <w:docGrid w:linePitch="360"/>
        </w:sectPr>
      </w:pPr>
    </w:p>
    <w:p w:rsidR="00413963" w:rsidRDefault="00413963" w:rsidP="00FC0D5A">
      <w:pPr>
        <w:ind w:left="720" w:firstLine="0"/>
        <w:rPr>
          <w:rFonts w:ascii="Courier New" w:hAnsi="Courier New" w:cs="Courier New"/>
        </w:rPr>
      </w:pPr>
    </w:p>
    <w:p w:rsidR="00413963" w:rsidRDefault="00413963">
      <w:pPr>
        <w:ind w:firstLine="0"/>
        <w:jc w:val="left"/>
      </w:pPr>
      <w:r>
        <w:br w:type="page"/>
      </w:r>
    </w:p>
    <w:p w:rsidR="007C5BF8" w:rsidRDefault="00B32ED0" w:rsidP="00C1068A">
      <w:pPr>
        <w:rPr>
          <w:noProof/>
        </w:rPr>
        <w:sectPr w:rsidR="007C5BF8" w:rsidSect="007C5BF8">
          <w:type w:val="continuous"/>
          <w:pgSz w:w="12240" w:h="15840"/>
          <w:pgMar w:top="1440" w:right="1440" w:bottom="1440" w:left="1440" w:header="720" w:footer="720" w:gutter="0"/>
          <w:cols w:space="720"/>
          <w:docGrid w:linePitch="360"/>
        </w:sectPr>
      </w:pPr>
      <w:r>
        <w:lastRenderedPageBreak/>
        <w:fldChar w:fldCharType="begin"/>
      </w:r>
      <w:r w:rsidR="00C1068A">
        <w:instrText xml:space="preserve"> INDEX \e "</w:instrText>
      </w:r>
      <w:r w:rsidR="00C1068A">
        <w:tab/>
        <w:instrText xml:space="preserve">" \c "2" \z "1033" </w:instrText>
      </w:r>
      <w:r>
        <w:fldChar w:fldCharType="separate"/>
      </w:r>
    </w:p>
    <w:p w:rsidR="007C5BF8" w:rsidRDefault="007C5BF8">
      <w:pPr>
        <w:pStyle w:val="Index1"/>
        <w:tabs>
          <w:tab w:val="right" w:leader="dot" w:pos="4310"/>
        </w:tabs>
        <w:rPr>
          <w:noProof/>
        </w:rPr>
      </w:pPr>
      <w:r>
        <w:rPr>
          <w:noProof/>
        </w:rPr>
        <w:lastRenderedPageBreak/>
        <w:t>addBreakpoint, Process</w:t>
      </w:r>
      <w:r>
        <w:rPr>
          <w:noProof/>
        </w:rPr>
        <w:tab/>
        <w:t>15</w:t>
      </w:r>
    </w:p>
    <w:p w:rsidR="007C5BF8" w:rsidRDefault="007C5BF8">
      <w:pPr>
        <w:pStyle w:val="Index1"/>
        <w:tabs>
          <w:tab w:val="right" w:leader="dot" w:pos="4310"/>
        </w:tabs>
        <w:rPr>
          <w:noProof/>
        </w:rPr>
      </w:pPr>
      <w:r>
        <w:rPr>
          <w:noProof/>
        </w:rPr>
        <w:t>allThreadsRunning, Process</w:t>
      </w:r>
      <w:r>
        <w:rPr>
          <w:noProof/>
        </w:rPr>
        <w:tab/>
        <w:t>13</w:t>
      </w:r>
    </w:p>
    <w:p w:rsidR="007C5BF8" w:rsidRDefault="007C5BF8">
      <w:pPr>
        <w:pStyle w:val="Index1"/>
        <w:tabs>
          <w:tab w:val="right" w:leader="dot" w:pos="4310"/>
        </w:tabs>
        <w:rPr>
          <w:noProof/>
        </w:rPr>
      </w:pPr>
      <w:r>
        <w:rPr>
          <w:noProof/>
        </w:rPr>
        <w:t>allThreadsStopped, Process</w:t>
      </w:r>
      <w:r>
        <w:rPr>
          <w:noProof/>
        </w:rPr>
        <w:tab/>
        <w:t>13</w:t>
      </w:r>
    </w:p>
    <w:p w:rsidR="007C5BF8" w:rsidRDefault="007C5BF8">
      <w:pPr>
        <w:pStyle w:val="Index1"/>
        <w:tabs>
          <w:tab w:val="right" w:leader="dot" w:pos="4310"/>
        </w:tabs>
        <w:rPr>
          <w:noProof/>
        </w:rPr>
      </w:pPr>
      <w:r>
        <w:rPr>
          <w:noProof/>
        </w:rPr>
        <w:t>Architecture</w:t>
      </w:r>
      <w:r>
        <w:rPr>
          <w:noProof/>
        </w:rPr>
        <w:tab/>
        <w:t>37</w:t>
      </w:r>
    </w:p>
    <w:p w:rsidR="007C5BF8" w:rsidRDefault="007C5BF8">
      <w:pPr>
        <w:pStyle w:val="Index1"/>
        <w:tabs>
          <w:tab w:val="right" w:leader="dot" w:pos="4310"/>
        </w:tabs>
        <w:rPr>
          <w:noProof/>
        </w:rPr>
      </w:pPr>
      <w:r>
        <w:rPr>
          <w:noProof/>
        </w:rPr>
        <w:t>attachProcess, Process</w:t>
      </w:r>
      <w:r>
        <w:rPr>
          <w:noProof/>
        </w:rPr>
        <w:tab/>
        <w:t>9, 11</w:t>
      </w:r>
    </w:p>
    <w:p w:rsidR="007C5BF8" w:rsidRDefault="007C5BF8">
      <w:pPr>
        <w:pStyle w:val="Index1"/>
        <w:tabs>
          <w:tab w:val="right" w:leader="dot" w:pos="4310"/>
        </w:tabs>
        <w:rPr>
          <w:noProof/>
        </w:rPr>
      </w:pPr>
      <w:r>
        <w:rPr>
          <w:noProof/>
        </w:rPr>
        <w:t>begin, LibraryPool</w:t>
      </w:r>
      <w:r>
        <w:rPr>
          <w:noProof/>
        </w:rPr>
        <w:tab/>
        <w:t>26</w:t>
      </w:r>
    </w:p>
    <w:p w:rsidR="007C5BF8" w:rsidRDefault="007C5BF8">
      <w:pPr>
        <w:pStyle w:val="Index1"/>
        <w:tabs>
          <w:tab w:val="right" w:leader="dot" w:pos="4310"/>
        </w:tabs>
        <w:rPr>
          <w:noProof/>
        </w:rPr>
      </w:pPr>
      <w:r>
        <w:rPr>
          <w:noProof/>
        </w:rPr>
        <w:t>begin, RegisterPool</w:t>
      </w:r>
      <w:r>
        <w:rPr>
          <w:noProof/>
        </w:rPr>
        <w:tab/>
        <w:t>27</w:t>
      </w:r>
    </w:p>
    <w:p w:rsidR="007C5BF8" w:rsidRDefault="007C5BF8">
      <w:pPr>
        <w:pStyle w:val="Index1"/>
        <w:tabs>
          <w:tab w:val="right" w:leader="dot" w:pos="4310"/>
        </w:tabs>
        <w:rPr>
          <w:noProof/>
        </w:rPr>
      </w:pPr>
      <w:r>
        <w:rPr>
          <w:noProof/>
        </w:rPr>
        <w:t>begin, ThreadPool</w:t>
      </w:r>
      <w:r>
        <w:rPr>
          <w:noProof/>
        </w:rPr>
        <w:tab/>
        <w:t>24</w:t>
      </w:r>
    </w:p>
    <w:p w:rsidR="007C5BF8" w:rsidRDefault="007C5BF8">
      <w:pPr>
        <w:pStyle w:val="Index1"/>
        <w:tabs>
          <w:tab w:val="right" w:leader="dot" w:pos="4310"/>
        </w:tabs>
        <w:rPr>
          <w:noProof/>
        </w:rPr>
      </w:pPr>
      <w:r>
        <w:rPr>
          <w:noProof/>
        </w:rPr>
        <w:t>Breakpoint</w:t>
      </w:r>
      <w:r>
        <w:rPr>
          <w:noProof/>
        </w:rPr>
        <w:tab/>
        <w:t>15, 16, 20, 34</w:t>
      </w:r>
    </w:p>
    <w:p w:rsidR="007C5BF8" w:rsidRDefault="007C5BF8">
      <w:pPr>
        <w:pStyle w:val="Index1"/>
        <w:tabs>
          <w:tab w:val="right" w:leader="dot" w:pos="4310"/>
        </w:tabs>
        <w:rPr>
          <w:noProof/>
        </w:rPr>
      </w:pPr>
      <w:r>
        <w:rPr>
          <w:noProof/>
        </w:rPr>
        <w:t>callback function</w:t>
      </w:r>
      <w:r>
        <w:rPr>
          <w:noProof/>
        </w:rPr>
        <w:tab/>
        <w:t>2, 4, 6, 11, 28</w:t>
      </w:r>
    </w:p>
    <w:p w:rsidR="007C5BF8" w:rsidRDefault="007C5BF8">
      <w:pPr>
        <w:pStyle w:val="Index1"/>
        <w:tabs>
          <w:tab w:val="right" w:leader="dot" w:pos="4310"/>
        </w:tabs>
        <w:rPr>
          <w:noProof/>
        </w:rPr>
      </w:pPr>
      <w:r>
        <w:rPr>
          <w:noProof/>
        </w:rPr>
        <w:t>cb_func_t, Process</w:t>
      </w:r>
      <w:r>
        <w:rPr>
          <w:noProof/>
        </w:rPr>
        <w:tab/>
        <w:t>11</w:t>
      </w:r>
    </w:p>
    <w:p w:rsidR="007C5BF8" w:rsidRDefault="007C5BF8">
      <w:pPr>
        <w:pStyle w:val="Index1"/>
        <w:tabs>
          <w:tab w:val="right" w:leader="dot" w:pos="4310"/>
        </w:tabs>
        <w:rPr>
          <w:noProof/>
        </w:rPr>
      </w:pPr>
      <w:r w:rsidRPr="001D5130">
        <w:rPr>
          <w:rFonts w:cs="Courier New"/>
          <w:noProof/>
        </w:rPr>
        <w:t>cb_ret_t, Process</w:t>
      </w:r>
      <w:r>
        <w:rPr>
          <w:noProof/>
        </w:rPr>
        <w:tab/>
        <w:t>2, 6, 10</w:t>
      </w:r>
    </w:p>
    <w:p w:rsidR="007C5BF8" w:rsidRDefault="007C5BF8">
      <w:pPr>
        <w:pStyle w:val="Index1"/>
        <w:tabs>
          <w:tab w:val="right" w:leader="dot" w:pos="4310"/>
        </w:tabs>
        <w:rPr>
          <w:noProof/>
        </w:rPr>
      </w:pPr>
      <w:r>
        <w:rPr>
          <w:noProof/>
        </w:rPr>
        <w:t>code, EventType</w:t>
      </w:r>
      <w:r>
        <w:rPr>
          <w:noProof/>
        </w:rPr>
        <w:tab/>
        <w:t>29</w:t>
      </w:r>
    </w:p>
    <w:p w:rsidR="007C5BF8" w:rsidRDefault="007C5BF8">
      <w:pPr>
        <w:pStyle w:val="Index1"/>
        <w:tabs>
          <w:tab w:val="right" w:leader="dot" w:pos="4310"/>
        </w:tabs>
        <w:rPr>
          <w:noProof/>
        </w:rPr>
      </w:pPr>
      <w:r>
        <w:rPr>
          <w:noProof/>
        </w:rPr>
        <w:t>const_iterator, LibraryPool</w:t>
      </w:r>
      <w:r>
        <w:rPr>
          <w:noProof/>
        </w:rPr>
        <w:tab/>
        <w:t>25</w:t>
      </w:r>
    </w:p>
    <w:p w:rsidR="007C5BF8" w:rsidRDefault="007C5BF8">
      <w:pPr>
        <w:pStyle w:val="Index1"/>
        <w:tabs>
          <w:tab w:val="right" w:leader="dot" w:pos="4310"/>
        </w:tabs>
        <w:rPr>
          <w:noProof/>
        </w:rPr>
      </w:pPr>
      <w:r>
        <w:rPr>
          <w:noProof/>
        </w:rPr>
        <w:t>const_iterator, ThreadPool</w:t>
      </w:r>
      <w:r>
        <w:rPr>
          <w:noProof/>
        </w:rPr>
        <w:tab/>
        <w:t>24</w:t>
      </w:r>
    </w:p>
    <w:p w:rsidR="007C5BF8" w:rsidRDefault="007C5BF8">
      <w:pPr>
        <w:pStyle w:val="Index1"/>
        <w:tabs>
          <w:tab w:val="right" w:leader="dot" w:pos="4310"/>
        </w:tabs>
        <w:rPr>
          <w:noProof/>
        </w:rPr>
      </w:pPr>
      <w:r w:rsidRPr="001D5130">
        <w:rPr>
          <w:rFonts w:cs="Courier New"/>
          <w:noProof/>
        </w:rPr>
        <w:t>const_ptr</w:t>
      </w:r>
      <w:r>
        <w:rPr>
          <w:noProof/>
        </w:rPr>
        <w:tab/>
        <w:t>8</w:t>
      </w:r>
    </w:p>
    <w:p w:rsidR="007C5BF8" w:rsidRDefault="007C5BF8">
      <w:pPr>
        <w:pStyle w:val="Index1"/>
        <w:tabs>
          <w:tab w:val="right" w:leader="dot" w:pos="4310"/>
        </w:tabs>
        <w:rPr>
          <w:noProof/>
        </w:rPr>
      </w:pPr>
      <w:r w:rsidRPr="001D5130">
        <w:rPr>
          <w:rFonts w:cs="Courier New"/>
          <w:noProof/>
        </w:rPr>
        <w:t>continueProc, Process</w:t>
      </w:r>
      <w:r>
        <w:rPr>
          <w:noProof/>
        </w:rPr>
        <w:tab/>
        <w:t>6, 13</w:t>
      </w:r>
    </w:p>
    <w:p w:rsidR="007C5BF8" w:rsidRDefault="007C5BF8">
      <w:pPr>
        <w:pStyle w:val="Index1"/>
        <w:tabs>
          <w:tab w:val="right" w:leader="dot" w:pos="4310"/>
        </w:tabs>
        <w:rPr>
          <w:noProof/>
        </w:rPr>
      </w:pPr>
      <w:r w:rsidRPr="001D5130">
        <w:rPr>
          <w:rFonts w:cs="Courier New"/>
          <w:noProof/>
        </w:rPr>
        <w:t>continueThread, Thread</w:t>
      </w:r>
      <w:r>
        <w:rPr>
          <w:noProof/>
        </w:rPr>
        <w:tab/>
        <w:t>6, 17</w:t>
      </w:r>
    </w:p>
    <w:p w:rsidR="007C5BF8" w:rsidRDefault="007C5BF8">
      <w:pPr>
        <w:pStyle w:val="Index1"/>
        <w:tabs>
          <w:tab w:val="right" w:leader="dot" w:pos="4310"/>
        </w:tabs>
        <w:rPr>
          <w:noProof/>
        </w:rPr>
      </w:pPr>
      <w:r>
        <w:rPr>
          <w:noProof/>
        </w:rPr>
        <w:t>controller process</w:t>
      </w:r>
      <w:r>
        <w:rPr>
          <w:noProof/>
        </w:rPr>
        <w:tab/>
        <w:t>1</w:t>
      </w:r>
    </w:p>
    <w:p w:rsidR="007C5BF8" w:rsidRDefault="007C5BF8">
      <w:pPr>
        <w:pStyle w:val="Index1"/>
        <w:tabs>
          <w:tab w:val="right" w:leader="dot" w:pos="4310"/>
        </w:tabs>
        <w:rPr>
          <w:noProof/>
        </w:rPr>
      </w:pPr>
      <w:r>
        <w:rPr>
          <w:noProof/>
        </w:rPr>
        <w:t>control-transfer breakpoints</w:t>
      </w:r>
      <w:r>
        <w:rPr>
          <w:noProof/>
        </w:rPr>
        <w:tab/>
        <w:t>20</w:t>
      </w:r>
    </w:p>
    <w:p w:rsidR="007C5BF8" w:rsidRDefault="007C5BF8">
      <w:pPr>
        <w:pStyle w:val="Index1"/>
        <w:tabs>
          <w:tab w:val="right" w:leader="dot" w:pos="4310"/>
        </w:tabs>
        <w:rPr>
          <w:noProof/>
        </w:rPr>
      </w:pPr>
      <w:r>
        <w:rPr>
          <w:noProof/>
        </w:rPr>
        <w:t>createIRPC, IRPC</w:t>
      </w:r>
      <w:r>
        <w:rPr>
          <w:noProof/>
        </w:rPr>
        <w:tab/>
        <w:t>22</w:t>
      </w:r>
    </w:p>
    <w:p w:rsidR="007C5BF8" w:rsidRDefault="007C5BF8">
      <w:pPr>
        <w:pStyle w:val="Index1"/>
        <w:tabs>
          <w:tab w:val="right" w:leader="dot" w:pos="4310"/>
        </w:tabs>
        <w:rPr>
          <w:noProof/>
        </w:rPr>
      </w:pPr>
      <w:r>
        <w:rPr>
          <w:noProof/>
        </w:rPr>
        <w:t>createProcess, Process</w:t>
      </w:r>
      <w:r>
        <w:rPr>
          <w:noProof/>
        </w:rPr>
        <w:tab/>
        <w:t>9, 10</w:t>
      </w:r>
    </w:p>
    <w:p w:rsidR="007C5BF8" w:rsidRDefault="007C5BF8">
      <w:pPr>
        <w:pStyle w:val="Index1"/>
        <w:tabs>
          <w:tab w:val="right" w:leader="dot" w:pos="4310"/>
        </w:tabs>
        <w:rPr>
          <w:noProof/>
        </w:rPr>
      </w:pPr>
      <w:r>
        <w:rPr>
          <w:noProof/>
        </w:rPr>
        <w:t>detach, Process</w:t>
      </w:r>
      <w:r>
        <w:rPr>
          <w:noProof/>
        </w:rPr>
        <w:tab/>
        <w:t>14</w:t>
      </w:r>
    </w:p>
    <w:p w:rsidR="007C5BF8" w:rsidRDefault="007C5BF8">
      <w:pPr>
        <w:pStyle w:val="Index1"/>
        <w:tabs>
          <w:tab w:val="right" w:leader="dot" w:pos="4310"/>
        </w:tabs>
        <w:rPr>
          <w:noProof/>
        </w:rPr>
      </w:pPr>
      <w:r>
        <w:rPr>
          <w:noProof/>
        </w:rPr>
        <w:t>end, LibraryPool</w:t>
      </w:r>
      <w:r>
        <w:rPr>
          <w:noProof/>
        </w:rPr>
        <w:tab/>
        <w:t>26</w:t>
      </w:r>
    </w:p>
    <w:p w:rsidR="007C5BF8" w:rsidRDefault="007C5BF8">
      <w:pPr>
        <w:pStyle w:val="Index1"/>
        <w:tabs>
          <w:tab w:val="right" w:leader="dot" w:pos="4310"/>
        </w:tabs>
        <w:rPr>
          <w:noProof/>
        </w:rPr>
      </w:pPr>
      <w:r>
        <w:rPr>
          <w:noProof/>
        </w:rPr>
        <w:t>end, RegisterPool</w:t>
      </w:r>
      <w:r>
        <w:rPr>
          <w:noProof/>
        </w:rPr>
        <w:tab/>
        <w:t>27</w:t>
      </w:r>
    </w:p>
    <w:p w:rsidR="007C5BF8" w:rsidRDefault="007C5BF8">
      <w:pPr>
        <w:pStyle w:val="Index1"/>
        <w:tabs>
          <w:tab w:val="right" w:leader="dot" w:pos="4310"/>
        </w:tabs>
        <w:rPr>
          <w:noProof/>
        </w:rPr>
      </w:pPr>
      <w:r>
        <w:rPr>
          <w:noProof/>
        </w:rPr>
        <w:t>end, ThreadPool</w:t>
      </w:r>
      <w:r>
        <w:rPr>
          <w:noProof/>
        </w:rPr>
        <w:tab/>
        <w:t>24</w:t>
      </w:r>
    </w:p>
    <w:p w:rsidR="007C5BF8" w:rsidRDefault="007C5BF8">
      <w:pPr>
        <w:pStyle w:val="Index1"/>
        <w:tabs>
          <w:tab w:val="right" w:leader="dot" w:pos="4310"/>
        </w:tabs>
        <w:rPr>
          <w:noProof/>
        </w:rPr>
      </w:pPr>
      <w:r>
        <w:rPr>
          <w:noProof/>
        </w:rPr>
        <w:t>Event</w:t>
      </w:r>
      <w:r>
        <w:rPr>
          <w:noProof/>
        </w:rPr>
        <w:tab/>
        <w:t>2, 4, 5, 30</w:t>
      </w:r>
    </w:p>
    <w:p w:rsidR="007C5BF8" w:rsidRDefault="007C5BF8">
      <w:pPr>
        <w:pStyle w:val="Index1"/>
        <w:tabs>
          <w:tab w:val="right" w:leader="dot" w:pos="4310"/>
        </w:tabs>
        <w:rPr>
          <w:noProof/>
        </w:rPr>
      </w:pPr>
      <w:r>
        <w:rPr>
          <w:noProof/>
        </w:rPr>
        <w:t>EventBreakpoint</w:t>
      </w:r>
      <w:r>
        <w:rPr>
          <w:noProof/>
        </w:rPr>
        <w:tab/>
        <w:t>34</w:t>
      </w:r>
    </w:p>
    <w:p w:rsidR="007C5BF8" w:rsidRDefault="007C5BF8">
      <w:pPr>
        <w:pStyle w:val="Index1"/>
        <w:tabs>
          <w:tab w:val="right" w:leader="dot" w:pos="4310"/>
        </w:tabs>
        <w:rPr>
          <w:noProof/>
        </w:rPr>
      </w:pPr>
      <w:r>
        <w:rPr>
          <w:noProof/>
        </w:rPr>
        <w:t>EventCrash</w:t>
      </w:r>
      <w:r>
        <w:rPr>
          <w:noProof/>
        </w:rPr>
        <w:tab/>
        <w:t>33</w:t>
      </w:r>
    </w:p>
    <w:p w:rsidR="007C5BF8" w:rsidRDefault="007C5BF8">
      <w:pPr>
        <w:pStyle w:val="Index1"/>
        <w:tabs>
          <w:tab w:val="right" w:leader="dot" w:pos="4310"/>
        </w:tabs>
        <w:rPr>
          <w:noProof/>
        </w:rPr>
      </w:pPr>
      <w:r>
        <w:rPr>
          <w:noProof/>
        </w:rPr>
        <w:t>EventExec</w:t>
      </w:r>
      <w:r>
        <w:rPr>
          <w:noProof/>
        </w:rPr>
        <w:tab/>
        <w:t>33</w:t>
      </w:r>
    </w:p>
    <w:p w:rsidR="007C5BF8" w:rsidRDefault="007C5BF8">
      <w:pPr>
        <w:pStyle w:val="Index1"/>
        <w:tabs>
          <w:tab w:val="right" w:leader="dot" w:pos="4310"/>
        </w:tabs>
        <w:rPr>
          <w:noProof/>
        </w:rPr>
      </w:pPr>
      <w:r>
        <w:rPr>
          <w:noProof/>
        </w:rPr>
        <w:t>EventExit</w:t>
      </w:r>
      <w:r>
        <w:rPr>
          <w:noProof/>
        </w:rPr>
        <w:tab/>
        <w:t>32</w:t>
      </w:r>
    </w:p>
    <w:p w:rsidR="007C5BF8" w:rsidRDefault="007C5BF8">
      <w:pPr>
        <w:pStyle w:val="Index1"/>
        <w:tabs>
          <w:tab w:val="right" w:leader="dot" w:pos="4310"/>
        </w:tabs>
        <w:rPr>
          <w:noProof/>
        </w:rPr>
      </w:pPr>
      <w:r>
        <w:rPr>
          <w:noProof/>
        </w:rPr>
        <w:t>EventFork</w:t>
      </w:r>
      <w:r>
        <w:rPr>
          <w:noProof/>
        </w:rPr>
        <w:tab/>
        <w:t>34</w:t>
      </w:r>
    </w:p>
    <w:p w:rsidR="007C5BF8" w:rsidRDefault="007C5BF8">
      <w:pPr>
        <w:pStyle w:val="Index1"/>
        <w:tabs>
          <w:tab w:val="right" w:leader="dot" w:pos="4310"/>
        </w:tabs>
        <w:rPr>
          <w:noProof/>
        </w:rPr>
      </w:pPr>
      <w:r>
        <w:rPr>
          <w:noProof/>
        </w:rPr>
        <w:t>EventIRPC</w:t>
      </w:r>
      <w:r>
        <w:rPr>
          <w:noProof/>
        </w:rPr>
        <w:tab/>
        <w:t>7</w:t>
      </w:r>
    </w:p>
    <w:p w:rsidR="007C5BF8" w:rsidRDefault="007C5BF8">
      <w:pPr>
        <w:pStyle w:val="Index1"/>
        <w:tabs>
          <w:tab w:val="right" w:leader="dot" w:pos="4310"/>
        </w:tabs>
        <w:rPr>
          <w:noProof/>
        </w:rPr>
      </w:pPr>
      <w:r>
        <w:rPr>
          <w:noProof/>
        </w:rPr>
        <w:t>EventLibrary</w:t>
      </w:r>
      <w:r>
        <w:rPr>
          <w:noProof/>
        </w:rPr>
        <w:tab/>
        <w:t>36</w:t>
      </w:r>
    </w:p>
    <w:p w:rsidR="007C5BF8" w:rsidRDefault="007C5BF8">
      <w:pPr>
        <w:pStyle w:val="Index1"/>
        <w:tabs>
          <w:tab w:val="right" w:leader="dot" w:pos="4310"/>
        </w:tabs>
        <w:rPr>
          <w:noProof/>
        </w:rPr>
      </w:pPr>
      <w:r>
        <w:rPr>
          <w:noProof/>
        </w:rPr>
        <w:t>EventNewThread</w:t>
      </w:r>
      <w:r>
        <w:rPr>
          <w:noProof/>
        </w:rPr>
        <w:tab/>
        <w:t>34</w:t>
      </w:r>
    </w:p>
    <w:p w:rsidR="007C5BF8" w:rsidRDefault="007C5BF8">
      <w:pPr>
        <w:pStyle w:val="Index1"/>
        <w:tabs>
          <w:tab w:val="right" w:leader="dot" w:pos="4310"/>
        </w:tabs>
        <w:rPr>
          <w:noProof/>
        </w:rPr>
      </w:pPr>
      <w:r w:rsidRPr="001D5130">
        <w:rPr>
          <w:rFonts w:cs="Courier New"/>
          <w:noProof/>
        </w:rPr>
        <w:t>EventNotify</w:t>
      </w:r>
      <w:r>
        <w:rPr>
          <w:noProof/>
        </w:rPr>
        <w:tab/>
        <w:t>6, 27</w:t>
      </w:r>
    </w:p>
    <w:p w:rsidR="007C5BF8" w:rsidRDefault="007C5BF8">
      <w:pPr>
        <w:pStyle w:val="Index1"/>
        <w:tabs>
          <w:tab w:val="right" w:leader="dot" w:pos="4310"/>
        </w:tabs>
        <w:rPr>
          <w:noProof/>
        </w:rPr>
      </w:pPr>
      <w:r>
        <w:rPr>
          <w:noProof/>
        </w:rPr>
        <w:t>EventRPC</w:t>
      </w:r>
      <w:r>
        <w:rPr>
          <w:noProof/>
        </w:rPr>
        <w:tab/>
        <w:t>35</w:t>
      </w:r>
    </w:p>
    <w:p w:rsidR="007C5BF8" w:rsidRDefault="007C5BF8">
      <w:pPr>
        <w:pStyle w:val="Index1"/>
        <w:tabs>
          <w:tab w:val="right" w:leader="dot" w:pos="4310"/>
        </w:tabs>
        <w:rPr>
          <w:noProof/>
        </w:rPr>
      </w:pPr>
      <w:r>
        <w:rPr>
          <w:noProof/>
        </w:rPr>
        <w:t>EventSignal</w:t>
      </w:r>
      <w:r>
        <w:rPr>
          <w:noProof/>
        </w:rPr>
        <w:tab/>
        <w:t>35</w:t>
      </w:r>
    </w:p>
    <w:p w:rsidR="007C5BF8" w:rsidRDefault="007C5BF8">
      <w:pPr>
        <w:pStyle w:val="Index1"/>
        <w:tabs>
          <w:tab w:val="right" w:leader="dot" w:pos="4310"/>
        </w:tabs>
        <w:rPr>
          <w:noProof/>
        </w:rPr>
      </w:pPr>
      <w:r>
        <w:rPr>
          <w:noProof/>
        </w:rPr>
        <w:t>EventSingleStep</w:t>
      </w:r>
      <w:r>
        <w:rPr>
          <w:noProof/>
        </w:rPr>
        <w:tab/>
        <w:t>35</w:t>
      </w:r>
    </w:p>
    <w:p w:rsidR="007C5BF8" w:rsidRDefault="007C5BF8">
      <w:pPr>
        <w:pStyle w:val="Index1"/>
        <w:tabs>
          <w:tab w:val="right" w:leader="dot" w:pos="4310"/>
        </w:tabs>
        <w:rPr>
          <w:noProof/>
        </w:rPr>
      </w:pPr>
      <w:r>
        <w:rPr>
          <w:noProof/>
        </w:rPr>
        <w:t>EventStop</w:t>
      </w:r>
      <w:r>
        <w:rPr>
          <w:noProof/>
        </w:rPr>
        <w:tab/>
        <w:t>33</w:t>
      </w:r>
    </w:p>
    <w:p w:rsidR="007C5BF8" w:rsidRDefault="007C5BF8">
      <w:pPr>
        <w:pStyle w:val="Index1"/>
        <w:tabs>
          <w:tab w:val="right" w:leader="dot" w:pos="4310"/>
        </w:tabs>
        <w:rPr>
          <w:noProof/>
        </w:rPr>
      </w:pPr>
      <w:r>
        <w:rPr>
          <w:noProof/>
        </w:rPr>
        <w:t>EventTerminate</w:t>
      </w:r>
      <w:r>
        <w:rPr>
          <w:noProof/>
        </w:rPr>
        <w:tab/>
        <w:t>32</w:t>
      </w:r>
    </w:p>
    <w:p w:rsidR="007C5BF8" w:rsidRDefault="007C5BF8">
      <w:pPr>
        <w:pStyle w:val="Index1"/>
        <w:tabs>
          <w:tab w:val="right" w:leader="dot" w:pos="4310"/>
        </w:tabs>
        <w:rPr>
          <w:noProof/>
        </w:rPr>
      </w:pPr>
      <w:r>
        <w:rPr>
          <w:noProof/>
        </w:rPr>
        <w:t>EventThreadDestroy</w:t>
      </w:r>
      <w:r>
        <w:rPr>
          <w:noProof/>
        </w:rPr>
        <w:tab/>
        <w:t>34</w:t>
      </w:r>
    </w:p>
    <w:p w:rsidR="007C5BF8" w:rsidRDefault="007C5BF8">
      <w:pPr>
        <w:pStyle w:val="Index1"/>
        <w:tabs>
          <w:tab w:val="right" w:leader="dot" w:pos="4310"/>
        </w:tabs>
        <w:rPr>
          <w:noProof/>
        </w:rPr>
      </w:pPr>
      <w:r>
        <w:rPr>
          <w:noProof/>
        </w:rPr>
        <w:lastRenderedPageBreak/>
        <w:t>EventType</w:t>
      </w:r>
      <w:r>
        <w:rPr>
          <w:noProof/>
        </w:rPr>
        <w:tab/>
        <w:t>4, 11, 28, 30</w:t>
      </w:r>
    </w:p>
    <w:p w:rsidR="007C5BF8" w:rsidRDefault="007C5BF8">
      <w:pPr>
        <w:pStyle w:val="Index1"/>
        <w:tabs>
          <w:tab w:val="right" w:leader="dot" w:pos="4310"/>
        </w:tabs>
        <w:rPr>
          <w:noProof/>
        </w:rPr>
      </w:pPr>
      <w:r>
        <w:rPr>
          <w:noProof/>
        </w:rPr>
        <w:t>EventType constructor</w:t>
      </w:r>
      <w:r>
        <w:rPr>
          <w:noProof/>
        </w:rPr>
        <w:tab/>
        <w:t>29</w:t>
      </w:r>
    </w:p>
    <w:p w:rsidR="007C5BF8" w:rsidRDefault="007C5BF8">
      <w:pPr>
        <w:pStyle w:val="Index1"/>
        <w:tabs>
          <w:tab w:val="right" w:leader="dot" w:pos="4310"/>
        </w:tabs>
        <w:rPr>
          <w:noProof/>
        </w:rPr>
      </w:pPr>
      <w:r>
        <w:rPr>
          <w:noProof/>
        </w:rPr>
        <w:t>EventType, Code</w:t>
      </w:r>
      <w:r>
        <w:rPr>
          <w:noProof/>
        </w:rPr>
        <w:tab/>
        <w:t>5, 29</w:t>
      </w:r>
    </w:p>
    <w:p w:rsidR="007C5BF8" w:rsidRDefault="007C5BF8">
      <w:pPr>
        <w:pStyle w:val="Index1"/>
        <w:tabs>
          <w:tab w:val="right" w:leader="dot" w:pos="4310"/>
        </w:tabs>
        <w:rPr>
          <w:noProof/>
        </w:rPr>
      </w:pPr>
      <w:r>
        <w:rPr>
          <w:noProof/>
        </w:rPr>
        <w:t>EventType, Time</w:t>
      </w:r>
      <w:r>
        <w:rPr>
          <w:noProof/>
        </w:rPr>
        <w:tab/>
        <w:t>28</w:t>
      </w:r>
    </w:p>
    <w:p w:rsidR="007C5BF8" w:rsidRDefault="007C5BF8">
      <w:pPr>
        <w:pStyle w:val="Index1"/>
        <w:tabs>
          <w:tab w:val="right" w:leader="dot" w:pos="4310"/>
        </w:tabs>
        <w:rPr>
          <w:noProof/>
        </w:rPr>
      </w:pPr>
      <w:r>
        <w:rPr>
          <w:noProof/>
        </w:rPr>
        <w:t>eventtype_cmp</w:t>
      </w:r>
      <w:r>
        <w:rPr>
          <w:noProof/>
        </w:rPr>
        <w:tab/>
        <w:t>29</w:t>
      </w:r>
    </w:p>
    <w:p w:rsidR="007C5BF8" w:rsidRDefault="007C5BF8">
      <w:pPr>
        <w:pStyle w:val="Index1"/>
        <w:tabs>
          <w:tab w:val="right" w:leader="dot" w:pos="4310"/>
        </w:tabs>
        <w:rPr>
          <w:noProof/>
        </w:rPr>
      </w:pPr>
      <w:r>
        <w:rPr>
          <w:noProof/>
        </w:rPr>
        <w:t>evNotify</w:t>
      </w:r>
      <w:r>
        <w:rPr>
          <w:noProof/>
        </w:rPr>
        <w:tab/>
        <w:t>27</w:t>
      </w:r>
    </w:p>
    <w:p w:rsidR="007C5BF8" w:rsidRDefault="007C5BF8">
      <w:pPr>
        <w:pStyle w:val="Index1"/>
        <w:tabs>
          <w:tab w:val="right" w:leader="dot" w:pos="4310"/>
        </w:tabs>
        <w:rPr>
          <w:noProof/>
        </w:rPr>
      </w:pPr>
      <w:r>
        <w:rPr>
          <w:noProof/>
        </w:rPr>
        <w:t>find,ThreadPool</w:t>
      </w:r>
      <w:r>
        <w:rPr>
          <w:noProof/>
        </w:rPr>
        <w:tab/>
        <w:t>24</w:t>
      </w:r>
    </w:p>
    <w:p w:rsidR="007C5BF8" w:rsidRDefault="007C5BF8">
      <w:pPr>
        <w:pStyle w:val="Index1"/>
        <w:tabs>
          <w:tab w:val="right" w:leader="dot" w:pos="4310"/>
        </w:tabs>
        <w:rPr>
          <w:noProof/>
        </w:rPr>
      </w:pPr>
      <w:r>
        <w:rPr>
          <w:noProof/>
        </w:rPr>
        <w:t>freeMemory, Process</w:t>
      </w:r>
      <w:r>
        <w:rPr>
          <w:noProof/>
        </w:rPr>
        <w:tab/>
        <w:t>14</w:t>
      </w:r>
    </w:p>
    <w:p w:rsidR="007C5BF8" w:rsidRDefault="007C5BF8">
      <w:pPr>
        <w:pStyle w:val="Index1"/>
        <w:tabs>
          <w:tab w:val="right" w:leader="dot" w:pos="4310"/>
        </w:tabs>
        <w:rPr>
          <w:noProof/>
        </w:rPr>
      </w:pPr>
      <w:r>
        <w:rPr>
          <w:noProof/>
        </w:rPr>
        <w:t>getAddress, EventBreakpoint</w:t>
      </w:r>
      <w:r>
        <w:rPr>
          <w:noProof/>
        </w:rPr>
        <w:tab/>
        <w:t>34</w:t>
      </w:r>
    </w:p>
    <w:p w:rsidR="007C5BF8" w:rsidRDefault="007C5BF8">
      <w:pPr>
        <w:pStyle w:val="Index1"/>
        <w:tabs>
          <w:tab w:val="right" w:leader="dot" w:pos="4310"/>
        </w:tabs>
        <w:rPr>
          <w:noProof/>
        </w:rPr>
      </w:pPr>
      <w:r>
        <w:rPr>
          <w:noProof/>
        </w:rPr>
        <w:t>getAddress, IRPC</w:t>
      </w:r>
      <w:r>
        <w:rPr>
          <w:noProof/>
        </w:rPr>
        <w:tab/>
        <w:t>22</w:t>
      </w:r>
    </w:p>
    <w:p w:rsidR="007C5BF8" w:rsidRDefault="007C5BF8">
      <w:pPr>
        <w:pStyle w:val="Index1"/>
        <w:tabs>
          <w:tab w:val="right" w:leader="dot" w:pos="4310"/>
        </w:tabs>
        <w:rPr>
          <w:noProof/>
        </w:rPr>
      </w:pPr>
      <w:r>
        <w:rPr>
          <w:noProof/>
        </w:rPr>
        <w:t>getAllRegisters, Thread</w:t>
      </w:r>
      <w:r>
        <w:rPr>
          <w:noProof/>
        </w:rPr>
        <w:tab/>
        <w:t>18</w:t>
      </w:r>
    </w:p>
    <w:p w:rsidR="007C5BF8" w:rsidRDefault="007C5BF8">
      <w:pPr>
        <w:pStyle w:val="Index1"/>
        <w:tabs>
          <w:tab w:val="right" w:leader="dot" w:pos="4310"/>
        </w:tabs>
        <w:rPr>
          <w:noProof/>
        </w:rPr>
      </w:pPr>
      <w:r>
        <w:rPr>
          <w:noProof/>
        </w:rPr>
        <w:t>getArchAddressWidth</w:t>
      </w:r>
      <w:r>
        <w:rPr>
          <w:noProof/>
        </w:rPr>
        <w:tab/>
        <w:t>37</w:t>
      </w:r>
    </w:p>
    <w:p w:rsidR="007C5BF8" w:rsidRDefault="007C5BF8">
      <w:pPr>
        <w:pStyle w:val="Index1"/>
        <w:tabs>
          <w:tab w:val="right" w:leader="dot" w:pos="4310"/>
        </w:tabs>
        <w:rPr>
          <w:noProof/>
        </w:rPr>
      </w:pPr>
      <w:r>
        <w:rPr>
          <w:noProof/>
        </w:rPr>
        <w:t>getArchitecture, MachRegister</w:t>
      </w:r>
      <w:r>
        <w:rPr>
          <w:noProof/>
        </w:rPr>
        <w:tab/>
        <w:t>38</w:t>
      </w:r>
    </w:p>
    <w:p w:rsidR="007C5BF8" w:rsidRDefault="007C5BF8">
      <w:pPr>
        <w:pStyle w:val="Index1"/>
        <w:tabs>
          <w:tab w:val="right" w:leader="dot" w:pos="4310"/>
        </w:tabs>
        <w:rPr>
          <w:noProof/>
        </w:rPr>
      </w:pPr>
      <w:r>
        <w:rPr>
          <w:noProof/>
        </w:rPr>
        <w:t>getArchitecture, Process</w:t>
      </w:r>
      <w:r>
        <w:rPr>
          <w:noProof/>
        </w:rPr>
        <w:tab/>
        <w:t>12</w:t>
      </w:r>
    </w:p>
    <w:p w:rsidR="007C5BF8" w:rsidRDefault="007C5BF8">
      <w:pPr>
        <w:pStyle w:val="Index1"/>
        <w:tabs>
          <w:tab w:val="right" w:leader="dot" w:pos="4310"/>
        </w:tabs>
        <w:rPr>
          <w:noProof/>
        </w:rPr>
      </w:pPr>
      <w:r>
        <w:rPr>
          <w:noProof/>
        </w:rPr>
        <w:t>getBaseRegister, MachRegister</w:t>
      </w:r>
      <w:r>
        <w:rPr>
          <w:noProof/>
        </w:rPr>
        <w:tab/>
        <w:t>38</w:t>
      </w:r>
    </w:p>
    <w:p w:rsidR="007C5BF8" w:rsidRDefault="007C5BF8">
      <w:pPr>
        <w:pStyle w:val="Index1"/>
        <w:tabs>
          <w:tab w:val="right" w:leader="dot" w:pos="4310"/>
        </w:tabs>
        <w:rPr>
          <w:noProof/>
        </w:rPr>
      </w:pPr>
      <w:r>
        <w:rPr>
          <w:noProof/>
        </w:rPr>
        <w:t>getBinaryCodeBlob, IRPC</w:t>
      </w:r>
      <w:r>
        <w:rPr>
          <w:noProof/>
        </w:rPr>
        <w:tab/>
        <w:t>22</w:t>
      </w:r>
    </w:p>
    <w:p w:rsidR="007C5BF8" w:rsidRDefault="007C5BF8">
      <w:pPr>
        <w:pStyle w:val="Index1"/>
        <w:tabs>
          <w:tab w:val="right" w:leader="dot" w:pos="4310"/>
        </w:tabs>
        <w:rPr>
          <w:noProof/>
        </w:rPr>
      </w:pPr>
      <w:r>
        <w:rPr>
          <w:noProof/>
        </w:rPr>
        <w:t>getBinaryCodeSize, IRPC</w:t>
      </w:r>
      <w:r>
        <w:rPr>
          <w:noProof/>
        </w:rPr>
        <w:tab/>
        <w:t>22</w:t>
      </w:r>
    </w:p>
    <w:p w:rsidR="007C5BF8" w:rsidRDefault="007C5BF8">
      <w:pPr>
        <w:pStyle w:val="Index1"/>
        <w:tabs>
          <w:tab w:val="right" w:leader="dot" w:pos="4310"/>
        </w:tabs>
        <w:rPr>
          <w:noProof/>
        </w:rPr>
      </w:pPr>
      <w:r>
        <w:rPr>
          <w:noProof/>
        </w:rPr>
        <w:t>getBreakpoints, EventBreakpoint</w:t>
      </w:r>
      <w:r>
        <w:rPr>
          <w:noProof/>
        </w:rPr>
        <w:tab/>
        <w:t>34</w:t>
      </w:r>
    </w:p>
    <w:p w:rsidR="007C5BF8" w:rsidRDefault="007C5BF8">
      <w:pPr>
        <w:pStyle w:val="Index1"/>
        <w:tabs>
          <w:tab w:val="right" w:leader="dot" w:pos="4310"/>
        </w:tabs>
        <w:rPr>
          <w:noProof/>
        </w:rPr>
      </w:pPr>
      <w:r>
        <w:rPr>
          <w:noProof/>
        </w:rPr>
        <w:t>getChildProcess, EventFork</w:t>
      </w:r>
      <w:r>
        <w:rPr>
          <w:noProof/>
        </w:rPr>
        <w:tab/>
        <w:t>35</w:t>
      </w:r>
    </w:p>
    <w:p w:rsidR="007C5BF8" w:rsidRDefault="007C5BF8">
      <w:pPr>
        <w:pStyle w:val="Index1"/>
        <w:tabs>
          <w:tab w:val="right" w:leader="dot" w:pos="4310"/>
        </w:tabs>
        <w:rPr>
          <w:noProof/>
        </w:rPr>
      </w:pPr>
      <w:r>
        <w:rPr>
          <w:noProof/>
        </w:rPr>
        <w:t>getCrashSignal, Process</w:t>
      </w:r>
      <w:r>
        <w:rPr>
          <w:noProof/>
        </w:rPr>
        <w:tab/>
        <w:t>13</w:t>
      </w:r>
    </w:p>
    <w:p w:rsidR="007C5BF8" w:rsidRDefault="007C5BF8">
      <w:pPr>
        <w:pStyle w:val="Index1"/>
        <w:tabs>
          <w:tab w:val="right" w:leader="dot" w:pos="4310"/>
        </w:tabs>
        <w:rPr>
          <w:noProof/>
        </w:rPr>
      </w:pPr>
      <w:r>
        <w:rPr>
          <w:noProof/>
        </w:rPr>
        <w:t>getData, Breakpoint</w:t>
      </w:r>
      <w:r>
        <w:rPr>
          <w:noProof/>
        </w:rPr>
        <w:tab/>
        <w:t>21</w:t>
      </w:r>
    </w:p>
    <w:p w:rsidR="007C5BF8" w:rsidRDefault="007C5BF8">
      <w:pPr>
        <w:pStyle w:val="Index1"/>
        <w:tabs>
          <w:tab w:val="right" w:leader="dot" w:pos="4310"/>
        </w:tabs>
        <w:rPr>
          <w:noProof/>
        </w:rPr>
      </w:pPr>
      <w:r>
        <w:rPr>
          <w:noProof/>
        </w:rPr>
        <w:t>getDataLoadAddress, Library</w:t>
      </w:r>
      <w:r>
        <w:rPr>
          <w:noProof/>
        </w:rPr>
        <w:tab/>
        <w:t>20</w:t>
      </w:r>
    </w:p>
    <w:p w:rsidR="007C5BF8" w:rsidRDefault="007C5BF8">
      <w:pPr>
        <w:pStyle w:val="Index1"/>
        <w:tabs>
          <w:tab w:val="right" w:leader="dot" w:pos="4310"/>
        </w:tabs>
        <w:rPr>
          <w:noProof/>
        </w:rPr>
      </w:pPr>
      <w:r>
        <w:rPr>
          <w:noProof/>
        </w:rPr>
        <w:t>getEventBreakpoint, Event</w:t>
      </w:r>
      <w:r>
        <w:rPr>
          <w:noProof/>
        </w:rPr>
        <w:tab/>
        <w:t>31</w:t>
      </w:r>
    </w:p>
    <w:p w:rsidR="007C5BF8" w:rsidRDefault="007C5BF8">
      <w:pPr>
        <w:pStyle w:val="Index1"/>
        <w:tabs>
          <w:tab w:val="right" w:leader="dot" w:pos="4310"/>
        </w:tabs>
        <w:rPr>
          <w:noProof/>
        </w:rPr>
      </w:pPr>
      <w:r>
        <w:rPr>
          <w:noProof/>
        </w:rPr>
        <w:t>getEventCrash, Event</w:t>
      </w:r>
      <w:r>
        <w:rPr>
          <w:noProof/>
        </w:rPr>
        <w:tab/>
        <w:t>31</w:t>
      </w:r>
    </w:p>
    <w:p w:rsidR="007C5BF8" w:rsidRDefault="007C5BF8">
      <w:pPr>
        <w:pStyle w:val="Index1"/>
        <w:tabs>
          <w:tab w:val="right" w:leader="dot" w:pos="4310"/>
        </w:tabs>
        <w:rPr>
          <w:noProof/>
        </w:rPr>
      </w:pPr>
      <w:r>
        <w:rPr>
          <w:noProof/>
        </w:rPr>
        <w:t>getEventDestroy, Event</w:t>
      </w:r>
      <w:r>
        <w:rPr>
          <w:noProof/>
        </w:rPr>
        <w:tab/>
        <w:t>31</w:t>
      </w:r>
    </w:p>
    <w:p w:rsidR="007C5BF8" w:rsidRDefault="007C5BF8">
      <w:pPr>
        <w:pStyle w:val="Index1"/>
        <w:tabs>
          <w:tab w:val="right" w:leader="dot" w:pos="4310"/>
        </w:tabs>
        <w:rPr>
          <w:noProof/>
        </w:rPr>
      </w:pPr>
      <w:r>
        <w:rPr>
          <w:noProof/>
        </w:rPr>
        <w:t>getEventExec, Event</w:t>
      </w:r>
      <w:r>
        <w:rPr>
          <w:noProof/>
        </w:rPr>
        <w:tab/>
        <w:t>31</w:t>
      </w:r>
    </w:p>
    <w:p w:rsidR="007C5BF8" w:rsidRDefault="007C5BF8">
      <w:pPr>
        <w:pStyle w:val="Index1"/>
        <w:tabs>
          <w:tab w:val="right" w:leader="dot" w:pos="4310"/>
        </w:tabs>
        <w:rPr>
          <w:noProof/>
        </w:rPr>
      </w:pPr>
      <w:r>
        <w:rPr>
          <w:noProof/>
        </w:rPr>
        <w:t>getEventExit, Event</w:t>
      </w:r>
      <w:r>
        <w:rPr>
          <w:noProof/>
        </w:rPr>
        <w:tab/>
        <w:t>31</w:t>
      </w:r>
    </w:p>
    <w:p w:rsidR="007C5BF8" w:rsidRDefault="007C5BF8">
      <w:pPr>
        <w:pStyle w:val="Index1"/>
        <w:tabs>
          <w:tab w:val="right" w:leader="dot" w:pos="4310"/>
        </w:tabs>
        <w:rPr>
          <w:noProof/>
        </w:rPr>
      </w:pPr>
      <w:r>
        <w:rPr>
          <w:noProof/>
        </w:rPr>
        <w:t>getEventFork, Event</w:t>
      </w:r>
      <w:r>
        <w:rPr>
          <w:noProof/>
        </w:rPr>
        <w:tab/>
        <w:t>31</w:t>
      </w:r>
    </w:p>
    <w:p w:rsidR="007C5BF8" w:rsidRDefault="007C5BF8">
      <w:pPr>
        <w:pStyle w:val="Index1"/>
        <w:tabs>
          <w:tab w:val="right" w:leader="dot" w:pos="4310"/>
        </w:tabs>
        <w:rPr>
          <w:noProof/>
        </w:rPr>
      </w:pPr>
      <w:r>
        <w:rPr>
          <w:noProof/>
        </w:rPr>
        <w:t>getEventLibrary, Event</w:t>
      </w:r>
      <w:r>
        <w:rPr>
          <w:noProof/>
        </w:rPr>
        <w:tab/>
        <w:t>31</w:t>
      </w:r>
    </w:p>
    <w:p w:rsidR="007C5BF8" w:rsidRDefault="007C5BF8">
      <w:pPr>
        <w:pStyle w:val="Index1"/>
        <w:tabs>
          <w:tab w:val="right" w:leader="dot" w:pos="4310"/>
        </w:tabs>
        <w:rPr>
          <w:noProof/>
        </w:rPr>
      </w:pPr>
      <w:r>
        <w:rPr>
          <w:noProof/>
        </w:rPr>
        <w:t>getEventNewThread, Event</w:t>
      </w:r>
      <w:r>
        <w:rPr>
          <w:noProof/>
        </w:rPr>
        <w:tab/>
        <w:t>31</w:t>
      </w:r>
    </w:p>
    <w:p w:rsidR="007C5BF8" w:rsidRDefault="007C5BF8">
      <w:pPr>
        <w:pStyle w:val="Index1"/>
        <w:tabs>
          <w:tab w:val="right" w:leader="dot" w:pos="4310"/>
        </w:tabs>
        <w:rPr>
          <w:noProof/>
        </w:rPr>
      </w:pPr>
      <w:r>
        <w:rPr>
          <w:noProof/>
        </w:rPr>
        <w:t>getEventRPC, Event</w:t>
      </w:r>
      <w:r>
        <w:rPr>
          <w:noProof/>
        </w:rPr>
        <w:tab/>
        <w:t>31</w:t>
      </w:r>
    </w:p>
    <w:p w:rsidR="007C5BF8" w:rsidRDefault="007C5BF8">
      <w:pPr>
        <w:pStyle w:val="Index1"/>
        <w:tabs>
          <w:tab w:val="right" w:leader="dot" w:pos="4310"/>
        </w:tabs>
        <w:rPr>
          <w:noProof/>
        </w:rPr>
      </w:pPr>
      <w:r>
        <w:rPr>
          <w:noProof/>
        </w:rPr>
        <w:t>getEventSignal, Event</w:t>
      </w:r>
      <w:r>
        <w:rPr>
          <w:noProof/>
        </w:rPr>
        <w:tab/>
        <w:t>31</w:t>
      </w:r>
    </w:p>
    <w:p w:rsidR="007C5BF8" w:rsidRDefault="007C5BF8">
      <w:pPr>
        <w:pStyle w:val="Index1"/>
        <w:tabs>
          <w:tab w:val="right" w:leader="dot" w:pos="4310"/>
        </w:tabs>
        <w:rPr>
          <w:noProof/>
        </w:rPr>
      </w:pPr>
      <w:r>
        <w:rPr>
          <w:noProof/>
        </w:rPr>
        <w:t>getEventSingleStep, Event</w:t>
      </w:r>
      <w:r>
        <w:rPr>
          <w:noProof/>
        </w:rPr>
        <w:tab/>
        <w:t>31</w:t>
      </w:r>
    </w:p>
    <w:p w:rsidR="007C5BF8" w:rsidRDefault="007C5BF8">
      <w:pPr>
        <w:pStyle w:val="Index1"/>
        <w:tabs>
          <w:tab w:val="right" w:leader="dot" w:pos="4310"/>
        </w:tabs>
        <w:rPr>
          <w:noProof/>
        </w:rPr>
      </w:pPr>
      <w:r>
        <w:rPr>
          <w:noProof/>
        </w:rPr>
        <w:t>getEventStop, Event</w:t>
      </w:r>
      <w:r>
        <w:rPr>
          <w:noProof/>
        </w:rPr>
        <w:tab/>
        <w:t>31</w:t>
      </w:r>
    </w:p>
    <w:p w:rsidR="007C5BF8" w:rsidRDefault="007C5BF8">
      <w:pPr>
        <w:pStyle w:val="Index1"/>
        <w:tabs>
          <w:tab w:val="right" w:leader="dot" w:pos="4310"/>
        </w:tabs>
        <w:rPr>
          <w:noProof/>
        </w:rPr>
      </w:pPr>
      <w:r>
        <w:rPr>
          <w:noProof/>
        </w:rPr>
        <w:t>getEventTerminate, Event</w:t>
      </w:r>
      <w:r>
        <w:rPr>
          <w:noProof/>
        </w:rPr>
        <w:tab/>
        <w:t>31</w:t>
      </w:r>
    </w:p>
    <w:p w:rsidR="007C5BF8" w:rsidRDefault="007C5BF8">
      <w:pPr>
        <w:pStyle w:val="Index1"/>
        <w:tabs>
          <w:tab w:val="right" w:leader="dot" w:pos="4310"/>
        </w:tabs>
        <w:rPr>
          <w:noProof/>
        </w:rPr>
      </w:pPr>
      <w:r>
        <w:rPr>
          <w:noProof/>
        </w:rPr>
        <w:t>getEventType, Event</w:t>
      </w:r>
      <w:r>
        <w:rPr>
          <w:noProof/>
        </w:rPr>
        <w:tab/>
        <w:t>31</w:t>
      </w:r>
    </w:p>
    <w:p w:rsidR="007C5BF8" w:rsidRDefault="007C5BF8">
      <w:pPr>
        <w:pStyle w:val="Index1"/>
        <w:tabs>
          <w:tab w:val="right" w:leader="dot" w:pos="4310"/>
        </w:tabs>
        <w:rPr>
          <w:noProof/>
        </w:rPr>
      </w:pPr>
      <w:r>
        <w:rPr>
          <w:noProof/>
        </w:rPr>
        <w:t>getExecPath, EventExec</w:t>
      </w:r>
      <w:r>
        <w:rPr>
          <w:noProof/>
        </w:rPr>
        <w:tab/>
        <w:t>33</w:t>
      </w:r>
    </w:p>
    <w:p w:rsidR="007C5BF8" w:rsidRDefault="007C5BF8">
      <w:pPr>
        <w:pStyle w:val="Index1"/>
        <w:tabs>
          <w:tab w:val="right" w:leader="dot" w:pos="4310"/>
        </w:tabs>
        <w:rPr>
          <w:noProof/>
        </w:rPr>
      </w:pPr>
      <w:r>
        <w:rPr>
          <w:noProof/>
        </w:rPr>
        <w:t>getExecutable, LibraryPool</w:t>
      </w:r>
      <w:r>
        <w:rPr>
          <w:noProof/>
        </w:rPr>
        <w:tab/>
        <w:t>26</w:t>
      </w:r>
    </w:p>
    <w:p w:rsidR="007C5BF8" w:rsidRDefault="007C5BF8">
      <w:pPr>
        <w:pStyle w:val="Index1"/>
        <w:tabs>
          <w:tab w:val="right" w:leader="dot" w:pos="4310"/>
        </w:tabs>
        <w:rPr>
          <w:noProof/>
        </w:rPr>
      </w:pPr>
      <w:r>
        <w:rPr>
          <w:noProof/>
        </w:rPr>
        <w:t>getExitCode, EventExit</w:t>
      </w:r>
      <w:r>
        <w:rPr>
          <w:noProof/>
        </w:rPr>
        <w:tab/>
        <w:t>33</w:t>
      </w:r>
    </w:p>
    <w:p w:rsidR="007C5BF8" w:rsidRDefault="007C5BF8">
      <w:pPr>
        <w:pStyle w:val="Index1"/>
        <w:tabs>
          <w:tab w:val="right" w:leader="dot" w:pos="4310"/>
        </w:tabs>
        <w:rPr>
          <w:noProof/>
        </w:rPr>
      </w:pPr>
      <w:r>
        <w:rPr>
          <w:noProof/>
        </w:rPr>
        <w:t>getExitCode, Process</w:t>
      </w:r>
      <w:r>
        <w:rPr>
          <w:noProof/>
        </w:rPr>
        <w:tab/>
        <w:t>12</w:t>
      </w:r>
    </w:p>
    <w:p w:rsidR="007C5BF8" w:rsidRDefault="007C5BF8">
      <w:pPr>
        <w:pStyle w:val="Index1"/>
        <w:tabs>
          <w:tab w:val="right" w:leader="dot" w:pos="4310"/>
        </w:tabs>
        <w:rPr>
          <w:noProof/>
        </w:rPr>
      </w:pPr>
      <w:r w:rsidRPr="001D5130">
        <w:rPr>
          <w:rFonts w:cs="Courier New"/>
          <w:noProof/>
        </w:rPr>
        <w:t>getFD, EventNotify</w:t>
      </w:r>
      <w:r>
        <w:rPr>
          <w:noProof/>
        </w:rPr>
        <w:tab/>
        <w:t>6, 27</w:t>
      </w:r>
    </w:p>
    <w:p w:rsidR="007C5BF8" w:rsidRDefault="007C5BF8">
      <w:pPr>
        <w:pStyle w:val="Index1"/>
        <w:tabs>
          <w:tab w:val="right" w:leader="dot" w:pos="4310"/>
        </w:tabs>
        <w:rPr>
          <w:noProof/>
        </w:rPr>
      </w:pPr>
      <w:r>
        <w:rPr>
          <w:noProof/>
        </w:rPr>
        <w:t>getFramePointer, MachRegister</w:t>
      </w:r>
      <w:r>
        <w:rPr>
          <w:noProof/>
        </w:rPr>
        <w:tab/>
        <w:t>37</w:t>
      </w:r>
    </w:p>
    <w:p w:rsidR="007C5BF8" w:rsidRDefault="007C5BF8">
      <w:pPr>
        <w:pStyle w:val="Index1"/>
        <w:tabs>
          <w:tab w:val="right" w:leader="dot" w:pos="4310"/>
        </w:tabs>
        <w:rPr>
          <w:noProof/>
        </w:rPr>
      </w:pPr>
      <w:r>
        <w:rPr>
          <w:noProof/>
        </w:rPr>
        <w:lastRenderedPageBreak/>
        <w:t>getID</w:t>
      </w:r>
      <w:r>
        <w:rPr>
          <w:noProof/>
        </w:rPr>
        <w:tab/>
        <w:t>23</w:t>
      </w:r>
    </w:p>
    <w:p w:rsidR="007C5BF8" w:rsidRDefault="007C5BF8">
      <w:pPr>
        <w:pStyle w:val="Index1"/>
        <w:tabs>
          <w:tab w:val="right" w:leader="dot" w:pos="4310"/>
        </w:tabs>
        <w:rPr>
          <w:noProof/>
        </w:rPr>
      </w:pPr>
      <w:r>
        <w:rPr>
          <w:noProof/>
        </w:rPr>
        <w:t>getInitialThread,ThreadPool</w:t>
      </w:r>
      <w:r>
        <w:rPr>
          <w:noProof/>
        </w:rPr>
        <w:tab/>
        <w:t>25</w:t>
      </w:r>
    </w:p>
    <w:p w:rsidR="007C5BF8" w:rsidRDefault="007C5BF8">
      <w:pPr>
        <w:pStyle w:val="Index1"/>
        <w:tabs>
          <w:tab w:val="right" w:leader="dot" w:pos="4310"/>
        </w:tabs>
        <w:rPr>
          <w:noProof/>
        </w:rPr>
      </w:pPr>
      <w:r>
        <w:rPr>
          <w:noProof/>
        </w:rPr>
        <w:t>getIRPC, EventRPC</w:t>
      </w:r>
      <w:r>
        <w:rPr>
          <w:noProof/>
        </w:rPr>
        <w:tab/>
        <w:t>35</w:t>
      </w:r>
    </w:p>
    <w:p w:rsidR="007C5BF8" w:rsidRDefault="007C5BF8">
      <w:pPr>
        <w:pStyle w:val="Index1"/>
        <w:tabs>
          <w:tab w:val="right" w:leader="dot" w:pos="4310"/>
        </w:tabs>
        <w:rPr>
          <w:noProof/>
        </w:rPr>
      </w:pPr>
      <w:r>
        <w:rPr>
          <w:noProof/>
        </w:rPr>
        <w:t>getLibraryByName, LibraryPool</w:t>
      </w:r>
      <w:r>
        <w:rPr>
          <w:noProof/>
        </w:rPr>
        <w:tab/>
        <w:t>26</w:t>
      </w:r>
    </w:p>
    <w:p w:rsidR="007C5BF8" w:rsidRDefault="007C5BF8">
      <w:pPr>
        <w:pStyle w:val="Index1"/>
        <w:tabs>
          <w:tab w:val="right" w:leader="dot" w:pos="4310"/>
        </w:tabs>
        <w:rPr>
          <w:noProof/>
        </w:rPr>
      </w:pPr>
      <w:r>
        <w:rPr>
          <w:noProof/>
        </w:rPr>
        <w:t>getLoadAddress, Library</w:t>
      </w:r>
      <w:r>
        <w:rPr>
          <w:noProof/>
        </w:rPr>
        <w:tab/>
        <w:t>20</w:t>
      </w:r>
    </w:p>
    <w:p w:rsidR="007C5BF8" w:rsidRDefault="007C5BF8">
      <w:pPr>
        <w:pStyle w:val="Index1"/>
        <w:tabs>
          <w:tab w:val="right" w:leader="dot" w:pos="4310"/>
        </w:tabs>
        <w:rPr>
          <w:noProof/>
        </w:rPr>
      </w:pPr>
      <w:r>
        <w:rPr>
          <w:noProof/>
        </w:rPr>
        <w:t>getLWP, Thread</w:t>
      </w:r>
      <w:r>
        <w:rPr>
          <w:noProof/>
        </w:rPr>
        <w:tab/>
        <w:t>17</w:t>
      </w:r>
    </w:p>
    <w:p w:rsidR="007C5BF8" w:rsidRDefault="007C5BF8">
      <w:pPr>
        <w:pStyle w:val="Index1"/>
        <w:tabs>
          <w:tab w:val="right" w:leader="dot" w:pos="4310"/>
        </w:tabs>
        <w:rPr>
          <w:noProof/>
        </w:rPr>
      </w:pPr>
      <w:r>
        <w:rPr>
          <w:noProof/>
        </w:rPr>
        <w:t>getName, Library</w:t>
      </w:r>
      <w:r>
        <w:rPr>
          <w:noProof/>
        </w:rPr>
        <w:tab/>
        <w:t>20</w:t>
      </w:r>
    </w:p>
    <w:p w:rsidR="007C5BF8" w:rsidRDefault="007C5BF8">
      <w:pPr>
        <w:pStyle w:val="Index1"/>
        <w:tabs>
          <w:tab w:val="right" w:leader="dot" w:pos="4310"/>
        </w:tabs>
        <w:rPr>
          <w:noProof/>
        </w:rPr>
      </w:pPr>
      <w:r>
        <w:rPr>
          <w:noProof/>
        </w:rPr>
        <w:t>getNewThread, EventNewThread</w:t>
      </w:r>
      <w:r>
        <w:rPr>
          <w:noProof/>
        </w:rPr>
        <w:tab/>
        <w:t>34</w:t>
      </w:r>
    </w:p>
    <w:p w:rsidR="007C5BF8" w:rsidRDefault="007C5BF8">
      <w:pPr>
        <w:pStyle w:val="Index1"/>
        <w:tabs>
          <w:tab w:val="right" w:leader="dot" w:pos="4310"/>
        </w:tabs>
        <w:rPr>
          <w:noProof/>
        </w:rPr>
      </w:pPr>
      <w:r>
        <w:rPr>
          <w:noProof/>
        </w:rPr>
        <w:t>getPC, MachRegister</w:t>
      </w:r>
      <w:r>
        <w:rPr>
          <w:noProof/>
        </w:rPr>
        <w:tab/>
        <w:t>37</w:t>
      </w:r>
    </w:p>
    <w:p w:rsidR="007C5BF8" w:rsidRDefault="007C5BF8">
      <w:pPr>
        <w:pStyle w:val="Index1"/>
        <w:tabs>
          <w:tab w:val="right" w:leader="dot" w:pos="4310"/>
        </w:tabs>
        <w:rPr>
          <w:noProof/>
        </w:rPr>
      </w:pPr>
      <w:r>
        <w:rPr>
          <w:noProof/>
        </w:rPr>
        <w:t>getPid, Process</w:t>
      </w:r>
      <w:r>
        <w:rPr>
          <w:noProof/>
        </w:rPr>
        <w:tab/>
        <w:t>12</w:t>
      </w:r>
    </w:p>
    <w:p w:rsidR="007C5BF8" w:rsidRDefault="007C5BF8">
      <w:pPr>
        <w:pStyle w:val="Index1"/>
        <w:tabs>
          <w:tab w:val="right" w:leader="dot" w:pos="4310"/>
        </w:tabs>
        <w:rPr>
          <w:noProof/>
        </w:rPr>
      </w:pPr>
      <w:r>
        <w:rPr>
          <w:noProof/>
        </w:rPr>
        <w:t>getPostedIRPCs, Process</w:t>
      </w:r>
      <w:r>
        <w:rPr>
          <w:noProof/>
        </w:rPr>
        <w:tab/>
        <w:t>16</w:t>
      </w:r>
    </w:p>
    <w:p w:rsidR="007C5BF8" w:rsidRDefault="007C5BF8">
      <w:pPr>
        <w:pStyle w:val="Index1"/>
        <w:tabs>
          <w:tab w:val="right" w:leader="dot" w:pos="4310"/>
        </w:tabs>
        <w:rPr>
          <w:noProof/>
        </w:rPr>
      </w:pPr>
      <w:r>
        <w:rPr>
          <w:noProof/>
        </w:rPr>
        <w:t>getPostedIRPCs, Thread</w:t>
      </w:r>
      <w:r>
        <w:rPr>
          <w:noProof/>
        </w:rPr>
        <w:tab/>
        <w:t>19</w:t>
      </w:r>
    </w:p>
    <w:p w:rsidR="007C5BF8" w:rsidRDefault="007C5BF8">
      <w:pPr>
        <w:pStyle w:val="Index1"/>
        <w:tabs>
          <w:tab w:val="right" w:leader="dot" w:pos="4310"/>
        </w:tabs>
        <w:rPr>
          <w:noProof/>
        </w:rPr>
      </w:pPr>
      <w:r>
        <w:rPr>
          <w:noProof/>
        </w:rPr>
        <w:t>getProcess, Event</w:t>
      </w:r>
      <w:r>
        <w:rPr>
          <w:noProof/>
        </w:rPr>
        <w:tab/>
        <w:t>31</w:t>
      </w:r>
    </w:p>
    <w:p w:rsidR="007C5BF8" w:rsidRDefault="007C5BF8">
      <w:pPr>
        <w:pStyle w:val="Index1"/>
        <w:tabs>
          <w:tab w:val="right" w:leader="dot" w:pos="4310"/>
        </w:tabs>
        <w:rPr>
          <w:noProof/>
        </w:rPr>
      </w:pPr>
      <w:r>
        <w:rPr>
          <w:noProof/>
        </w:rPr>
        <w:t>getProcess, Thread</w:t>
      </w:r>
      <w:r>
        <w:rPr>
          <w:noProof/>
        </w:rPr>
        <w:tab/>
        <w:t>17</w:t>
      </w:r>
    </w:p>
    <w:p w:rsidR="007C5BF8" w:rsidRDefault="007C5BF8">
      <w:pPr>
        <w:pStyle w:val="Index1"/>
        <w:tabs>
          <w:tab w:val="right" w:leader="dot" w:pos="4310"/>
        </w:tabs>
        <w:rPr>
          <w:noProof/>
        </w:rPr>
      </w:pPr>
      <w:r>
        <w:rPr>
          <w:noProof/>
        </w:rPr>
        <w:t>getProcess,ThreadPool</w:t>
      </w:r>
      <w:r>
        <w:rPr>
          <w:noProof/>
        </w:rPr>
        <w:tab/>
        <w:t>24</w:t>
      </w:r>
    </w:p>
    <w:p w:rsidR="007C5BF8" w:rsidRDefault="007C5BF8">
      <w:pPr>
        <w:pStyle w:val="Index1"/>
        <w:tabs>
          <w:tab w:val="right" w:leader="dot" w:pos="4310"/>
        </w:tabs>
        <w:rPr>
          <w:noProof/>
        </w:rPr>
      </w:pPr>
      <w:r>
        <w:rPr>
          <w:noProof/>
        </w:rPr>
        <w:t>getRegister, Thread</w:t>
      </w:r>
      <w:r>
        <w:rPr>
          <w:noProof/>
        </w:rPr>
        <w:tab/>
        <w:t>17</w:t>
      </w:r>
    </w:p>
    <w:p w:rsidR="007C5BF8" w:rsidRDefault="007C5BF8">
      <w:pPr>
        <w:pStyle w:val="Index1"/>
        <w:tabs>
          <w:tab w:val="right" w:leader="dot" w:pos="4310"/>
        </w:tabs>
        <w:rPr>
          <w:noProof/>
        </w:rPr>
      </w:pPr>
      <w:r>
        <w:rPr>
          <w:noProof/>
        </w:rPr>
        <w:t>getRunningIRPC, Thread</w:t>
      </w:r>
      <w:r>
        <w:rPr>
          <w:noProof/>
        </w:rPr>
        <w:tab/>
        <w:t>19</w:t>
      </w:r>
    </w:p>
    <w:p w:rsidR="007C5BF8" w:rsidRDefault="007C5BF8">
      <w:pPr>
        <w:pStyle w:val="Index1"/>
        <w:tabs>
          <w:tab w:val="right" w:leader="dot" w:pos="4310"/>
        </w:tabs>
        <w:rPr>
          <w:noProof/>
        </w:rPr>
      </w:pPr>
      <w:r>
        <w:rPr>
          <w:noProof/>
        </w:rPr>
        <w:t>getSignal, EventSignal</w:t>
      </w:r>
      <w:r>
        <w:rPr>
          <w:noProof/>
        </w:rPr>
        <w:tab/>
        <w:t>35</w:t>
      </w:r>
    </w:p>
    <w:p w:rsidR="007C5BF8" w:rsidRDefault="007C5BF8">
      <w:pPr>
        <w:pStyle w:val="Index1"/>
        <w:tabs>
          <w:tab w:val="right" w:leader="dot" w:pos="4310"/>
        </w:tabs>
        <w:rPr>
          <w:noProof/>
        </w:rPr>
      </w:pPr>
      <w:r>
        <w:rPr>
          <w:noProof/>
        </w:rPr>
        <w:t>getSingleStepMode, Thread</w:t>
      </w:r>
      <w:r>
        <w:rPr>
          <w:noProof/>
        </w:rPr>
        <w:tab/>
        <w:t>19</w:t>
      </w:r>
    </w:p>
    <w:p w:rsidR="007C5BF8" w:rsidRDefault="007C5BF8">
      <w:pPr>
        <w:pStyle w:val="Index1"/>
        <w:tabs>
          <w:tab w:val="right" w:leader="dot" w:pos="4310"/>
        </w:tabs>
        <w:rPr>
          <w:noProof/>
        </w:rPr>
      </w:pPr>
      <w:r>
        <w:rPr>
          <w:noProof/>
        </w:rPr>
        <w:t>getStackPointer, MachRegister</w:t>
      </w:r>
      <w:r>
        <w:rPr>
          <w:noProof/>
        </w:rPr>
        <w:tab/>
        <w:t>37</w:t>
      </w:r>
    </w:p>
    <w:p w:rsidR="007C5BF8" w:rsidRDefault="007C5BF8">
      <w:pPr>
        <w:pStyle w:val="Index1"/>
        <w:tabs>
          <w:tab w:val="right" w:leader="dot" w:pos="4310"/>
        </w:tabs>
        <w:rPr>
          <w:noProof/>
        </w:rPr>
      </w:pPr>
      <w:r>
        <w:rPr>
          <w:noProof/>
        </w:rPr>
        <w:t>getStartOffset, IRPC</w:t>
      </w:r>
      <w:r>
        <w:rPr>
          <w:noProof/>
        </w:rPr>
        <w:tab/>
        <w:t>23</w:t>
      </w:r>
    </w:p>
    <w:p w:rsidR="007C5BF8" w:rsidRDefault="007C5BF8">
      <w:pPr>
        <w:pStyle w:val="Index1"/>
        <w:tabs>
          <w:tab w:val="right" w:leader="dot" w:pos="4310"/>
        </w:tabs>
        <w:rPr>
          <w:noProof/>
        </w:rPr>
      </w:pPr>
      <w:r>
        <w:rPr>
          <w:noProof/>
        </w:rPr>
        <w:t>getSubRegVal, MachRegister</w:t>
      </w:r>
      <w:r>
        <w:rPr>
          <w:noProof/>
        </w:rPr>
        <w:tab/>
        <w:t>38</w:t>
      </w:r>
    </w:p>
    <w:p w:rsidR="007C5BF8" w:rsidRDefault="007C5BF8">
      <w:pPr>
        <w:pStyle w:val="Index1"/>
        <w:tabs>
          <w:tab w:val="right" w:leader="dot" w:pos="4310"/>
        </w:tabs>
        <w:rPr>
          <w:noProof/>
        </w:rPr>
      </w:pPr>
      <w:r>
        <w:rPr>
          <w:noProof/>
        </w:rPr>
        <w:t>getSyncType, Event</w:t>
      </w:r>
      <w:r>
        <w:rPr>
          <w:noProof/>
        </w:rPr>
        <w:tab/>
        <w:t>31</w:t>
      </w:r>
    </w:p>
    <w:p w:rsidR="007C5BF8" w:rsidRDefault="007C5BF8">
      <w:pPr>
        <w:pStyle w:val="Index1"/>
        <w:tabs>
          <w:tab w:val="right" w:leader="dot" w:pos="4310"/>
        </w:tabs>
        <w:rPr>
          <w:noProof/>
        </w:rPr>
      </w:pPr>
      <w:r>
        <w:rPr>
          <w:noProof/>
        </w:rPr>
        <w:t>getTermSignal, EventCrash</w:t>
      </w:r>
      <w:r>
        <w:rPr>
          <w:noProof/>
        </w:rPr>
        <w:tab/>
        <w:t>33</w:t>
      </w:r>
    </w:p>
    <w:p w:rsidR="007C5BF8" w:rsidRDefault="007C5BF8">
      <w:pPr>
        <w:pStyle w:val="Index1"/>
        <w:tabs>
          <w:tab w:val="right" w:leader="dot" w:pos="4310"/>
        </w:tabs>
        <w:rPr>
          <w:noProof/>
        </w:rPr>
      </w:pPr>
      <w:r>
        <w:rPr>
          <w:noProof/>
        </w:rPr>
        <w:t>getThread, Event</w:t>
      </w:r>
      <w:r>
        <w:rPr>
          <w:noProof/>
        </w:rPr>
        <w:tab/>
        <w:t>30</w:t>
      </w:r>
    </w:p>
    <w:p w:rsidR="007C5BF8" w:rsidRDefault="007C5BF8">
      <w:pPr>
        <w:pStyle w:val="Index1"/>
        <w:tabs>
          <w:tab w:val="right" w:leader="dot" w:pos="4310"/>
        </w:tabs>
        <w:rPr>
          <w:noProof/>
        </w:rPr>
      </w:pPr>
      <w:r>
        <w:rPr>
          <w:noProof/>
        </w:rPr>
        <w:t>getToAddress, Breakpoint</w:t>
      </w:r>
      <w:r>
        <w:rPr>
          <w:noProof/>
        </w:rPr>
        <w:tab/>
        <w:t>21</w:t>
      </w:r>
    </w:p>
    <w:p w:rsidR="007C5BF8" w:rsidRDefault="007C5BF8">
      <w:pPr>
        <w:pStyle w:val="Index1"/>
        <w:tabs>
          <w:tab w:val="right" w:leader="dot" w:pos="4310"/>
        </w:tabs>
        <w:rPr>
          <w:noProof/>
        </w:rPr>
      </w:pPr>
      <w:r w:rsidRPr="001D5130">
        <w:rPr>
          <w:rFonts w:cs="Courier New"/>
          <w:noProof/>
        </w:rPr>
        <w:t>handleEvents, Process</w:t>
      </w:r>
      <w:r>
        <w:rPr>
          <w:noProof/>
        </w:rPr>
        <w:tab/>
        <w:t>3, 7, 8, 11, 27</w:t>
      </w:r>
    </w:p>
    <w:p w:rsidR="007C5BF8" w:rsidRDefault="007C5BF8">
      <w:pPr>
        <w:pStyle w:val="Index1"/>
        <w:tabs>
          <w:tab w:val="right" w:leader="dot" w:pos="4310"/>
        </w:tabs>
        <w:rPr>
          <w:noProof/>
        </w:rPr>
      </w:pPr>
      <w:r>
        <w:rPr>
          <w:noProof/>
        </w:rPr>
        <w:t>hasRunningThread, Process</w:t>
      </w:r>
      <w:r>
        <w:rPr>
          <w:noProof/>
        </w:rPr>
        <w:tab/>
        <w:t>13</w:t>
      </w:r>
    </w:p>
    <w:p w:rsidR="007C5BF8" w:rsidRDefault="007C5BF8">
      <w:pPr>
        <w:pStyle w:val="Index1"/>
        <w:tabs>
          <w:tab w:val="right" w:leader="dot" w:pos="4310"/>
        </w:tabs>
        <w:rPr>
          <w:noProof/>
        </w:rPr>
      </w:pPr>
      <w:r>
        <w:rPr>
          <w:noProof/>
        </w:rPr>
        <w:t>hasStoppedThread, Process</w:t>
      </w:r>
      <w:r>
        <w:rPr>
          <w:noProof/>
        </w:rPr>
        <w:tab/>
        <w:t>13</w:t>
      </w:r>
    </w:p>
    <w:p w:rsidR="007C5BF8" w:rsidRDefault="007C5BF8">
      <w:pPr>
        <w:pStyle w:val="Index1"/>
        <w:tabs>
          <w:tab w:val="right" w:leader="dot" w:pos="4310"/>
        </w:tabs>
        <w:rPr>
          <w:noProof/>
        </w:rPr>
      </w:pPr>
      <w:r>
        <w:rPr>
          <w:noProof/>
        </w:rPr>
        <w:t>IRPC</w:t>
      </w:r>
      <w:r>
        <w:rPr>
          <w:noProof/>
        </w:rPr>
        <w:tab/>
        <w:t>7, 16, 21, 35</w:t>
      </w:r>
    </w:p>
    <w:p w:rsidR="007C5BF8" w:rsidRDefault="007C5BF8">
      <w:pPr>
        <w:pStyle w:val="Index1"/>
        <w:tabs>
          <w:tab w:val="right" w:leader="dot" w:pos="4310"/>
        </w:tabs>
        <w:rPr>
          <w:noProof/>
        </w:rPr>
      </w:pPr>
      <w:r>
        <w:rPr>
          <w:noProof/>
        </w:rPr>
        <w:t>isCrashed, Process</w:t>
      </w:r>
      <w:r>
        <w:rPr>
          <w:noProof/>
        </w:rPr>
        <w:tab/>
        <w:t>13</w:t>
      </w:r>
    </w:p>
    <w:p w:rsidR="007C5BF8" w:rsidRDefault="007C5BF8">
      <w:pPr>
        <w:pStyle w:val="Index1"/>
        <w:tabs>
          <w:tab w:val="right" w:leader="dot" w:pos="4310"/>
        </w:tabs>
        <w:rPr>
          <w:noProof/>
        </w:rPr>
      </w:pPr>
      <w:r>
        <w:rPr>
          <w:noProof/>
        </w:rPr>
        <w:t>isCtrlTransfer, Breakpoint</w:t>
      </w:r>
      <w:r>
        <w:rPr>
          <w:noProof/>
        </w:rPr>
        <w:tab/>
        <w:t>21</w:t>
      </w:r>
    </w:p>
    <w:p w:rsidR="007C5BF8" w:rsidRDefault="007C5BF8">
      <w:pPr>
        <w:pStyle w:val="Index1"/>
        <w:tabs>
          <w:tab w:val="right" w:leader="dot" w:pos="4310"/>
        </w:tabs>
        <w:rPr>
          <w:noProof/>
        </w:rPr>
      </w:pPr>
      <w:r>
        <w:rPr>
          <w:noProof/>
        </w:rPr>
        <w:t>isExited, Process</w:t>
      </w:r>
      <w:r>
        <w:rPr>
          <w:noProof/>
        </w:rPr>
        <w:tab/>
        <w:t>12</w:t>
      </w:r>
    </w:p>
    <w:p w:rsidR="007C5BF8" w:rsidRDefault="007C5BF8">
      <w:pPr>
        <w:pStyle w:val="Index1"/>
        <w:tabs>
          <w:tab w:val="right" w:leader="dot" w:pos="4310"/>
        </w:tabs>
        <w:rPr>
          <w:noProof/>
        </w:rPr>
      </w:pPr>
      <w:r>
        <w:rPr>
          <w:noProof/>
        </w:rPr>
        <w:t>isFramePointer, MachRegister</w:t>
      </w:r>
      <w:r>
        <w:rPr>
          <w:noProof/>
        </w:rPr>
        <w:tab/>
        <w:t>38</w:t>
      </w:r>
    </w:p>
    <w:p w:rsidR="007C5BF8" w:rsidRDefault="007C5BF8">
      <w:pPr>
        <w:pStyle w:val="Index1"/>
        <w:tabs>
          <w:tab w:val="right" w:leader="dot" w:pos="4310"/>
        </w:tabs>
        <w:rPr>
          <w:noProof/>
        </w:rPr>
      </w:pPr>
      <w:r>
        <w:rPr>
          <w:noProof/>
        </w:rPr>
        <w:t>isInitialThread, Thread</w:t>
      </w:r>
      <w:r>
        <w:rPr>
          <w:noProof/>
        </w:rPr>
        <w:tab/>
        <w:t>17</w:t>
      </w:r>
    </w:p>
    <w:p w:rsidR="007C5BF8" w:rsidRDefault="007C5BF8">
      <w:pPr>
        <w:pStyle w:val="Index1"/>
        <w:tabs>
          <w:tab w:val="right" w:leader="dot" w:pos="4310"/>
        </w:tabs>
        <w:rPr>
          <w:noProof/>
        </w:rPr>
      </w:pPr>
      <w:r>
        <w:rPr>
          <w:noProof/>
        </w:rPr>
        <w:t>isLive, Thread</w:t>
      </w:r>
      <w:r>
        <w:rPr>
          <w:noProof/>
        </w:rPr>
        <w:tab/>
        <w:t>17</w:t>
      </w:r>
    </w:p>
    <w:p w:rsidR="007C5BF8" w:rsidRDefault="007C5BF8">
      <w:pPr>
        <w:pStyle w:val="Index1"/>
        <w:tabs>
          <w:tab w:val="right" w:leader="dot" w:pos="4310"/>
        </w:tabs>
        <w:rPr>
          <w:noProof/>
        </w:rPr>
      </w:pPr>
      <w:r>
        <w:rPr>
          <w:noProof/>
        </w:rPr>
        <w:t>isPC, MachRegister</w:t>
      </w:r>
      <w:r>
        <w:rPr>
          <w:noProof/>
        </w:rPr>
        <w:tab/>
        <w:t>38</w:t>
      </w:r>
    </w:p>
    <w:p w:rsidR="007C5BF8" w:rsidRDefault="007C5BF8">
      <w:pPr>
        <w:pStyle w:val="Index1"/>
        <w:tabs>
          <w:tab w:val="right" w:leader="dot" w:pos="4310"/>
        </w:tabs>
        <w:rPr>
          <w:noProof/>
        </w:rPr>
      </w:pPr>
      <w:r>
        <w:rPr>
          <w:noProof/>
        </w:rPr>
        <w:t>isRunning, Thread</w:t>
      </w:r>
      <w:r>
        <w:rPr>
          <w:noProof/>
        </w:rPr>
        <w:tab/>
        <w:t>17</w:t>
      </w:r>
    </w:p>
    <w:p w:rsidR="007C5BF8" w:rsidRDefault="007C5BF8">
      <w:pPr>
        <w:pStyle w:val="Index1"/>
        <w:tabs>
          <w:tab w:val="right" w:leader="dot" w:pos="4310"/>
        </w:tabs>
        <w:rPr>
          <w:noProof/>
        </w:rPr>
      </w:pPr>
      <w:r>
        <w:rPr>
          <w:noProof/>
        </w:rPr>
        <w:t>isStackPointer, MachRegister</w:t>
      </w:r>
      <w:r>
        <w:rPr>
          <w:noProof/>
        </w:rPr>
        <w:tab/>
        <w:t>38</w:t>
      </w:r>
    </w:p>
    <w:p w:rsidR="007C5BF8" w:rsidRDefault="007C5BF8">
      <w:pPr>
        <w:pStyle w:val="Index1"/>
        <w:tabs>
          <w:tab w:val="right" w:leader="dot" w:pos="4310"/>
        </w:tabs>
        <w:rPr>
          <w:noProof/>
        </w:rPr>
      </w:pPr>
      <w:r>
        <w:rPr>
          <w:noProof/>
        </w:rPr>
        <w:t>isStopped, Thread</w:t>
      </w:r>
      <w:r>
        <w:rPr>
          <w:noProof/>
        </w:rPr>
        <w:tab/>
        <w:t>17</w:t>
      </w:r>
    </w:p>
    <w:p w:rsidR="007C5BF8" w:rsidRDefault="007C5BF8">
      <w:pPr>
        <w:pStyle w:val="Index1"/>
        <w:tabs>
          <w:tab w:val="right" w:leader="dot" w:pos="4310"/>
        </w:tabs>
        <w:rPr>
          <w:noProof/>
        </w:rPr>
      </w:pPr>
      <w:r>
        <w:rPr>
          <w:noProof/>
        </w:rPr>
        <w:t>isTerminated, Process</w:t>
      </w:r>
      <w:r>
        <w:rPr>
          <w:noProof/>
        </w:rPr>
        <w:tab/>
        <w:t>12</w:t>
      </w:r>
    </w:p>
    <w:p w:rsidR="007C5BF8" w:rsidRDefault="007C5BF8">
      <w:pPr>
        <w:pStyle w:val="Index1"/>
        <w:tabs>
          <w:tab w:val="right" w:leader="dot" w:pos="4310"/>
        </w:tabs>
        <w:rPr>
          <w:noProof/>
        </w:rPr>
      </w:pPr>
      <w:r>
        <w:rPr>
          <w:noProof/>
        </w:rPr>
        <w:t>isValid, MachRegister</w:t>
      </w:r>
      <w:r>
        <w:rPr>
          <w:noProof/>
        </w:rPr>
        <w:tab/>
        <w:t>38</w:t>
      </w:r>
    </w:p>
    <w:p w:rsidR="007C5BF8" w:rsidRDefault="007C5BF8">
      <w:pPr>
        <w:pStyle w:val="Index1"/>
        <w:tabs>
          <w:tab w:val="right" w:leader="dot" w:pos="4310"/>
        </w:tabs>
        <w:rPr>
          <w:noProof/>
        </w:rPr>
      </w:pPr>
      <w:r>
        <w:rPr>
          <w:noProof/>
        </w:rPr>
        <w:t>iterator, Library</w:t>
      </w:r>
      <w:r>
        <w:rPr>
          <w:noProof/>
        </w:rPr>
        <w:tab/>
        <w:t>25</w:t>
      </w:r>
    </w:p>
    <w:p w:rsidR="007C5BF8" w:rsidRDefault="007C5BF8">
      <w:pPr>
        <w:pStyle w:val="Index1"/>
        <w:tabs>
          <w:tab w:val="right" w:leader="dot" w:pos="4310"/>
        </w:tabs>
        <w:rPr>
          <w:noProof/>
        </w:rPr>
      </w:pPr>
      <w:r>
        <w:rPr>
          <w:noProof/>
        </w:rPr>
        <w:t>iterator, RegisterPool</w:t>
      </w:r>
      <w:r>
        <w:rPr>
          <w:noProof/>
        </w:rPr>
        <w:tab/>
        <w:t>26</w:t>
      </w:r>
    </w:p>
    <w:p w:rsidR="007C5BF8" w:rsidRDefault="007C5BF8">
      <w:pPr>
        <w:pStyle w:val="Index1"/>
        <w:tabs>
          <w:tab w:val="right" w:leader="dot" w:pos="4310"/>
        </w:tabs>
        <w:rPr>
          <w:noProof/>
        </w:rPr>
      </w:pPr>
      <w:r>
        <w:rPr>
          <w:noProof/>
        </w:rPr>
        <w:lastRenderedPageBreak/>
        <w:t>iterator, ThreadPool</w:t>
      </w:r>
      <w:r>
        <w:rPr>
          <w:noProof/>
        </w:rPr>
        <w:tab/>
        <w:t>24</w:t>
      </w:r>
    </w:p>
    <w:p w:rsidR="007C5BF8" w:rsidRDefault="007C5BF8">
      <w:pPr>
        <w:pStyle w:val="Index1"/>
        <w:tabs>
          <w:tab w:val="right" w:leader="dot" w:pos="4310"/>
        </w:tabs>
        <w:rPr>
          <w:noProof/>
        </w:rPr>
      </w:pPr>
      <w:r>
        <w:rPr>
          <w:noProof/>
        </w:rPr>
        <w:t>libraries, Process</w:t>
      </w:r>
      <w:r>
        <w:rPr>
          <w:noProof/>
        </w:rPr>
        <w:tab/>
        <w:t>14</w:t>
      </w:r>
    </w:p>
    <w:p w:rsidR="007C5BF8" w:rsidRDefault="007C5BF8">
      <w:pPr>
        <w:pStyle w:val="Index1"/>
        <w:tabs>
          <w:tab w:val="right" w:leader="dot" w:pos="4310"/>
        </w:tabs>
        <w:rPr>
          <w:noProof/>
        </w:rPr>
      </w:pPr>
      <w:r>
        <w:rPr>
          <w:noProof/>
        </w:rPr>
        <w:t>Library</w:t>
      </w:r>
      <w:r>
        <w:rPr>
          <w:noProof/>
        </w:rPr>
        <w:tab/>
        <w:t>19</w:t>
      </w:r>
    </w:p>
    <w:p w:rsidR="007C5BF8" w:rsidRDefault="007C5BF8">
      <w:pPr>
        <w:pStyle w:val="Index1"/>
        <w:tabs>
          <w:tab w:val="right" w:leader="dot" w:pos="4310"/>
        </w:tabs>
        <w:rPr>
          <w:noProof/>
        </w:rPr>
      </w:pPr>
      <w:r>
        <w:rPr>
          <w:noProof/>
        </w:rPr>
        <w:t>LibraryPool</w:t>
      </w:r>
      <w:r>
        <w:rPr>
          <w:noProof/>
        </w:rPr>
        <w:tab/>
        <w:t>14</w:t>
      </w:r>
    </w:p>
    <w:p w:rsidR="007C5BF8" w:rsidRDefault="007C5BF8">
      <w:pPr>
        <w:pStyle w:val="Index1"/>
        <w:tabs>
          <w:tab w:val="right" w:leader="dot" w:pos="4310"/>
        </w:tabs>
        <w:rPr>
          <w:noProof/>
        </w:rPr>
      </w:pPr>
      <w:r>
        <w:rPr>
          <w:noProof/>
        </w:rPr>
        <w:t>libsAdded, EventLibrary</w:t>
      </w:r>
      <w:r>
        <w:rPr>
          <w:noProof/>
        </w:rPr>
        <w:tab/>
        <w:t>36</w:t>
      </w:r>
    </w:p>
    <w:p w:rsidR="007C5BF8" w:rsidRDefault="007C5BF8">
      <w:pPr>
        <w:pStyle w:val="Index1"/>
        <w:tabs>
          <w:tab w:val="right" w:leader="dot" w:pos="4310"/>
        </w:tabs>
        <w:rPr>
          <w:noProof/>
        </w:rPr>
      </w:pPr>
      <w:r>
        <w:rPr>
          <w:noProof/>
        </w:rPr>
        <w:t>libsRemoved, EventLibrary</w:t>
      </w:r>
      <w:r>
        <w:rPr>
          <w:noProof/>
        </w:rPr>
        <w:tab/>
        <w:t>36</w:t>
      </w:r>
    </w:p>
    <w:p w:rsidR="007C5BF8" w:rsidRDefault="007C5BF8">
      <w:pPr>
        <w:pStyle w:val="Index1"/>
        <w:tabs>
          <w:tab w:val="right" w:leader="dot" w:pos="4310"/>
        </w:tabs>
        <w:rPr>
          <w:noProof/>
        </w:rPr>
      </w:pPr>
      <w:r>
        <w:rPr>
          <w:noProof/>
        </w:rPr>
        <w:t>load address</w:t>
      </w:r>
      <w:r>
        <w:rPr>
          <w:noProof/>
        </w:rPr>
        <w:tab/>
        <w:t>19</w:t>
      </w:r>
    </w:p>
    <w:p w:rsidR="007C5BF8" w:rsidRDefault="007C5BF8">
      <w:pPr>
        <w:pStyle w:val="Index1"/>
        <w:tabs>
          <w:tab w:val="right" w:leader="dot" w:pos="4310"/>
        </w:tabs>
        <w:rPr>
          <w:noProof/>
        </w:rPr>
      </w:pPr>
      <w:r>
        <w:rPr>
          <w:noProof/>
        </w:rPr>
        <w:t>MachRegister</w:t>
      </w:r>
      <w:r>
        <w:rPr>
          <w:noProof/>
        </w:rPr>
        <w:tab/>
        <w:t>17, 18, 37</w:t>
      </w:r>
    </w:p>
    <w:p w:rsidR="007C5BF8" w:rsidRDefault="007C5BF8">
      <w:pPr>
        <w:pStyle w:val="Index1"/>
        <w:tabs>
          <w:tab w:val="right" w:leader="dot" w:pos="4310"/>
        </w:tabs>
        <w:rPr>
          <w:noProof/>
        </w:rPr>
      </w:pPr>
      <w:r>
        <w:rPr>
          <w:noProof/>
        </w:rPr>
        <w:t>MachRegisterVal</w:t>
      </w:r>
      <w:r>
        <w:rPr>
          <w:noProof/>
        </w:rPr>
        <w:tab/>
        <w:t>17, 18, 37</w:t>
      </w:r>
    </w:p>
    <w:p w:rsidR="007C5BF8" w:rsidRDefault="007C5BF8">
      <w:pPr>
        <w:pStyle w:val="Index1"/>
        <w:tabs>
          <w:tab w:val="right" w:leader="dot" w:pos="4310"/>
        </w:tabs>
        <w:rPr>
          <w:noProof/>
        </w:rPr>
      </w:pPr>
      <w:r>
        <w:rPr>
          <w:noProof/>
        </w:rPr>
        <w:t>mallocMemory, Process</w:t>
      </w:r>
      <w:r>
        <w:rPr>
          <w:noProof/>
        </w:rPr>
        <w:tab/>
        <w:t>14</w:t>
      </w:r>
    </w:p>
    <w:p w:rsidR="007C5BF8" w:rsidRDefault="007C5BF8">
      <w:pPr>
        <w:pStyle w:val="Index1"/>
        <w:tabs>
          <w:tab w:val="right" w:leader="dot" w:pos="4310"/>
        </w:tabs>
        <w:rPr>
          <w:noProof/>
        </w:rPr>
      </w:pPr>
      <w:r>
        <w:rPr>
          <w:noProof/>
        </w:rPr>
        <w:t>name, Event</w:t>
      </w:r>
      <w:r>
        <w:rPr>
          <w:noProof/>
        </w:rPr>
        <w:tab/>
        <w:t>31</w:t>
      </w:r>
    </w:p>
    <w:p w:rsidR="007C5BF8" w:rsidRDefault="007C5BF8">
      <w:pPr>
        <w:pStyle w:val="Index1"/>
        <w:tabs>
          <w:tab w:val="right" w:leader="dot" w:pos="4310"/>
        </w:tabs>
        <w:rPr>
          <w:noProof/>
        </w:rPr>
      </w:pPr>
      <w:r>
        <w:rPr>
          <w:noProof/>
        </w:rPr>
        <w:t>name, EventType</w:t>
      </w:r>
      <w:r>
        <w:rPr>
          <w:noProof/>
        </w:rPr>
        <w:tab/>
        <w:t>30</w:t>
      </w:r>
    </w:p>
    <w:p w:rsidR="007C5BF8" w:rsidRDefault="007C5BF8">
      <w:pPr>
        <w:pStyle w:val="Index1"/>
        <w:tabs>
          <w:tab w:val="right" w:leader="dot" w:pos="4310"/>
        </w:tabs>
        <w:rPr>
          <w:noProof/>
        </w:rPr>
      </w:pPr>
      <w:r>
        <w:rPr>
          <w:noProof/>
        </w:rPr>
        <w:t>name, MachRegister</w:t>
      </w:r>
      <w:r>
        <w:rPr>
          <w:noProof/>
        </w:rPr>
        <w:tab/>
        <w:t>38</w:t>
      </w:r>
    </w:p>
    <w:p w:rsidR="007C5BF8" w:rsidRDefault="007C5BF8">
      <w:pPr>
        <w:pStyle w:val="Index1"/>
        <w:tabs>
          <w:tab w:val="right" w:leader="dot" w:pos="4310"/>
        </w:tabs>
        <w:rPr>
          <w:noProof/>
        </w:rPr>
      </w:pPr>
      <w:r>
        <w:rPr>
          <w:noProof/>
        </w:rPr>
        <w:t>namespaces</w:t>
      </w:r>
      <w:r>
        <w:rPr>
          <w:noProof/>
        </w:rPr>
        <w:tab/>
        <w:t>9</w:t>
      </w:r>
    </w:p>
    <w:p w:rsidR="007C5BF8" w:rsidRDefault="007C5BF8">
      <w:pPr>
        <w:pStyle w:val="Index1"/>
        <w:tabs>
          <w:tab w:val="right" w:leader="dot" w:pos="4310"/>
        </w:tabs>
        <w:rPr>
          <w:noProof/>
        </w:rPr>
      </w:pPr>
      <w:r>
        <w:rPr>
          <w:noProof/>
        </w:rPr>
        <w:t>newBreakpoint, Breakpoint</w:t>
      </w:r>
      <w:r>
        <w:rPr>
          <w:noProof/>
        </w:rPr>
        <w:tab/>
        <w:t>21</w:t>
      </w:r>
    </w:p>
    <w:p w:rsidR="007C5BF8" w:rsidRDefault="007C5BF8">
      <w:pPr>
        <w:pStyle w:val="Index1"/>
        <w:tabs>
          <w:tab w:val="right" w:leader="dot" w:pos="4310"/>
        </w:tabs>
        <w:rPr>
          <w:noProof/>
        </w:rPr>
      </w:pPr>
      <w:r>
        <w:rPr>
          <w:noProof/>
        </w:rPr>
        <w:t>newTransferBreakpoint, Breakpoint</w:t>
      </w:r>
      <w:r>
        <w:rPr>
          <w:noProof/>
        </w:rPr>
        <w:tab/>
        <w:t>21</w:t>
      </w:r>
    </w:p>
    <w:p w:rsidR="007C5BF8" w:rsidRDefault="007C5BF8">
      <w:pPr>
        <w:pStyle w:val="Index1"/>
        <w:tabs>
          <w:tab w:val="right" w:leader="dot" w:pos="4310"/>
        </w:tabs>
        <w:rPr>
          <w:noProof/>
        </w:rPr>
      </w:pPr>
      <w:r>
        <w:rPr>
          <w:noProof/>
        </w:rPr>
        <w:t>notify_cb_t, EventNotify</w:t>
      </w:r>
      <w:r>
        <w:rPr>
          <w:noProof/>
        </w:rPr>
        <w:tab/>
        <w:t>27</w:t>
      </w:r>
    </w:p>
    <w:p w:rsidR="007C5BF8" w:rsidRDefault="007C5BF8">
      <w:pPr>
        <w:pStyle w:val="Index1"/>
        <w:tabs>
          <w:tab w:val="right" w:leader="dot" w:pos="4310"/>
        </w:tabs>
        <w:rPr>
          <w:noProof/>
        </w:rPr>
      </w:pPr>
      <w:r w:rsidRPr="001D5130">
        <w:rPr>
          <w:rFonts w:cs="Courier New"/>
          <w:noProof/>
        </w:rPr>
        <w:t>postIRPC, Process</w:t>
      </w:r>
      <w:r>
        <w:rPr>
          <w:noProof/>
        </w:rPr>
        <w:tab/>
        <w:t>7, 16</w:t>
      </w:r>
    </w:p>
    <w:p w:rsidR="007C5BF8" w:rsidRDefault="007C5BF8">
      <w:pPr>
        <w:pStyle w:val="Index1"/>
        <w:tabs>
          <w:tab w:val="right" w:leader="dot" w:pos="4310"/>
        </w:tabs>
        <w:rPr>
          <w:noProof/>
        </w:rPr>
      </w:pPr>
      <w:r>
        <w:rPr>
          <w:noProof/>
        </w:rPr>
        <w:t>postIRPC, Thread</w:t>
      </w:r>
      <w:r>
        <w:rPr>
          <w:noProof/>
        </w:rPr>
        <w:tab/>
        <w:t>7, 18</w:t>
      </w:r>
    </w:p>
    <w:p w:rsidR="007C5BF8" w:rsidRDefault="007C5BF8">
      <w:pPr>
        <w:pStyle w:val="Index1"/>
        <w:tabs>
          <w:tab w:val="right" w:leader="dot" w:pos="4310"/>
        </w:tabs>
        <w:rPr>
          <w:noProof/>
        </w:rPr>
      </w:pPr>
      <w:r>
        <w:rPr>
          <w:noProof/>
        </w:rPr>
        <w:t>ppc32 registers</w:t>
      </w:r>
      <w:r>
        <w:rPr>
          <w:noProof/>
        </w:rPr>
        <w:tab/>
        <w:t>39</w:t>
      </w:r>
    </w:p>
    <w:p w:rsidR="007C5BF8" w:rsidRDefault="007C5BF8">
      <w:pPr>
        <w:pStyle w:val="Index1"/>
        <w:tabs>
          <w:tab w:val="right" w:leader="dot" w:pos="4310"/>
        </w:tabs>
        <w:rPr>
          <w:noProof/>
        </w:rPr>
      </w:pPr>
      <w:r>
        <w:rPr>
          <w:noProof/>
        </w:rPr>
        <w:t>ppc64 registers</w:t>
      </w:r>
      <w:r>
        <w:rPr>
          <w:noProof/>
        </w:rPr>
        <w:tab/>
        <w:t>39</w:t>
      </w:r>
    </w:p>
    <w:p w:rsidR="007C5BF8" w:rsidRDefault="007C5BF8">
      <w:pPr>
        <w:pStyle w:val="Index1"/>
        <w:tabs>
          <w:tab w:val="right" w:leader="dot" w:pos="4310"/>
        </w:tabs>
        <w:rPr>
          <w:noProof/>
        </w:rPr>
      </w:pPr>
      <w:r>
        <w:rPr>
          <w:noProof/>
        </w:rPr>
        <w:t>Process</w:t>
      </w:r>
      <w:r>
        <w:rPr>
          <w:noProof/>
        </w:rPr>
        <w:tab/>
        <w:t>2, 4, 9, 24</w:t>
      </w:r>
    </w:p>
    <w:p w:rsidR="007C5BF8" w:rsidRDefault="007C5BF8">
      <w:pPr>
        <w:pStyle w:val="Index1"/>
        <w:tabs>
          <w:tab w:val="right" w:leader="dot" w:pos="4310"/>
        </w:tabs>
        <w:rPr>
          <w:noProof/>
        </w:rPr>
      </w:pPr>
      <w:r w:rsidRPr="001D5130">
        <w:rPr>
          <w:rFonts w:cs="Courier New"/>
          <w:noProof/>
        </w:rPr>
        <w:t>ptr</w:t>
      </w:r>
      <w:r>
        <w:rPr>
          <w:noProof/>
        </w:rPr>
        <w:tab/>
        <w:t>8</w:t>
      </w:r>
    </w:p>
    <w:p w:rsidR="007C5BF8" w:rsidRDefault="007C5BF8">
      <w:pPr>
        <w:pStyle w:val="Index1"/>
        <w:tabs>
          <w:tab w:val="right" w:leader="dot" w:pos="4310"/>
        </w:tabs>
        <w:rPr>
          <w:noProof/>
        </w:rPr>
      </w:pPr>
      <w:r>
        <w:rPr>
          <w:noProof/>
        </w:rPr>
        <w:t>readMemory, Process</w:t>
      </w:r>
      <w:r>
        <w:rPr>
          <w:noProof/>
        </w:rPr>
        <w:tab/>
        <w:t>15</w:t>
      </w:r>
    </w:p>
    <w:p w:rsidR="007C5BF8" w:rsidRDefault="007C5BF8">
      <w:pPr>
        <w:pStyle w:val="Index1"/>
        <w:tabs>
          <w:tab w:val="right" w:leader="dot" w:pos="4310"/>
        </w:tabs>
        <w:rPr>
          <w:noProof/>
        </w:rPr>
      </w:pPr>
      <w:r>
        <w:rPr>
          <w:noProof/>
        </w:rPr>
        <w:t>registerCB, EventNotify</w:t>
      </w:r>
      <w:r>
        <w:rPr>
          <w:noProof/>
        </w:rPr>
        <w:tab/>
        <w:t>28</w:t>
      </w:r>
    </w:p>
    <w:p w:rsidR="007C5BF8" w:rsidRDefault="007C5BF8">
      <w:pPr>
        <w:pStyle w:val="Index1"/>
        <w:tabs>
          <w:tab w:val="right" w:leader="dot" w:pos="4310"/>
        </w:tabs>
        <w:rPr>
          <w:noProof/>
        </w:rPr>
      </w:pPr>
      <w:r>
        <w:rPr>
          <w:noProof/>
        </w:rPr>
        <w:t>registerEventCallback, Process</w:t>
      </w:r>
      <w:r>
        <w:rPr>
          <w:noProof/>
        </w:rPr>
        <w:tab/>
        <w:t>11</w:t>
      </w:r>
    </w:p>
    <w:p w:rsidR="007C5BF8" w:rsidRDefault="007C5BF8">
      <w:pPr>
        <w:pStyle w:val="Index1"/>
        <w:tabs>
          <w:tab w:val="right" w:leader="dot" w:pos="4310"/>
        </w:tabs>
        <w:rPr>
          <w:noProof/>
        </w:rPr>
      </w:pPr>
      <w:r>
        <w:rPr>
          <w:noProof/>
        </w:rPr>
        <w:t>RegisterPool</w:t>
      </w:r>
      <w:r>
        <w:rPr>
          <w:noProof/>
        </w:rPr>
        <w:tab/>
        <w:t>18</w:t>
      </w:r>
    </w:p>
    <w:p w:rsidR="007C5BF8" w:rsidRDefault="007C5BF8">
      <w:pPr>
        <w:pStyle w:val="Index1"/>
        <w:tabs>
          <w:tab w:val="right" w:leader="dot" w:pos="4310"/>
        </w:tabs>
        <w:rPr>
          <w:noProof/>
        </w:rPr>
      </w:pPr>
      <w:r>
        <w:rPr>
          <w:noProof/>
        </w:rPr>
        <w:t>removeCB, EventNotify</w:t>
      </w:r>
      <w:r>
        <w:rPr>
          <w:noProof/>
        </w:rPr>
        <w:tab/>
        <w:t>28</w:t>
      </w:r>
    </w:p>
    <w:p w:rsidR="007C5BF8" w:rsidRDefault="007C5BF8">
      <w:pPr>
        <w:pStyle w:val="Index1"/>
        <w:tabs>
          <w:tab w:val="right" w:leader="dot" w:pos="4310"/>
        </w:tabs>
        <w:rPr>
          <w:noProof/>
        </w:rPr>
      </w:pPr>
      <w:r>
        <w:rPr>
          <w:noProof/>
        </w:rPr>
        <w:t>removeEventCallback, Process</w:t>
      </w:r>
      <w:r>
        <w:rPr>
          <w:noProof/>
        </w:rPr>
        <w:tab/>
        <w:t>12</w:t>
      </w:r>
    </w:p>
    <w:p w:rsidR="007C5BF8" w:rsidRDefault="007C5BF8">
      <w:pPr>
        <w:pStyle w:val="Index1"/>
        <w:tabs>
          <w:tab w:val="right" w:leader="dot" w:pos="4310"/>
        </w:tabs>
        <w:rPr>
          <w:noProof/>
        </w:rPr>
      </w:pPr>
      <w:r>
        <w:rPr>
          <w:noProof/>
        </w:rPr>
        <w:t>rmBreakpoint, Process</w:t>
      </w:r>
      <w:r>
        <w:rPr>
          <w:noProof/>
        </w:rPr>
        <w:tab/>
        <w:t>16</w:t>
      </w:r>
    </w:p>
    <w:p w:rsidR="007C5BF8" w:rsidRDefault="007C5BF8">
      <w:pPr>
        <w:pStyle w:val="Index1"/>
        <w:tabs>
          <w:tab w:val="right" w:leader="dot" w:pos="4310"/>
        </w:tabs>
        <w:rPr>
          <w:noProof/>
        </w:rPr>
      </w:pPr>
      <w:r>
        <w:rPr>
          <w:noProof/>
        </w:rPr>
        <w:t>running state</w:t>
      </w:r>
      <w:r>
        <w:rPr>
          <w:noProof/>
        </w:rPr>
        <w:tab/>
        <w:t>4, 13</w:t>
      </w:r>
    </w:p>
    <w:p w:rsidR="007C5BF8" w:rsidRDefault="007C5BF8">
      <w:pPr>
        <w:pStyle w:val="Index1"/>
        <w:tabs>
          <w:tab w:val="right" w:leader="dot" w:pos="4310"/>
        </w:tabs>
        <w:rPr>
          <w:noProof/>
        </w:rPr>
      </w:pPr>
      <w:r>
        <w:rPr>
          <w:noProof/>
        </w:rPr>
        <w:t>setAllRegisters, Thread</w:t>
      </w:r>
      <w:r>
        <w:rPr>
          <w:noProof/>
        </w:rPr>
        <w:tab/>
        <w:t>18</w:t>
      </w:r>
    </w:p>
    <w:p w:rsidR="007C5BF8" w:rsidRDefault="007C5BF8">
      <w:pPr>
        <w:pStyle w:val="Index1"/>
        <w:tabs>
          <w:tab w:val="right" w:leader="dot" w:pos="4310"/>
        </w:tabs>
        <w:rPr>
          <w:noProof/>
        </w:rPr>
      </w:pPr>
      <w:r>
        <w:rPr>
          <w:noProof/>
        </w:rPr>
        <w:t>setData, Breakpoint</w:t>
      </w:r>
      <w:r>
        <w:rPr>
          <w:noProof/>
        </w:rPr>
        <w:tab/>
        <w:t>21</w:t>
      </w:r>
    </w:p>
    <w:p w:rsidR="007C5BF8" w:rsidRDefault="007C5BF8">
      <w:pPr>
        <w:pStyle w:val="Index1"/>
        <w:tabs>
          <w:tab w:val="right" w:leader="dot" w:pos="4310"/>
        </w:tabs>
        <w:rPr>
          <w:noProof/>
        </w:rPr>
      </w:pPr>
      <w:r>
        <w:rPr>
          <w:noProof/>
        </w:rPr>
        <w:t>setRegister, Thread</w:t>
      </w:r>
      <w:r>
        <w:rPr>
          <w:noProof/>
        </w:rPr>
        <w:tab/>
        <w:t>18</w:t>
      </w:r>
    </w:p>
    <w:p w:rsidR="007C5BF8" w:rsidRDefault="007C5BF8">
      <w:pPr>
        <w:pStyle w:val="Index1"/>
        <w:tabs>
          <w:tab w:val="right" w:leader="dot" w:pos="4310"/>
        </w:tabs>
        <w:rPr>
          <w:noProof/>
        </w:rPr>
      </w:pPr>
      <w:r w:rsidRPr="001D5130">
        <w:rPr>
          <w:rFonts w:cs="Courier New"/>
          <w:noProof/>
        </w:rPr>
        <w:t>setSingleStep, Thread</w:t>
      </w:r>
      <w:r>
        <w:rPr>
          <w:noProof/>
        </w:rPr>
        <w:tab/>
        <w:t>35</w:t>
      </w:r>
    </w:p>
    <w:p w:rsidR="007C5BF8" w:rsidRDefault="007C5BF8">
      <w:pPr>
        <w:pStyle w:val="Index1"/>
        <w:tabs>
          <w:tab w:val="right" w:leader="dot" w:pos="4310"/>
        </w:tabs>
        <w:rPr>
          <w:noProof/>
        </w:rPr>
      </w:pPr>
      <w:r>
        <w:rPr>
          <w:noProof/>
        </w:rPr>
        <w:t>setSingleStepMode, Thread</w:t>
      </w:r>
      <w:r>
        <w:rPr>
          <w:noProof/>
        </w:rPr>
        <w:tab/>
        <w:t>19</w:t>
      </w:r>
    </w:p>
    <w:p w:rsidR="007C5BF8" w:rsidRDefault="007C5BF8">
      <w:pPr>
        <w:pStyle w:val="Index1"/>
        <w:tabs>
          <w:tab w:val="right" w:leader="dot" w:pos="4310"/>
        </w:tabs>
        <w:rPr>
          <w:noProof/>
        </w:rPr>
      </w:pPr>
      <w:r>
        <w:rPr>
          <w:noProof/>
        </w:rPr>
        <w:t>setStartOffset, IRPC</w:t>
      </w:r>
      <w:r>
        <w:rPr>
          <w:noProof/>
        </w:rPr>
        <w:tab/>
        <w:t>23</w:t>
      </w:r>
    </w:p>
    <w:p w:rsidR="007C5BF8" w:rsidRDefault="007C5BF8">
      <w:pPr>
        <w:pStyle w:val="Index1"/>
        <w:tabs>
          <w:tab w:val="right" w:leader="dot" w:pos="4310"/>
        </w:tabs>
        <w:rPr>
          <w:noProof/>
        </w:rPr>
      </w:pPr>
      <w:r>
        <w:rPr>
          <w:noProof/>
        </w:rPr>
        <w:t>size, LibraryPool</w:t>
      </w:r>
      <w:r>
        <w:rPr>
          <w:noProof/>
        </w:rPr>
        <w:tab/>
        <w:t>26</w:t>
      </w:r>
    </w:p>
    <w:p w:rsidR="007C5BF8" w:rsidRDefault="007C5BF8">
      <w:pPr>
        <w:pStyle w:val="Index1"/>
        <w:tabs>
          <w:tab w:val="right" w:leader="dot" w:pos="4310"/>
        </w:tabs>
        <w:rPr>
          <w:noProof/>
        </w:rPr>
      </w:pPr>
      <w:r>
        <w:rPr>
          <w:noProof/>
        </w:rPr>
        <w:t>size, MachRegister</w:t>
      </w:r>
      <w:r>
        <w:rPr>
          <w:noProof/>
        </w:rPr>
        <w:tab/>
        <w:t>38</w:t>
      </w:r>
    </w:p>
    <w:p w:rsidR="007C5BF8" w:rsidRDefault="007C5BF8">
      <w:pPr>
        <w:pStyle w:val="Index1"/>
        <w:tabs>
          <w:tab w:val="right" w:leader="dot" w:pos="4310"/>
        </w:tabs>
        <w:rPr>
          <w:noProof/>
        </w:rPr>
      </w:pPr>
      <w:r>
        <w:rPr>
          <w:noProof/>
        </w:rPr>
        <w:t>size, RegisterPool</w:t>
      </w:r>
      <w:r>
        <w:rPr>
          <w:noProof/>
        </w:rPr>
        <w:tab/>
        <w:t>27</w:t>
      </w:r>
    </w:p>
    <w:p w:rsidR="007C5BF8" w:rsidRDefault="007C5BF8">
      <w:pPr>
        <w:pStyle w:val="Index1"/>
        <w:tabs>
          <w:tab w:val="right" w:leader="dot" w:pos="4310"/>
        </w:tabs>
        <w:rPr>
          <w:noProof/>
        </w:rPr>
      </w:pPr>
      <w:r>
        <w:rPr>
          <w:noProof/>
        </w:rPr>
        <w:t>size,ThreadPool</w:t>
      </w:r>
      <w:r>
        <w:rPr>
          <w:noProof/>
        </w:rPr>
        <w:tab/>
        <w:t>24</w:t>
      </w:r>
    </w:p>
    <w:p w:rsidR="007C5BF8" w:rsidRDefault="007C5BF8">
      <w:pPr>
        <w:pStyle w:val="Index1"/>
        <w:tabs>
          <w:tab w:val="right" w:leader="dot" w:pos="4310"/>
        </w:tabs>
        <w:rPr>
          <w:noProof/>
        </w:rPr>
      </w:pPr>
      <w:r>
        <w:rPr>
          <w:noProof/>
        </w:rPr>
        <w:t>stopped state</w:t>
      </w:r>
      <w:r>
        <w:rPr>
          <w:noProof/>
        </w:rPr>
        <w:tab/>
        <w:t>4, 13</w:t>
      </w:r>
    </w:p>
    <w:p w:rsidR="007C5BF8" w:rsidRDefault="007C5BF8">
      <w:pPr>
        <w:pStyle w:val="Index1"/>
        <w:tabs>
          <w:tab w:val="right" w:leader="dot" w:pos="4310"/>
        </w:tabs>
        <w:rPr>
          <w:noProof/>
        </w:rPr>
      </w:pPr>
      <w:r w:rsidRPr="001D5130">
        <w:rPr>
          <w:rFonts w:cs="Courier New"/>
          <w:noProof/>
        </w:rPr>
        <w:t>stopProc, Process</w:t>
      </w:r>
      <w:r>
        <w:rPr>
          <w:noProof/>
        </w:rPr>
        <w:tab/>
        <w:t>6, 13</w:t>
      </w:r>
    </w:p>
    <w:p w:rsidR="007C5BF8" w:rsidRDefault="007C5BF8">
      <w:pPr>
        <w:pStyle w:val="Index1"/>
        <w:tabs>
          <w:tab w:val="right" w:leader="dot" w:pos="4310"/>
        </w:tabs>
        <w:rPr>
          <w:noProof/>
        </w:rPr>
      </w:pPr>
      <w:r w:rsidRPr="001D5130">
        <w:rPr>
          <w:rFonts w:cs="Courier New"/>
          <w:noProof/>
        </w:rPr>
        <w:t>stopThread, Thread</w:t>
      </w:r>
      <w:r>
        <w:rPr>
          <w:noProof/>
        </w:rPr>
        <w:tab/>
        <w:t>6, 17</w:t>
      </w:r>
    </w:p>
    <w:p w:rsidR="007C5BF8" w:rsidRDefault="007C5BF8">
      <w:pPr>
        <w:pStyle w:val="Index1"/>
        <w:tabs>
          <w:tab w:val="right" w:leader="dot" w:pos="4310"/>
        </w:tabs>
        <w:rPr>
          <w:noProof/>
        </w:rPr>
      </w:pPr>
      <w:r>
        <w:rPr>
          <w:noProof/>
        </w:rPr>
        <w:lastRenderedPageBreak/>
        <w:t>SyncType, Event</w:t>
      </w:r>
      <w:r>
        <w:rPr>
          <w:noProof/>
        </w:rPr>
        <w:tab/>
        <w:t>30</w:t>
      </w:r>
    </w:p>
    <w:p w:rsidR="007C5BF8" w:rsidRDefault="007C5BF8">
      <w:pPr>
        <w:pStyle w:val="Index1"/>
        <w:tabs>
          <w:tab w:val="right" w:leader="dot" w:pos="4310"/>
        </w:tabs>
        <w:rPr>
          <w:noProof/>
        </w:rPr>
      </w:pPr>
      <w:r>
        <w:rPr>
          <w:noProof/>
        </w:rPr>
        <w:t>target process</w:t>
      </w:r>
      <w:r>
        <w:rPr>
          <w:noProof/>
        </w:rPr>
        <w:tab/>
        <w:t>2</w:t>
      </w:r>
    </w:p>
    <w:p w:rsidR="007C5BF8" w:rsidRDefault="007C5BF8">
      <w:pPr>
        <w:pStyle w:val="Index1"/>
        <w:tabs>
          <w:tab w:val="right" w:leader="dot" w:pos="4310"/>
        </w:tabs>
        <w:rPr>
          <w:noProof/>
        </w:rPr>
      </w:pPr>
      <w:r>
        <w:rPr>
          <w:noProof/>
        </w:rPr>
        <w:t>target processes</w:t>
      </w:r>
      <w:r>
        <w:rPr>
          <w:noProof/>
        </w:rPr>
        <w:tab/>
        <w:t>1</w:t>
      </w:r>
    </w:p>
    <w:p w:rsidR="007C5BF8" w:rsidRDefault="007C5BF8">
      <w:pPr>
        <w:pStyle w:val="Index1"/>
        <w:tabs>
          <w:tab w:val="right" w:leader="dot" w:pos="4310"/>
        </w:tabs>
        <w:rPr>
          <w:noProof/>
        </w:rPr>
      </w:pPr>
      <w:r>
        <w:rPr>
          <w:noProof/>
        </w:rPr>
        <w:t>terminate, Process</w:t>
      </w:r>
      <w:r>
        <w:rPr>
          <w:noProof/>
        </w:rPr>
        <w:tab/>
        <w:t>14</w:t>
      </w:r>
    </w:p>
    <w:p w:rsidR="007C5BF8" w:rsidRDefault="007C5BF8">
      <w:pPr>
        <w:pStyle w:val="Index1"/>
        <w:tabs>
          <w:tab w:val="right" w:leader="dot" w:pos="4310"/>
        </w:tabs>
        <w:rPr>
          <w:noProof/>
        </w:rPr>
      </w:pPr>
      <w:r w:rsidRPr="001D5130">
        <w:rPr>
          <w:rFonts w:cs="Courier New"/>
          <w:noProof/>
        </w:rPr>
        <w:t>Thread</w:t>
      </w:r>
      <w:r>
        <w:rPr>
          <w:noProof/>
        </w:rPr>
        <w:tab/>
        <w:t>4, 16, 23</w:t>
      </w:r>
    </w:p>
    <w:p w:rsidR="007C5BF8" w:rsidRDefault="007C5BF8">
      <w:pPr>
        <w:pStyle w:val="Index1"/>
        <w:tabs>
          <w:tab w:val="right" w:leader="dot" w:pos="4310"/>
        </w:tabs>
        <w:rPr>
          <w:noProof/>
        </w:rPr>
      </w:pPr>
      <w:r>
        <w:rPr>
          <w:noProof/>
        </w:rPr>
        <w:t>ThreadPool</w:t>
      </w:r>
      <w:r>
        <w:rPr>
          <w:noProof/>
        </w:rPr>
        <w:tab/>
        <w:t>14, 23</w:t>
      </w:r>
    </w:p>
    <w:p w:rsidR="007C5BF8" w:rsidRDefault="007C5BF8">
      <w:pPr>
        <w:pStyle w:val="Index1"/>
        <w:tabs>
          <w:tab w:val="right" w:leader="dot" w:pos="4310"/>
        </w:tabs>
        <w:rPr>
          <w:noProof/>
        </w:rPr>
      </w:pPr>
      <w:r>
        <w:rPr>
          <w:noProof/>
        </w:rPr>
        <w:lastRenderedPageBreak/>
        <w:t>threads, Process</w:t>
      </w:r>
      <w:r>
        <w:rPr>
          <w:noProof/>
        </w:rPr>
        <w:tab/>
        <w:t>14</w:t>
      </w:r>
    </w:p>
    <w:p w:rsidR="007C5BF8" w:rsidRDefault="007C5BF8">
      <w:pPr>
        <w:pStyle w:val="Index1"/>
        <w:tabs>
          <w:tab w:val="right" w:leader="dot" w:pos="4310"/>
        </w:tabs>
        <w:rPr>
          <w:noProof/>
        </w:rPr>
      </w:pPr>
      <w:r>
        <w:rPr>
          <w:noProof/>
        </w:rPr>
        <w:t>time, EventType</w:t>
      </w:r>
      <w:r>
        <w:rPr>
          <w:noProof/>
        </w:rPr>
        <w:tab/>
        <w:t>30</w:t>
      </w:r>
    </w:p>
    <w:p w:rsidR="007C5BF8" w:rsidRDefault="007C5BF8">
      <w:pPr>
        <w:pStyle w:val="Index1"/>
        <w:tabs>
          <w:tab w:val="right" w:leader="dot" w:pos="4310"/>
        </w:tabs>
        <w:rPr>
          <w:noProof/>
        </w:rPr>
      </w:pPr>
      <w:r>
        <w:rPr>
          <w:noProof/>
        </w:rPr>
        <w:t>val, MachRegister</w:t>
      </w:r>
      <w:r>
        <w:rPr>
          <w:noProof/>
        </w:rPr>
        <w:tab/>
        <w:t>38</w:t>
      </w:r>
    </w:p>
    <w:p w:rsidR="007C5BF8" w:rsidRDefault="007C5BF8">
      <w:pPr>
        <w:pStyle w:val="Index1"/>
        <w:tabs>
          <w:tab w:val="right" w:leader="dot" w:pos="4310"/>
        </w:tabs>
        <w:rPr>
          <w:noProof/>
        </w:rPr>
      </w:pPr>
      <w:r>
        <w:rPr>
          <w:noProof/>
        </w:rPr>
        <w:t>writeMemory, Process</w:t>
      </w:r>
      <w:r>
        <w:rPr>
          <w:noProof/>
        </w:rPr>
        <w:tab/>
        <w:t>15</w:t>
      </w:r>
    </w:p>
    <w:p w:rsidR="007C5BF8" w:rsidRDefault="007C5BF8">
      <w:pPr>
        <w:pStyle w:val="Index1"/>
        <w:tabs>
          <w:tab w:val="right" w:leader="dot" w:pos="4310"/>
        </w:tabs>
        <w:rPr>
          <w:noProof/>
        </w:rPr>
      </w:pPr>
      <w:r>
        <w:rPr>
          <w:noProof/>
        </w:rPr>
        <w:t>x86 registers</w:t>
      </w:r>
      <w:r>
        <w:rPr>
          <w:noProof/>
        </w:rPr>
        <w:tab/>
        <w:t>38</w:t>
      </w:r>
    </w:p>
    <w:p w:rsidR="007C5BF8" w:rsidRDefault="007C5BF8">
      <w:pPr>
        <w:pStyle w:val="Index1"/>
        <w:tabs>
          <w:tab w:val="right" w:leader="dot" w:pos="4310"/>
        </w:tabs>
        <w:rPr>
          <w:noProof/>
        </w:rPr>
      </w:pPr>
      <w:r>
        <w:rPr>
          <w:noProof/>
        </w:rPr>
        <w:t>x86_64 registers</w:t>
      </w:r>
      <w:r>
        <w:rPr>
          <w:noProof/>
        </w:rPr>
        <w:tab/>
        <w:t>39</w:t>
      </w:r>
    </w:p>
    <w:p w:rsidR="007C5BF8" w:rsidRDefault="007C5BF8" w:rsidP="00C1068A">
      <w:pPr>
        <w:rPr>
          <w:noProof/>
        </w:rPr>
        <w:sectPr w:rsidR="007C5BF8" w:rsidSect="007C5BF8">
          <w:type w:val="continuous"/>
          <w:pgSz w:w="12240" w:h="15840"/>
          <w:pgMar w:top="1440" w:right="1440" w:bottom="1440" w:left="1440" w:header="720" w:footer="720" w:gutter="0"/>
          <w:cols w:num="2" w:space="720"/>
          <w:docGrid w:linePitch="360"/>
        </w:sectPr>
      </w:pPr>
    </w:p>
    <w:p w:rsidR="00C1068A" w:rsidRPr="00C1068A" w:rsidRDefault="00B32ED0" w:rsidP="00C1068A">
      <w:r>
        <w:lastRenderedPageBreak/>
        <w:fldChar w:fldCharType="end"/>
      </w:r>
    </w:p>
    <w:sectPr w:rsidR="00C1068A" w:rsidRPr="00C1068A" w:rsidSect="007C5BF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04B" w:rsidRDefault="00EB504B" w:rsidP="00FF700E">
      <w:r>
        <w:separator/>
      </w:r>
    </w:p>
  </w:endnote>
  <w:endnote w:type="continuationSeparator" w:id="1">
    <w:p w:rsidR="00EB504B" w:rsidRDefault="00EB504B" w:rsidP="00FF7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4"/>
      <w:docPartObj>
        <w:docPartGallery w:val="Page Numbers (Bottom of Page)"/>
        <w:docPartUnique/>
      </w:docPartObj>
    </w:sdtPr>
    <w:sdtContent>
      <w:p w:rsidR="005C4BEF" w:rsidRDefault="005C4BEF">
        <w:pPr>
          <w:pStyle w:val="Footer"/>
          <w:jc w:val="right"/>
        </w:pPr>
        <w:fldSimple w:instr=" PAGE   \* MERGEFORMAT ">
          <w:r w:rsidR="007C7FDC">
            <w:rPr>
              <w:noProof/>
            </w:rPr>
            <w:t>1</w:t>
          </w:r>
        </w:fldSimple>
      </w:p>
    </w:sdtContent>
  </w:sdt>
  <w:p w:rsidR="005C4BEF" w:rsidRDefault="005C4B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35"/>
      <w:docPartObj>
        <w:docPartGallery w:val="Page Numbers (Bottom of Page)"/>
        <w:docPartUnique/>
      </w:docPartObj>
    </w:sdtPr>
    <w:sdtContent>
      <w:p w:rsidR="005C4BEF" w:rsidRDefault="005C4BEF">
        <w:pPr>
          <w:pStyle w:val="Footer"/>
          <w:jc w:val="right"/>
        </w:pPr>
        <w:fldSimple w:instr=" PAGE   \* MERGEFORMAT ">
          <w:r w:rsidR="007C7FDC">
            <w:rPr>
              <w:noProof/>
            </w:rPr>
            <w:t>1</w:t>
          </w:r>
        </w:fldSimple>
      </w:p>
    </w:sdtContent>
  </w:sdt>
  <w:p w:rsidR="005C4BEF" w:rsidRDefault="005C4B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76220"/>
      <w:docPartObj>
        <w:docPartGallery w:val="Page Numbers (Bottom of Page)"/>
        <w:docPartUnique/>
      </w:docPartObj>
    </w:sdtPr>
    <w:sdtContent>
      <w:p w:rsidR="00475278" w:rsidRDefault="00475278">
        <w:pPr>
          <w:pStyle w:val="Footer"/>
          <w:jc w:val="right"/>
        </w:pPr>
        <w:fldSimple w:instr=" PAGE   \* MERGEFORMAT ">
          <w:r w:rsidR="00E54BA8">
            <w:rPr>
              <w:noProof/>
            </w:rPr>
            <w:t>3</w:t>
          </w:r>
        </w:fldSimple>
      </w:p>
    </w:sdtContent>
  </w:sdt>
  <w:p w:rsidR="00475278" w:rsidRDefault="004752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04B" w:rsidRDefault="00EB504B" w:rsidP="00FF700E">
      <w:r>
        <w:separator/>
      </w:r>
    </w:p>
  </w:footnote>
  <w:footnote w:type="continuationSeparator" w:id="1">
    <w:p w:rsidR="00EB504B" w:rsidRDefault="00EB504B" w:rsidP="00FF70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CE6"/>
    <w:multiLevelType w:val="hybridMultilevel"/>
    <w:tmpl w:val="99887D94"/>
    <w:lvl w:ilvl="0" w:tplc="550ADA22">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3074">
      <o:colormenu v:ext="edit" strokecolor="none"/>
    </o:shapedefaults>
  </w:hdrShapeDefaults>
  <w:footnotePr>
    <w:footnote w:id="0"/>
    <w:footnote w:id="1"/>
  </w:footnotePr>
  <w:endnotePr>
    <w:endnote w:id="0"/>
    <w:endnote w:id="1"/>
  </w:endnotePr>
  <w:compat/>
  <w:rsids>
    <w:rsidRoot w:val="0056038B"/>
    <w:rsid w:val="000018EA"/>
    <w:rsid w:val="00007972"/>
    <w:rsid w:val="00013976"/>
    <w:rsid w:val="00014E4A"/>
    <w:rsid w:val="00032BD3"/>
    <w:rsid w:val="000410FC"/>
    <w:rsid w:val="00043099"/>
    <w:rsid w:val="00060019"/>
    <w:rsid w:val="00065BD2"/>
    <w:rsid w:val="00076480"/>
    <w:rsid w:val="00081331"/>
    <w:rsid w:val="000E16DD"/>
    <w:rsid w:val="000F3230"/>
    <w:rsid w:val="00116EB0"/>
    <w:rsid w:val="00120904"/>
    <w:rsid w:val="001752D9"/>
    <w:rsid w:val="001970FB"/>
    <w:rsid w:val="001A3994"/>
    <w:rsid w:val="001B2AD5"/>
    <w:rsid w:val="001C7B8D"/>
    <w:rsid w:val="001E09AC"/>
    <w:rsid w:val="001E4C3A"/>
    <w:rsid w:val="001F61BC"/>
    <w:rsid w:val="002221CD"/>
    <w:rsid w:val="00222764"/>
    <w:rsid w:val="00251F3A"/>
    <w:rsid w:val="002731E8"/>
    <w:rsid w:val="00275937"/>
    <w:rsid w:val="00276DCD"/>
    <w:rsid w:val="00287588"/>
    <w:rsid w:val="002A0596"/>
    <w:rsid w:val="002A4451"/>
    <w:rsid w:val="002D5A1D"/>
    <w:rsid w:val="002F0230"/>
    <w:rsid w:val="002F034D"/>
    <w:rsid w:val="00304F3A"/>
    <w:rsid w:val="00323E5E"/>
    <w:rsid w:val="00324FAD"/>
    <w:rsid w:val="0033046D"/>
    <w:rsid w:val="00331658"/>
    <w:rsid w:val="00340FBE"/>
    <w:rsid w:val="0034707D"/>
    <w:rsid w:val="00380D96"/>
    <w:rsid w:val="00390A88"/>
    <w:rsid w:val="003A685A"/>
    <w:rsid w:val="003C7567"/>
    <w:rsid w:val="003F0DF9"/>
    <w:rsid w:val="00407A23"/>
    <w:rsid w:val="00413963"/>
    <w:rsid w:val="00430AF7"/>
    <w:rsid w:val="004322D7"/>
    <w:rsid w:val="00436B19"/>
    <w:rsid w:val="0044095D"/>
    <w:rsid w:val="00460F8C"/>
    <w:rsid w:val="00465B52"/>
    <w:rsid w:val="00475278"/>
    <w:rsid w:val="00484074"/>
    <w:rsid w:val="004867A8"/>
    <w:rsid w:val="004A2955"/>
    <w:rsid w:val="004C1423"/>
    <w:rsid w:val="004C5F4F"/>
    <w:rsid w:val="004E54B7"/>
    <w:rsid w:val="004E77A0"/>
    <w:rsid w:val="004F6ADE"/>
    <w:rsid w:val="00507389"/>
    <w:rsid w:val="005103C4"/>
    <w:rsid w:val="005360FF"/>
    <w:rsid w:val="0056038B"/>
    <w:rsid w:val="00584D42"/>
    <w:rsid w:val="00596FC9"/>
    <w:rsid w:val="005A008B"/>
    <w:rsid w:val="005A42BA"/>
    <w:rsid w:val="005C33C4"/>
    <w:rsid w:val="005C4BEF"/>
    <w:rsid w:val="005D53AE"/>
    <w:rsid w:val="005E011A"/>
    <w:rsid w:val="005E0CE2"/>
    <w:rsid w:val="005E7F7D"/>
    <w:rsid w:val="005F4970"/>
    <w:rsid w:val="00603F55"/>
    <w:rsid w:val="00615C26"/>
    <w:rsid w:val="006222A3"/>
    <w:rsid w:val="00626099"/>
    <w:rsid w:val="006316B9"/>
    <w:rsid w:val="006331B2"/>
    <w:rsid w:val="006442EC"/>
    <w:rsid w:val="00647F77"/>
    <w:rsid w:val="00652A35"/>
    <w:rsid w:val="006A4937"/>
    <w:rsid w:val="006B11DF"/>
    <w:rsid w:val="006C692C"/>
    <w:rsid w:val="00702AFD"/>
    <w:rsid w:val="007420A4"/>
    <w:rsid w:val="007433C9"/>
    <w:rsid w:val="007650F8"/>
    <w:rsid w:val="00773F2F"/>
    <w:rsid w:val="00776AEB"/>
    <w:rsid w:val="0079641D"/>
    <w:rsid w:val="007B477D"/>
    <w:rsid w:val="007B5521"/>
    <w:rsid w:val="007B7E79"/>
    <w:rsid w:val="007C5BF8"/>
    <w:rsid w:val="007C7FDC"/>
    <w:rsid w:val="007E0EC8"/>
    <w:rsid w:val="007F40A5"/>
    <w:rsid w:val="00817D51"/>
    <w:rsid w:val="008271B0"/>
    <w:rsid w:val="00835712"/>
    <w:rsid w:val="00840906"/>
    <w:rsid w:val="00846788"/>
    <w:rsid w:val="00852F46"/>
    <w:rsid w:val="00860400"/>
    <w:rsid w:val="00861E21"/>
    <w:rsid w:val="00862396"/>
    <w:rsid w:val="00866DF0"/>
    <w:rsid w:val="00871808"/>
    <w:rsid w:val="00873716"/>
    <w:rsid w:val="00876D25"/>
    <w:rsid w:val="008A3EB5"/>
    <w:rsid w:val="008B16C1"/>
    <w:rsid w:val="008E55D8"/>
    <w:rsid w:val="008F360C"/>
    <w:rsid w:val="00900654"/>
    <w:rsid w:val="00903A75"/>
    <w:rsid w:val="00906554"/>
    <w:rsid w:val="00920438"/>
    <w:rsid w:val="009237D1"/>
    <w:rsid w:val="00934722"/>
    <w:rsid w:val="0094165F"/>
    <w:rsid w:val="009466D5"/>
    <w:rsid w:val="009546DD"/>
    <w:rsid w:val="00982E81"/>
    <w:rsid w:val="009A51F2"/>
    <w:rsid w:val="009A77E0"/>
    <w:rsid w:val="009C030E"/>
    <w:rsid w:val="009D4D1E"/>
    <w:rsid w:val="009D7A05"/>
    <w:rsid w:val="00A14A88"/>
    <w:rsid w:val="00A2748D"/>
    <w:rsid w:val="00A319E4"/>
    <w:rsid w:val="00A50309"/>
    <w:rsid w:val="00A52481"/>
    <w:rsid w:val="00A55342"/>
    <w:rsid w:val="00A56B60"/>
    <w:rsid w:val="00A66792"/>
    <w:rsid w:val="00A77543"/>
    <w:rsid w:val="00A83CF9"/>
    <w:rsid w:val="00A93A72"/>
    <w:rsid w:val="00A961FE"/>
    <w:rsid w:val="00AA30E0"/>
    <w:rsid w:val="00AB7FE1"/>
    <w:rsid w:val="00AC5416"/>
    <w:rsid w:val="00AC63A8"/>
    <w:rsid w:val="00AE3A7C"/>
    <w:rsid w:val="00B10FE2"/>
    <w:rsid w:val="00B1217C"/>
    <w:rsid w:val="00B14E83"/>
    <w:rsid w:val="00B22416"/>
    <w:rsid w:val="00B32ED0"/>
    <w:rsid w:val="00B36283"/>
    <w:rsid w:val="00B73CD4"/>
    <w:rsid w:val="00B753F7"/>
    <w:rsid w:val="00B777D6"/>
    <w:rsid w:val="00B91872"/>
    <w:rsid w:val="00BB1E65"/>
    <w:rsid w:val="00BB3C81"/>
    <w:rsid w:val="00BC252D"/>
    <w:rsid w:val="00BD0B0C"/>
    <w:rsid w:val="00C00103"/>
    <w:rsid w:val="00C02D7A"/>
    <w:rsid w:val="00C0518B"/>
    <w:rsid w:val="00C1068A"/>
    <w:rsid w:val="00C11E5A"/>
    <w:rsid w:val="00C14CE1"/>
    <w:rsid w:val="00C32EA5"/>
    <w:rsid w:val="00C45558"/>
    <w:rsid w:val="00C5633F"/>
    <w:rsid w:val="00C64756"/>
    <w:rsid w:val="00C70C61"/>
    <w:rsid w:val="00C85B4B"/>
    <w:rsid w:val="00C93EA1"/>
    <w:rsid w:val="00C94004"/>
    <w:rsid w:val="00CA1E5D"/>
    <w:rsid w:val="00CA617E"/>
    <w:rsid w:val="00CB6D15"/>
    <w:rsid w:val="00CB718B"/>
    <w:rsid w:val="00D00369"/>
    <w:rsid w:val="00DC6B19"/>
    <w:rsid w:val="00DE5099"/>
    <w:rsid w:val="00E07455"/>
    <w:rsid w:val="00E15D7D"/>
    <w:rsid w:val="00E24A5C"/>
    <w:rsid w:val="00E4752D"/>
    <w:rsid w:val="00E54BA8"/>
    <w:rsid w:val="00E63E7A"/>
    <w:rsid w:val="00E77CC7"/>
    <w:rsid w:val="00E800D5"/>
    <w:rsid w:val="00E86911"/>
    <w:rsid w:val="00E87F0D"/>
    <w:rsid w:val="00EB504B"/>
    <w:rsid w:val="00EC3211"/>
    <w:rsid w:val="00EE2D12"/>
    <w:rsid w:val="00EF307D"/>
    <w:rsid w:val="00F066AB"/>
    <w:rsid w:val="00F109B4"/>
    <w:rsid w:val="00F13EBB"/>
    <w:rsid w:val="00F15EE0"/>
    <w:rsid w:val="00F30C27"/>
    <w:rsid w:val="00F43F13"/>
    <w:rsid w:val="00F44BA9"/>
    <w:rsid w:val="00F5371E"/>
    <w:rsid w:val="00F64DF5"/>
    <w:rsid w:val="00F9225D"/>
    <w:rsid w:val="00FB1350"/>
    <w:rsid w:val="00FB3D6B"/>
    <w:rsid w:val="00FB5453"/>
    <w:rsid w:val="00FC0D5A"/>
    <w:rsid w:val="00FF70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872"/>
    <w:pPr>
      <w:spacing w:after="120"/>
      <w:contextualSpacing/>
    </w:pPr>
    <w:rPr>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5F4970"/>
    <w:pPr>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323E5E"/>
    <w:pPr>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5F4970"/>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323E5E"/>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B91872"/>
    <w:pPr>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B91872"/>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semiHidden/>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b/>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st.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72F7"/>
    <w:rsid w:val="00116A06"/>
    <w:rsid w:val="00317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A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3861BE496443E685D671DCEE3B8BAF">
    <w:name w:val="A53861BE496443E685D671DCEE3B8BAF"/>
    <w:rsid w:val="003172F7"/>
  </w:style>
  <w:style w:type="paragraph" w:customStyle="1" w:styleId="E4A42FE4D20548B88C03999E620FAA2D">
    <w:name w:val="E4A42FE4D20548B88C03999E620FAA2D"/>
    <w:rsid w:val="003172F7"/>
  </w:style>
  <w:style w:type="paragraph" w:customStyle="1" w:styleId="6C40411BFB4B4AE2919DC742EE85FB96">
    <w:name w:val="6C40411BFB4B4AE2919DC742EE85FB96"/>
    <w:rsid w:val="003172F7"/>
  </w:style>
  <w:style w:type="paragraph" w:customStyle="1" w:styleId="C05CCDD2FB1E489481BEB44C1C694105">
    <w:name w:val="C05CCDD2FB1E489481BEB44C1C694105"/>
    <w:rsid w:val="003172F7"/>
  </w:style>
  <w:style w:type="paragraph" w:customStyle="1" w:styleId="2CF48829B84042E4ADED8EE1A6E5ED4D">
    <w:name w:val="2CF48829B84042E4ADED8EE1A6E5ED4D"/>
    <w:rsid w:val="003172F7"/>
  </w:style>
  <w:style w:type="paragraph" w:customStyle="1" w:styleId="AB0BEDBF475C4332A363B17CDBCE395A">
    <w:name w:val="AB0BEDBF475C4332A363B17CDBCE395A"/>
    <w:rsid w:val="003172F7"/>
  </w:style>
  <w:style w:type="paragraph" w:customStyle="1" w:styleId="F0C470DCF9704696A54B99F46BC2F0C3">
    <w:name w:val="F0C470DCF9704696A54B99F46BC2F0C3"/>
    <w:rsid w:val="00116A06"/>
  </w:style>
  <w:style w:type="paragraph" w:customStyle="1" w:styleId="35CAB6A5083345E79AB4D42AA33337BC">
    <w:name w:val="35CAB6A5083345E79AB4D42AA33337BC"/>
    <w:rsid w:val="00116A06"/>
  </w:style>
  <w:style w:type="paragraph" w:customStyle="1" w:styleId="A12D30A596B8494FA45EA2EF6A7B29EA">
    <w:name w:val="A12D30A596B8494FA45EA2EF6A7B29EA"/>
    <w:rsid w:val="00116A06"/>
  </w:style>
  <w:style w:type="paragraph" w:customStyle="1" w:styleId="AAAEEAC546ED4E7690438B2501752009">
    <w:name w:val="AAAEEAC546ED4E7690438B2501752009"/>
    <w:rsid w:val="00116A06"/>
  </w:style>
  <w:style w:type="paragraph" w:customStyle="1" w:styleId="8448A6059EF14B7E944EA1E4008C6C7A">
    <w:name w:val="8448A6059EF14B7E944EA1E4008C6C7A"/>
    <w:rsid w:val="00116A06"/>
  </w:style>
  <w:style w:type="paragraph" w:customStyle="1" w:styleId="AA18F490BCF346648A7E3591BC55E1F8">
    <w:name w:val="AA18F490BCF346648A7E3591BC55E1F8"/>
    <w:rsid w:val="00116A06"/>
  </w:style>
  <w:style w:type="paragraph" w:customStyle="1" w:styleId="7DDC9DDF10574FF1BF9E10A2F56CDD1D">
    <w:name w:val="7DDC9DDF10574FF1BF9E10A2F56CDD1D"/>
    <w:rsid w:val="00116A06"/>
  </w:style>
  <w:style w:type="paragraph" w:customStyle="1" w:styleId="69E08EA471CA43EB8B3C0B5B435446E0">
    <w:name w:val="69E08EA471CA43EB8B3C0B5B435446E0"/>
    <w:rsid w:val="00116A06"/>
  </w:style>
  <w:style w:type="paragraph" w:customStyle="1" w:styleId="9DF069FD72F54E8B819C45C1E73C4251">
    <w:name w:val="9DF069FD72F54E8B819C45C1E73C4251"/>
    <w:rsid w:val="00116A06"/>
  </w:style>
  <w:style w:type="paragraph" w:customStyle="1" w:styleId="2240F7B884B34CACB881E09B626CAA1A">
    <w:name w:val="2240F7B884B34CACB881E09B626CAA1A"/>
    <w:rsid w:val="00116A06"/>
  </w:style>
  <w:style w:type="paragraph" w:customStyle="1" w:styleId="5DE0A82807F84BCD8F671F5E011A1C78">
    <w:name w:val="5DE0A82807F84BCD8F671F5E011A1C78"/>
    <w:rsid w:val="00116A06"/>
  </w:style>
  <w:style w:type="paragraph" w:customStyle="1" w:styleId="BAF4D4440C954FAF8D3F1A4C1AD1EDBD">
    <w:name w:val="BAF4D4440C954FAF8D3F1A4C1AD1EDBD"/>
    <w:rsid w:val="00116A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64493-7474-411B-A8C5-85A1B17A19CB}">
  <ds:schemaRefs>
    <ds:schemaRef ds:uri="http://schemas.openxmlformats.org/officeDocument/2006/bibliography"/>
  </ds:schemaRefs>
</ds:datastoreItem>
</file>

<file path=customXml/itemProps2.xml><?xml version="1.0" encoding="utf-8"?>
<ds:datastoreItem xmlns:ds="http://schemas.openxmlformats.org/officeDocument/2006/customXml" ds:itemID="{A7EF1081-BFF6-4CAB-99E1-CA2095F6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45</Pages>
  <Words>13650</Words>
  <Characters>77811</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91279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Systems Lab</dc:creator>
  <cp:keywords/>
  <dc:description/>
  <cp:lastModifiedBy>Computer Systems Lab</cp:lastModifiedBy>
  <cp:revision>11</cp:revision>
  <cp:lastPrinted>2010-10-06T17:04:00Z</cp:lastPrinted>
  <dcterms:created xsi:type="dcterms:W3CDTF">2010-10-05T20:51:00Z</dcterms:created>
  <dcterms:modified xsi:type="dcterms:W3CDTF">2010-10-06T18:57:00Z</dcterms:modified>
</cp:coreProperties>
</file>